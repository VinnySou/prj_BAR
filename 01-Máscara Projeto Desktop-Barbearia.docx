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A17309F" w14:textId="4279FC4E" w:rsidR="00A10A1C" w:rsidRDefault="279161DD" w:rsidP="00977F18">
      <w:pPr>
        <w:pStyle w:val="Ttulo2"/>
        <w:spacing w:before="240"/>
      </w:pPr>
      <w:r>
        <w:t>‘</w:t>
      </w:r>
      <w:r w:rsidR="0092432B">
        <w:t xml:space="preserve">Palavras-Chave: </w:t>
      </w:r>
      <w:r w:rsidR="00120447">
        <w:t xml:space="preserve"> XXXX, YYYYY, ZZZZZ</w:t>
      </w:r>
    </w:p>
    <w:p w14:paraId="56C1178F" w14:textId="73957387" w:rsidR="00736D0B" w:rsidRPr="00736D0B" w:rsidRDefault="0092432B" w:rsidP="5750FD58">
      <w:pPr>
        <w:pStyle w:val="Ttulo1"/>
        <w:rPr>
          <w:b/>
          <w:bCs/>
        </w:rPr>
      </w:pPr>
      <w:r w:rsidRPr="5750FD58">
        <w:rPr>
          <w:b/>
          <w:bCs/>
        </w:rPr>
        <w:t>INTRODUÇÃ</w:t>
      </w:r>
      <w:r w:rsidR="374AAEEA" w:rsidRPr="5750FD58">
        <w:rPr>
          <w:b/>
          <w:bCs/>
        </w:rPr>
        <w:t>O</w:t>
      </w:r>
    </w:p>
    <w:p w14:paraId="053E5011" w14:textId="2A06F177" w:rsidR="374AAEEA" w:rsidRDefault="374AAEEA" w:rsidP="2B1DEDD1">
      <w:pPr>
        <w:jc w:val="both"/>
      </w:pPr>
      <w:r>
        <w:t>O sistema de aplicação de barbearia, será um sistema de agendamentos de horário, também um sistema de opções de corte, com álbum de cortes realizados anteriormente para servir de amostra de como os cortes no local funcionam, cadastro de clientes e um sistema de pagamento, para caso o cliente escolha pagar ao realizar o agendamento.</w:t>
      </w:r>
    </w:p>
    <w:p w14:paraId="7A6A0455" w14:textId="759EF26D" w:rsidR="374AAEEA" w:rsidRDefault="374AAEEA" w:rsidP="2B1DEDD1">
      <w:pPr>
        <w:jc w:val="both"/>
      </w:pPr>
      <w:r>
        <w:rPr>
          <w:noProof/>
        </w:rPr>
        <w:drawing>
          <wp:inline distT="0" distB="0" distL="0" distR="0" wp14:anchorId="65492A0B" wp14:editId="64F0DBE7">
            <wp:extent cx="4572000" cy="4572000"/>
            <wp:effectExtent l="0" t="0" r="0" b="0"/>
            <wp:docPr id="1942916745" name="Imagem 1942916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B297E9B" w14:textId="3CF225F8" w:rsidR="0092432B" w:rsidRDefault="00565D2D" w:rsidP="31D64667">
      <w:pPr>
        <w:pStyle w:val="Ttulo1"/>
        <w:rPr>
          <w:b/>
          <w:bCs/>
          <w:lang w:val="en-US"/>
        </w:rPr>
      </w:pPr>
      <w:r w:rsidRPr="31D64667">
        <w:rPr>
          <w:b/>
          <w:bCs/>
          <w:lang w:val="en-US"/>
        </w:rPr>
        <w:t>FINALIDADE, ESCOPO E OBJETIVO</w:t>
      </w:r>
    </w:p>
    <w:p w14:paraId="734414BE" w14:textId="43C25106" w:rsidR="00B11C7B" w:rsidRDefault="00B11C7B" w:rsidP="31D64667">
      <w:pPr>
        <w:rPr>
          <w:lang w:val="en-US"/>
        </w:rPr>
      </w:pPr>
      <w:r w:rsidRPr="4D56D505">
        <w:rPr>
          <w:lang w:val="en-US"/>
        </w:rPr>
        <w:t xml:space="preserve">Será desenvolvido um sistema para automatização do </w:t>
      </w:r>
      <w:r w:rsidR="001420DB" w:rsidRPr="4D56D505">
        <w:rPr>
          <w:lang w:val="en-US"/>
        </w:rPr>
        <w:t xml:space="preserve">dos processos de agendamento de horários, </w:t>
      </w:r>
      <w:bookmarkStart w:id="0" w:name="_Int_k3MdESk9"/>
      <w:r w:rsidR="001420DB" w:rsidRPr="4D56D505">
        <w:rPr>
          <w:lang w:val="en-US"/>
        </w:rPr>
        <w:t>a</w:t>
      </w:r>
      <w:bookmarkEnd w:id="0"/>
      <w:r w:rsidR="001420DB" w:rsidRPr="4D56D505">
        <w:rPr>
          <w:lang w:val="en-US"/>
        </w:rPr>
        <w:t xml:space="preserve"> a</w:t>
      </w:r>
      <w:r w:rsidR="69202857" w:rsidRPr="4D56D505">
        <w:rPr>
          <w:lang w:val="en-US"/>
        </w:rPr>
        <w:t>u</w:t>
      </w:r>
      <w:r w:rsidR="001420DB" w:rsidRPr="4D56D505">
        <w:rPr>
          <w:lang w:val="en-US"/>
        </w:rPr>
        <w:t>t</w:t>
      </w:r>
      <w:r w:rsidR="34DEA063" w:rsidRPr="4D56D505">
        <w:rPr>
          <w:lang w:val="en-US"/>
        </w:rPr>
        <w:t>o</w:t>
      </w:r>
      <w:r w:rsidR="001420DB" w:rsidRPr="4D56D505">
        <w:rPr>
          <w:lang w:val="en-US"/>
        </w:rPr>
        <w:t>matização de pagamentos, será desenvolvido um  sistema para cadastro de clientes</w:t>
      </w:r>
      <w:r w:rsidR="3D1149DD" w:rsidRPr="4D56D505">
        <w:rPr>
          <w:lang w:val="en-US"/>
        </w:rPr>
        <w:t>, também mantendo</w:t>
      </w:r>
      <w:r w:rsidR="7E6C64AB" w:rsidRPr="4D56D505">
        <w:rPr>
          <w:lang w:val="en-US"/>
        </w:rPr>
        <w:t xml:space="preserve"> o compromisso de ajudar pessoas de baixa renda e que</w:t>
      </w:r>
      <w:r w:rsidR="1F19F213" w:rsidRPr="4D56D505">
        <w:rPr>
          <w:lang w:val="en-US"/>
        </w:rPr>
        <w:t xml:space="preserve"> tem o compromisso com o correto segundo a sociedade e com isso poder contrib</w:t>
      </w:r>
      <w:r w:rsidR="35529552" w:rsidRPr="4D56D505">
        <w:rPr>
          <w:lang w:val="en-US"/>
        </w:rPr>
        <w:t>uir com o trabalho desses profissionais.</w:t>
      </w:r>
    </w:p>
    <w:p w14:paraId="18EF45A4" w14:textId="34EF0B73" w:rsidR="0D080CE9" w:rsidRDefault="0D080CE9" w:rsidP="31D64667">
      <w:pPr>
        <w:rPr>
          <w:rFonts w:asciiTheme="majorHAnsi" w:eastAsiaTheme="majorEastAsia" w:hAnsiTheme="majorHAnsi" w:cstheme="majorBidi"/>
          <w:b/>
          <w:bCs/>
          <w:color w:val="2E74B5" w:themeColor="accent1" w:themeShade="BF"/>
          <w:sz w:val="32"/>
          <w:szCs w:val="32"/>
          <w:lang w:val="en-US"/>
        </w:rPr>
      </w:pPr>
      <w:r w:rsidRPr="31D64667">
        <w:rPr>
          <w:rFonts w:asciiTheme="majorHAnsi" w:eastAsiaTheme="majorEastAsia" w:hAnsiTheme="majorHAnsi" w:cstheme="majorBidi"/>
          <w:b/>
          <w:bCs/>
          <w:color w:val="2E74B5" w:themeColor="accent1" w:themeShade="BF"/>
          <w:sz w:val="32"/>
          <w:szCs w:val="32"/>
          <w:lang w:val="en-US"/>
        </w:rPr>
        <w:t xml:space="preserve">Objetivo Geral </w:t>
      </w:r>
    </w:p>
    <w:p w14:paraId="6ADFD18B" w14:textId="648C49CE" w:rsidR="0D080CE9" w:rsidRDefault="0D080CE9" w:rsidP="31D64667">
      <w:pPr>
        <w:rPr>
          <w:lang w:val="en-US"/>
        </w:rPr>
      </w:pPr>
      <w:r w:rsidRPr="2310FFF8">
        <w:rPr>
          <w:lang w:val="en-US"/>
        </w:rPr>
        <w:t>Esse sistema tem como objetivo automatizar</w:t>
      </w:r>
      <w:r w:rsidR="35352F08" w:rsidRPr="2310FFF8">
        <w:rPr>
          <w:lang w:val="en-US"/>
        </w:rPr>
        <w:t xml:space="preserve"> os serviços </w:t>
      </w:r>
      <w:r w:rsidR="788A0069" w:rsidRPr="2310FFF8">
        <w:rPr>
          <w:lang w:val="en-US"/>
        </w:rPr>
        <w:t>realizados</w:t>
      </w:r>
      <w:r w:rsidR="35352F08" w:rsidRPr="2310FFF8">
        <w:rPr>
          <w:lang w:val="en-US"/>
        </w:rPr>
        <w:t xml:space="preserve"> na barbearia</w:t>
      </w:r>
      <w:r w:rsidR="18EAA652" w:rsidRPr="2310FFF8">
        <w:rPr>
          <w:lang w:val="en-US"/>
        </w:rPr>
        <w:t>, como agendamentos, cad</w:t>
      </w:r>
      <w:r w:rsidR="5A8C0C99" w:rsidRPr="2310FFF8">
        <w:rPr>
          <w:lang w:val="en-US"/>
        </w:rPr>
        <w:t>a</w:t>
      </w:r>
      <w:r w:rsidR="18EAA652" w:rsidRPr="2310FFF8">
        <w:rPr>
          <w:lang w:val="en-US"/>
        </w:rPr>
        <w:t xml:space="preserve">stros de clientes e visualização dos </w:t>
      </w:r>
      <w:r w:rsidR="45BFDEAA" w:rsidRPr="2310FFF8">
        <w:rPr>
          <w:lang w:val="en-US"/>
        </w:rPr>
        <w:t xml:space="preserve">serviços </w:t>
      </w:r>
      <w:r w:rsidR="18EAA652" w:rsidRPr="2310FFF8">
        <w:rPr>
          <w:lang w:val="en-US"/>
        </w:rPr>
        <w:t>oferecidos pela barbearia. E</w:t>
      </w:r>
      <w:r w:rsidR="35352F08" w:rsidRPr="2310FFF8">
        <w:rPr>
          <w:lang w:val="en-US"/>
        </w:rPr>
        <w:t xml:space="preserve"> o </w:t>
      </w:r>
      <w:r w:rsidRPr="2310FFF8">
        <w:rPr>
          <w:lang w:val="en-US"/>
        </w:rPr>
        <w:t>posicionamento da barbearia.</w:t>
      </w:r>
      <w:r w:rsidR="7F78D935" w:rsidRPr="2310FFF8">
        <w:rPr>
          <w:lang w:val="en-US"/>
        </w:rPr>
        <w:t xml:space="preserve"> </w:t>
      </w:r>
    </w:p>
    <w:p w14:paraId="5AF8ED20" w14:textId="260C692C" w:rsidR="7F78D935" w:rsidRDefault="7F78D935" w:rsidP="31D64667">
      <w:pPr>
        <w:rPr>
          <w:rFonts w:asciiTheme="majorHAnsi" w:eastAsiaTheme="majorEastAsia" w:hAnsiTheme="majorHAnsi" w:cstheme="majorBidi"/>
          <w:b/>
          <w:bCs/>
          <w:color w:val="2E74B5" w:themeColor="accent1" w:themeShade="BF"/>
          <w:sz w:val="32"/>
          <w:szCs w:val="32"/>
          <w:lang w:val="en-US"/>
        </w:rPr>
      </w:pPr>
      <w:r w:rsidRPr="31D64667">
        <w:rPr>
          <w:rFonts w:asciiTheme="majorHAnsi" w:eastAsiaTheme="majorEastAsia" w:hAnsiTheme="majorHAnsi" w:cstheme="majorBidi"/>
          <w:b/>
          <w:bCs/>
          <w:color w:val="2E74B5" w:themeColor="accent1" w:themeShade="BF"/>
          <w:sz w:val="32"/>
          <w:szCs w:val="32"/>
          <w:lang w:val="en-US"/>
        </w:rPr>
        <w:t>O</w:t>
      </w:r>
      <w:r w:rsidR="0D080CE9" w:rsidRPr="31D64667">
        <w:rPr>
          <w:rFonts w:asciiTheme="majorHAnsi" w:eastAsiaTheme="majorEastAsia" w:hAnsiTheme="majorHAnsi" w:cstheme="majorBidi"/>
          <w:b/>
          <w:bCs/>
          <w:color w:val="2E74B5" w:themeColor="accent1" w:themeShade="BF"/>
          <w:sz w:val="32"/>
          <w:szCs w:val="32"/>
          <w:lang w:val="en-US"/>
        </w:rPr>
        <w:t>bjetivo Especifico</w:t>
      </w:r>
    </w:p>
    <w:p w14:paraId="5EDE5075" w14:textId="0492A913" w:rsidR="7A764CC3" w:rsidRDefault="7A764CC3" w:rsidP="31D64667">
      <w:pPr>
        <w:pStyle w:val="PargrafodaLista"/>
        <w:numPr>
          <w:ilvl w:val="0"/>
          <w:numId w:val="3"/>
        </w:numPr>
        <w:rPr>
          <w:rFonts w:ascii="Arial" w:eastAsia="Arial" w:hAnsi="Arial" w:cs="Arial"/>
          <w:b/>
          <w:bCs/>
          <w:sz w:val="24"/>
          <w:szCs w:val="24"/>
          <w:lang w:val="en-US"/>
        </w:rPr>
      </w:pPr>
      <w:r w:rsidRPr="31D64667">
        <w:rPr>
          <w:rFonts w:ascii="Arial" w:eastAsia="Arial" w:hAnsi="Arial" w:cs="Arial"/>
          <w:sz w:val="24"/>
          <w:szCs w:val="24"/>
          <w:lang w:val="en-US"/>
        </w:rPr>
        <w:t xml:space="preserve">Realizar </w:t>
      </w:r>
      <w:r w:rsidR="58DAC85B" w:rsidRPr="31D64667">
        <w:rPr>
          <w:rFonts w:ascii="Arial" w:eastAsia="Arial" w:hAnsi="Arial" w:cs="Arial"/>
          <w:sz w:val="24"/>
          <w:szCs w:val="24"/>
          <w:lang w:val="en-US"/>
        </w:rPr>
        <w:t>a</w:t>
      </w:r>
      <w:r w:rsidRPr="31D64667">
        <w:rPr>
          <w:rFonts w:ascii="Arial" w:eastAsia="Arial" w:hAnsi="Arial" w:cs="Arial"/>
          <w:sz w:val="24"/>
          <w:szCs w:val="24"/>
          <w:lang w:val="en-US"/>
        </w:rPr>
        <w:t xml:space="preserve">gendamentos de </w:t>
      </w:r>
      <w:r w:rsidR="3462885B" w:rsidRPr="31D64667">
        <w:rPr>
          <w:rFonts w:ascii="Arial" w:eastAsia="Arial" w:hAnsi="Arial" w:cs="Arial"/>
          <w:sz w:val="24"/>
          <w:szCs w:val="24"/>
          <w:lang w:val="en-US"/>
        </w:rPr>
        <w:t>s</w:t>
      </w:r>
      <w:r w:rsidRPr="31D64667">
        <w:rPr>
          <w:rFonts w:ascii="Arial" w:eastAsia="Arial" w:hAnsi="Arial" w:cs="Arial"/>
          <w:sz w:val="24"/>
          <w:szCs w:val="24"/>
          <w:lang w:val="en-US"/>
        </w:rPr>
        <w:t>erviços</w:t>
      </w:r>
    </w:p>
    <w:p w14:paraId="4ABC3322" w14:textId="241EAE2E" w:rsidR="7A764CC3" w:rsidRDefault="7A764CC3" w:rsidP="31D64667">
      <w:pPr>
        <w:pStyle w:val="PargrafodaLista"/>
        <w:numPr>
          <w:ilvl w:val="0"/>
          <w:numId w:val="3"/>
        </w:numPr>
        <w:rPr>
          <w:b/>
          <w:bCs/>
          <w:sz w:val="24"/>
          <w:szCs w:val="24"/>
          <w:lang w:val="en-US"/>
        </w:rPr>
      </w:pPr>
      <w:r w:rsidRPr="31D64667">
        <w:rPr>
          <w:rFonts w:ascii="Arial" w:eastAsia="Arial" w:hAnsi="Arial" w:cs="Arial"/>
          <w:sz w:val="24"/>
          <w:szCs w:val="24"/>
          <w:lang w:val="en-US"/>
        </w:rPr>
        <w:lastRenderedPageBreak/>
        <w:t xml:space="preserve">Realizar o cadastro </w:t>
      </w:r>
      <w:r w:rsidR="7E1362EC" w:rsidRPr="31D64667">
        <w:rPr>
          <w:rFonts w:ascii="Arial" w:eastAsia="Arial" w:hAnsi="Arial" w:cs="Arial"/>
          <w:sz w:val="24"/>
          <w:szCs w:val="24"/>
          <w:lang w:val="en-US"/>
        </w:rPr>
        <w:t>de clientes</w:t>
      </w:r>
    </w:p>
    <w:p w14:paraId="79FC2FA2" w14:textId="2EF96601" w:rsidR="134BAC58" w:rsidRDefault="7E1362EC" w:rsidP="178CB5A3">
      <w:pPr>
        <w:pStyle w:val="PargrafodaLista"/>
        <w:numPr>
          <w:ilvl w:val="0"/>
          <w:numId w:val="3"/>
        </w:numPr>
        <w:rPr>
          <w:rFonts w:ascii="Arial" w:eastAsia="Arial" w:hAnsi="Arial" w:cs="Arial"/>
          <w:sz w:val="24"/>
          <w:szCs w:val="24"/>
          <w:lang w:val="en-US"/>
        </w:rPr>
      </w:pPr>
      <w:r w:rsidRPr="178CB5A3">
        <w:rPr>
          <w:rFonts w:ascii="Arial" w:eastAsia="Arial" w:hAnsi="Arial" w:cs="Arial"/>
          <w:sz w:val="24"/>
          <w:szCs w:val="24"/>
          <w:lang w:val="en-US"/>
        </w:rPr>
        <w:t xml:space="preserve">Realizar </w:t>
      </w:r>
      <w:r w:rsidR="38837FDA" w:rsidRPr="178CB5A3">
        <w:rPr>
          <w:rFonts w:ascii="Arial" w:eastAsia="Arial" w:hAnsi="Arial" w:cs="Arial"/>
          <w:sz w:val="24"/>
          <w:szCs w:val="24"/>
          <w:lang w:val="en-US"/>
        </w:rPr>
        <w:t>o cadastro de f</w:t>
      </w:r>
      <w:r w:rsidR="403C7293" w:rsidRPr="178CB5A3">
        <w:rPr>
          <w:rFonts w:ascii="Arial" w:eastAsia="Arial" w:hAnsi="Arial" w:cs="Arial"/>
          <w:sz w:val="24"/>
          <w:szCs w:val="24"/>
          <w:lang w:val="en-US"/>
        </w:rPr>
        <w:t>uncionários</w:t>
      </w:r>
    </w:p>
    <w:p w14:paraId="55D7B651" w14:textId="03389895" w:rsidR="134BAC58" w:rsidRDefault="134BAC58" w:rsidP="31D64667">
      <w:pPr>
        <w:pStyle w:val="PargrafodaLista"/>
        <w:numPr>
          <w:ilvl w:val="0"/>
          <w:numId w:val="3"/>
        </w:numPr>
        <w:rPr>
          <w:b/>
          <w:bCs/>
          <w:sz w:val="24"/>
          <w:szCs w:val="24"/>
          <w:lang w:val="en-US"/>
        </w:rPr>
      </w:pPr>
      <w:r w:rsidRPr="178CB5A3">
        <w:rPr>
          <w:rFonts w:ascii="Arial" w:eastAsia="Arial" w:hAnsi="Arial" w:cs="Arial"/>
          <w:sz w:val="24"/>
          <w:szCs w:val="24"/>
          <w:lang w:val="en-US"/>
        </w:rPr>
        <w:t>Visualização dos serviços oferecidos pela barbearia.</w:t>
      </w:r>
    </w:p>
    <w:p w14:paraId="72654EDA" w14:textId="4664BB2D" w:rsidR="31D64667" w:rsidRDefault="31D64667" w:rsidP="31D64667">
      <w:pPr>
        <w:rPr>
          <w:rFonts w:ascii="Arial" w:eastAsia="Arial" w:hAnsi="Arial" w:cs="Arial"/>
          <w:b/>
          <w:bCs/>
          <w:sz w:val="24"/>
          <w:szCs w:val="24"/>
          <w:lang w:val="en-US"/>
        </w:rPr>
      </w:pPr>
    </w:p>
    <w:p w14:paraId="4EDFC40A" w14:textId="1E24B6EA" w:rsidR="0092432B" w:rsidRDefault="0092432B" w:rsidP="0092432B">
      <w:pPr>
        <w:pStyle w:val="Ttulo1"/>
        <w:rPr>
          <w:b/>
        </w:rPr>
      </w:pPr>
      <w:r w:rsidRPr="0092432B">
        <w:rPr>
          <w:b/>
        </w:rPr>
        <w:t>DESENVOLVIMENTO</w:t>
      </w:r>
    </w:p>
    <w:p w14:paraId="0189F1FF" w14:textId="083E871F" w:rsidR="00B11C7B" w:rsidRPr="00B11C7B" w:rsidRDefault="00B11C7B" w:rsidP="00B11C7B">
      <w:r>
        <w:t xml:space="preserve">Criação de Banco De Dados utilizando o MySql Workbench e linguagem SQL, o back end/aplicativo desktop será desenvolvido na linguagem /C# utilizando o </w:t>
      </w:r>
      <w:r w:rsidR="00C34261">
        <w:t>framework (</w:t>
      </w:r>
      <w:r>
        <w:t>Visu</w:t>
      </w:r>
      <w:r w:rsidR="00C34261">
        <w:t>a</w:t>
      </w:r>
      <w:r>
        <w:t xml:space="preserve">l Studio). Para o front end/aplicativo será </w:t>
      </w:r>
      <w:r w:rsidR="001420DB">
        <w:t>utilizado:</w:t>
      </w:r>
      <w:r>
        <w:t xml:space="preserve"> HTML, CSS, PHP, javascript, Jquery, bootstrap com o framework (dreamweaver)</w:t>
      </w:r>
    </w:p>
    <w:p w14:paraId="323863F3" w14:textId="77777777" w:rsidR="0092432B" w:rsidRDefault="0092432B" w:rsidP="0092432B">
      <w:pPr>
        <w:pStyle w:val="Ttulo1"/>
        <w:rPr>
          <w:b/>
        </w:rPr>
      </w:pPr>
      <w:r w:rsidRPr="0092432B">
        <w:rPr>
          <w:b/>
        </w:rPr>
        <w:t>SÍNTESE</w:t>
      </w:r>
    </w:p>
    <w:p w14:paraId="3E257666" w14:textId="0DDF1C3D" w:rsidR="00736D0B" w:rsidRDefault="7BC124B0" w:rsidP="00736D0B">
      <w:pPr>
        <w:jc w:val="both"/>
        <w:rPr>
          <w:lang w:val="en-US"/>
        </w:rPr>
      </w:pPr>
      <w:r>
        <w:t xml:space="preserve">Este sistema tem </w:t>
      </w:r>
      <w:r w:rsidR="0A794BCC">
        <w:t>por</w:t>
      </w:r>
      <w:r>
        <w:t xml:space="preserve"> </w:t>
      </w:r>
      <w:r w:rsidR="0A794BCC">
        <w:t>fim</w:t>
      </w:r>
      <w:r w:rsidR="3D09E9FC">
        <w:t xml:space="preserve"> </w:t>
      </w:r>
      <w:r>
        <w:t>otimizar</w:t>
      </w:r>
      <w:r w:rsidR="0D102A97">
        <w:t xml:space="preserve"> e automatizar</w:t>
      </w:r>
      <w:r>
        <w:t xml:space="preserve"> </w:t>
      </w:r>
      <w:r w:rsidR="36194E98">
        <w:t>os agendamentos</w:t>
      </w:r>
      <w:r w:rsidR="090AC2CC">
        <w:t xml:space="preserve"> de serviços</w:t>
      </w:r>
      <w:r w:rsidR="2A0222FB">
        <w:t xml:space="preserve"> e a</w:t>
      </w:r>
      <w:r w:rsidR="1EB17272">
        <w:t xml:space="preserve"> visualização dos</w:t>
      </w:r>
      <w:r w:rsidR="38C0350F">
        <w:t xml:space="preserve"> de produtos na barbearia</w:t>
      </w:r>
      <w:r w:rsidR="1CF9548B">
        <w:t xml:space="preserve">, além de influenciar na divulgação da barbearia. </w:t>
      </w:r>
      <w:r w:rsidR="699F5249">
        <w:t>A partir do cadastro, o cliente poderá realizar agendamentos de serviços na barbearia, visualizar os seus agendamentos. Os funcionários poderão cadastrar clientes, cadastrar fornecedores</w:t>
      </w:r>
      <w:r w:rsidR="48F1C4E2">
        <w:t xml:space="preserve"> e realizar pedidos de produtos pelo sistema </w:t>
      </w:r>
      <w:r w:rsidR="53692B95">
        <w:t xml:space="preserve">de vendas realizadas na barbearia. </w:t>
      </w:r>
    </w:p>
    <w:p w14:paraId="672A6659" w14:textId="156EEE11" w:rsidR="00120447" w:rsidRPr="00736D0B" w:rsidRDefault="00120447" w:rsidP="28067E32">
      <w:pPr>
        <w:jc w:val="both"/>
        <w:rPr>
          <w:lang w:val="en-US"/>
        </w:rPr>
      </w:pPr>
    </w:p>
    <w:p w14:paraId="5C8FF61A" w14:textId="77777777" w:rsidR="0092432B" w:rsidRDefault="0092432B" w:rsidP="0092432B">
      <w:pPr>
        <w:pStyle w:val="Ttulo1"/>
        <w:rPr>
          <w:b/>
        </w:rPr>
      </w:pPr>
      <w:r w:rsidRPr="0092432B">
        <w:rPr>
          <w:b/>
        </w:rPr>
        <w:t>BIBLIOGRAFIA</w:t>
      </w:r>
    </w:p>
    <w:p w14:paraId="4DF46350" w14:textId="51E43FE5" w:rsidR="00F06B43" w:rsidRDefault="00F06B43" w:rsidP="00F06B43">
      <w:pPr>
        <w:pStyle w:val="Ttulo1"/>
        <w:rPr>
          <w:b/>
        </w:rPr>
      </w:pPr>
      <w:r>
        <w:rPr>
          <w:b/>
        </w:rPr>
        <w:t>Turma/ Curso:</w:t>
      </w:r>
      <w:r w:rsidR="00BD4210">
        <w:rPr>
          <w:b/>
        </w:rPr>
        <w:t xml:space="preserve"> </w:t>
      </w:r>
      <w:r w:rsidR="00417ED3" w:rsidRPr="00417ED3">
        <w:rPr>
          <w:b/>
          <w:color w:val="auto"/>
        </w:rPr>
        <w:t>76/2022</w:t>
      </w:r>
    </w:p>
    <w:p w14:paraId="341F8A7F" w14:textId="77777777" w:rsidR="00212A82" w:rsidRPr="00212A82" w:rsidRDefault="00212A82" w:rsidP="00212A82">
      <w:pPr>
        <w:pStyle w:val="Ttulo1"/>
        <w:rPr>
          <w:b/>
        </w:rPr>
      </w:pPr>
      <w:r w:rsidRPr="31F040EE">
        <w:rPr>
          <w:b/>
          <w:bCs/>
        </w:rPr>
        <w:t>Componentes do Grupo:</w:t>
      </w:r>
    </w:p>
    <w:p w14:paraId="604CFB1D" w14:textId="632CB2F7" w:rsidR="31F040EE" w:rsidRPr="00436AB2" w:rsidRDefault="31F040EE" w:rsidP="31F040EE">
      <w:pPr>
        <w:rPr>
          <w:rFonts w:ascii="Arial" w:hAnsi="Arial" w:cs="Arial"/>
          <w:sz w:val="24"/>
          <w:szCs w:val="24"/>
        </w:rPr>
      </w:pPr>
      <w:r w:rsidRPr="178CB5A3">
        <w:rPr>
          <w:rFonts w:ascii="Arial" w:hAnsi="Arial" w:cs="Arial"/>
          <w:sz w:val="24"/>
          <w:szCs w:val="24"/>
        </w:rPr>
        <w:t>Vinícius De Souza Silva</w:t>
      </w:r>
    </w:p>
    <w:p w14:paraId="1D606573" w14:textId="00DACD1B" w:rsidR="0BE54F3E" w:rsidRDefault="0BE54F3E" w:rsidP="178CB5A3">
      <w:pPr>
        <w:rPr>
          <w:rFonts w:ascii="Arial" w:hAnsi="Arial" w:cs="Arial"/>
          <w:sz w:val="24"/>
          <w:szCs w:val="24"/>
        </w:rPr>
      </w:pPr>
      <w:r w:rsidRPr="178CB5A3">
        <w:rPr>
          <w:rFonts w:ascii="Arial" w:hAnsi="Arial" w:cs="Arial"/>
          <w:sz w:val="24"/>
          <w:szCs w:val="24"/>
        </w:rPr>
        <w:t>Bruno Assunção</w:t>
      </w:r>
    </w:p>
    <w:p w14:paraId="3D7CA4C0" w14:textId="0C11611E" w:rsidR="31F040EE" w:rsidRDefault="31F040EE" w:rsidP="178CB5A3">
      <w:pPr>
        <w:rPr>
          <w:rFonts w:ascii="Arial" w:hAnsi="Arial" w:cs="Arial"/>
          <w:sz w:val="24"/>
          <w:szCs w:val="24"/>
        </w:rPr>
      </w:pPr>
      <w:r w:rsidRPr="178CB5A3">
        <w:rPr>
          <w:rFonts w:ascii="Arial" w:hAnsi="Arial" w:cs="Arial"/>
          <w:sz w:val="24"/>
          <w:szCs w:val="24"/>
        </w:rPr>
        <w:t>Fel</w:t>
      </w:r>
      <w:r w:rsidR="6C920CF2" w:rsidRPr="178CB5A3">
        <w:rPr>
          <w:rFonts w:ascii="Arial" w:hAnsi="Arial" w:cs="Arial"/>
          <w:sz w:val="24"/>
          <w:szCs w:val="24"/>
        </w:rPr>
        <w:t>l</w:t>
      </w:r>
      <w:r w:rsidRPr="178CB5A3">
        <w:rPr>
          <w:rFonts w:ascii="Arial" w:hAnsi="Arial" w:cs="Arial"/>
          <w:sz w:val="24"/>
          <w:szCs w:val="24"/>
        </w:rPr>
        <w:t>ipy Pereira</w:t>
      </w:r>
      <w:r w:rsidR="3FDDE970" w:rsidRPr="178CB5A3">
        <w:rPr>
          <w:rFonts w:ascii="Arial" w:hAnsi="Arial" w:cs="Arial"/>
          <w:sz w:val="24"/>
          <w:szCs w:val="24"/>
        </w:rPr>
        <w:t xml:space="preserve"> Da Rosa</w:t>
      </w:r>
    </w:p>
    <w:p w14:paraId="1CE11AD1" w14:textId="27696745" w:rsidR="00F06B43" w:rsidRPr="00F06B43" w:rsidRDefault="00F06B43" w:rsidP="31D64667">
      <w:pPr>
        <w:pStyle w:val="Ttulo1"/>
        <w:rPr>
          <w:b/>
          <w:bCs/>
          <w:color w:val="auto"/>
        </w:rPr>
      </w:pPr>
      <w:r w:rsidRPr="31D64667">
        <w:rPr>
          <w:b/>
          <w:bCs/>
        </w:rPr>
        <w:t>Instrutor Responsável:</w:t>
      </w:r>
      <w:r w:rsidR="00BD4210" w:rsidRPr="31D64667">
        <w:rPr>
          <w:b/>
          <w:bCs/>
        </w:rPr>
        <w:t xml:space="preserve"> </w:t>
      </w:r>
      <w:r w:rsidR="00417ED3" w:rsidRPr="31D64667">
        <w:rPr>
          <w:b/>
          <w:bCs/>
          <w:color w:val="auto"/>
        </w:rPr>
        <w:t>Márcia</w:t>
      </w:r>
      <w:r w:rsidR="6E5C7821" w:rsidRPr="31D64667">
        <w:rPr>
          <w:b/>
          <w:bCs/>
          <w:color w:val="auto"/>
        </w:rPr>
        <w:t xml:space="preserve"> Cristina Pereira Fortuna</w:t>
      </w:r>
    </w:p>
    <w:p w14:paraId="1BFD4FA9" w14:textId="6F3036FF" w:rsidR="00F06B43" w:rsidRPr="00F06B43" w:rsidRDefault="00F06B43" w:rsidP="31D64667">
      <w:pPr>
        <w:pStyle w:val="Ttulo1"/>
        <w:rPr>
          <w:b/>
          <w:bCs/>
        </w:rPr>
      </w:pPr>
      <w:r w:rsidRPr="31D64667">
        <w:rPr>
          <w:b/>
          <w:bCs/>
        </w:rPr>
        <w:t>Supervisão:</w:t>
      </w:r>
      <w:r w:rsidR="00BD4210" w:rsidRPr="31D64667">
        <w:rPr>
          <w:b/>
          <w:bCs/>
        </w:rPr>
        <w:t xml:space="preserve"> </w:t>
      </w:r>
      <w:r w:rsidR="00417ED3" w:rsidRPr="31D64667">
        <w:rPr>
          <w:b/>
          <w:bCs/>
          <w:color w:val="auto"/>
        </w:rPr>
        <w:t>Priscil</w:t>
      </w:r>
      <w:r w:rsidR="0BF4CDC7" w:rsidRPr="31D64667">
        <w:rPr>
          <w:b/>
          <w:bCs/>
          <w:color w:val="auto"/>
        </w:rPr>
        <w:t>l</w:t>
      </w:r>
      <w:r w:rsidR="00417ED3" w:rsidRPr="31D64667">
        <w:rPr>
          <w:b/>
          <w:bCs/>
          <w:color w:val="auto"/>
        </w:rPr>
        <w:t>a</w:t>
      </w:r>
      <w:r w:rsidR="7E8A2596" w:rsidRPr="31D64667">
        <w:rPr>
          <w:b/>
          <w:bCs/>
          <w:color w:val="auto"/>
        </w:rPr>
        <w:t xml:space="preserve"> Mendes de Oliveira</w:t>
      </w:r>
      <w:r w:rsidR="5B0B36D5" w:rsidRPr="31D64667">
        <w:rPr>
          <w:b/>
          <w:bCs/>
          <w:color w:val="auto"/>
        </w:rPr>
        <w:t xml:space="preserve"> </w:t>
      </w:r>
    </w:p>
    <w:p w14:paraId="0A37501D" w14:textId="77777777" w:rsidR="00F06B43" w:rsidRPr="00F06B43" w:rsidRDefault="00F06B43" w:rsidP="00F06B43"/>
    <w:p w14:paraId="5A17919B" w14:textId="77777777" w:rsidR="009159AC" w:rsidRDefault="009159AC" w:rsidP="00565D2D">
      <w:pPr>
        <w:pStyle w:val="Ttulo1"/>
        <w:rPr>
          <w:b/>
        </w:rPr>
      </w:pPr>
      <w:r>
        <w:rPr>
          <w:b/>
        </w:rPr>
        <w:t>ANEXOS</w:t>
      </w:r>
    </w:p>
    <w:p w14:paraId="5B2A3B5F" w14:textId="77777777" w:rsidR="00565D2D" w:rsidRDefault="00565D2D" w:rsidP="009159AC">
      <w:pPr>
        <w:pStyle w:val="Ttulo1"/>
        <w:numPr>
          <w:ilvl w:val="0"/>
          <w:numId w:val="8"/>
        </w:numPr>
        <w:rPr>
          <w:b/>
        </w:rPr>
      </w:pPr>
      <w:r>
        <w:rPr>
          <w:b/>
        </w:rPr>
        <w:t>REQUISITOS FUNCIONAIS</w:t>
      </w:r>
    </w:p>
    <w:p w14:paraId="5DAB6C7B" w14:textId="77777777" w:rsidR="006958AC" w:rsidRPr="006958AC" w:rsidRDefault="006958AC" w:rsidP="006958AC"/>
    <w:tbl>
      <w:tblPr>
        <w:tblStyle w:val="Tabelacomgrade"/>
        <w:tblW w:w="0" w:type="auto"/>
        <w:tblLook w:val="04A0" w:firstRow="1" w:lastRow="0" w:firstColumn="1" w:lastColumn="0" w:noHBand="0" w:noVBand="1"/>
      </w:tblPr>
      <w:tblGrid>
        <w:gridCol w:w="3485"/>
        <w:gridCol w:w="3485"/>
        <w:gridCol w:w="3486"/>
      </w:tblGrid>
      <w:tr w:rsidR="006958AC" w14:paraId="14D5BB00" w14:textId="77777777" w:rsidTr="1DEE0FCF">
        <w:tc>
          <w:tcPr>
            <w:tcW w:w="10456" w:type="dxa"/>
            <w:gridSpan w:val="3"/>
          </w:tcPr>
          <w:p w14:paraId="66A184B3" w14:textId="25C0EC5D" w:rsidR="006958AC" w:rsidRPr="006958AC" w:rsidRDefault="1ABDDF63" w:rsidP="006958AC">
            <w:pPr>
              <w:rPr>
                <w:rFonts w:ascii="Arial" w:hAnsi="Arial" w:cs="Arial"/>
                <w:sz w:val="24"/>
                <w:szCs w:val="24"/>
              </w:rPr>
            </w:pPr>
            <w:r w:rsidRPr="7BAD573C">
              <w:rPr>
                <w:rFonts w:ascii="Arial" w:hAnsi="Arial" w:cs="Arial"/>
                <w:sz w:val="24"/>
                <w:szCs w:val="24"/>
              </w:rPr>
              <w:t>RF</w:t>
            </w:r>
            <w:r w:rsidR="7ADB95D4" w:rsidRPr="7BAD573C">
              <w:rPr>
                <w:rFonts w:ascii="Arial" w:hAnsi="Arial" w:cs="Arial"/>
                <w:sz w:val="24"/>
                <w:szCs w:val="24"/>
              </w:rPr>
              <w:t>001 –</w:t>
            </w:r>
            <w:r w:rsidRPr="7BAD573C">
              <w:rPr>
                <w:rFonts w:ascii="Arial" w:hAnsi="Arial" w:cs="Arial"/>
                <w:sz w:val="24"/>
                <w:szCs w:val="24"/>
              </w:rPr>
              <w:t xml:space="preserve"> </w:t>
            </w:r>
            <w:r w:rsidR="54965E8C" w:rsidRPr="7BAD573C">
              <w:rPr>
                <w:rFonts w:ascii="Arial" w:hAnsi="Arial" w:cs="Arial"/>
                <w:sz w:val="24"/>
                <w:szCs w:val="24"/>
              </w:rPr>
              <w:t>Cadastro</w:t>
            </w:r>
            <w:r w:rsidR="0A491662" w:rsidRPr="7BAD573C">
              <w:rPr>
                <w:rFonts w:ascii="Arial" w:hAnsi="Arial" w:cs="Arial"/>
                <w:sz w:val="24"/>
                <w:szCs w:val="24"/>
              </w:rPr>
              <w:t xml:space="preserve"> de Cliente</w:t>
            </w:r>
          </w:p>
        </w:tc>
      </w:tr>
      <w:tr w:rsidR="006958AC" w14:paraId="35661419" w14:textId="77777777" w:rsidTr="1DEE0FCF">
        <w:trPr>
          <w:trHeight w:val="300"/>
        </w:trPr>
        <w:tc>
          <w:tcPr>
            <w:tcW w:w="3485" w:type="dxa"/>
          </w:tcPr>
          <w:p w14:paraId="57B20F0B" w14:textId="77777777" w:rsidR="006958AC" w:rsidRDefault="006958AC" w:rsidP="00565D2D">
            <w:pPr>
              <w:jc w:val="both"/>
              <w:rPr>
                <w:rFonts w:ascii="Arial" w:hAnsi="Arial" w:cs="Arial"/>
                <w:sz w:val="24"/>
                <w:szCs w:val="24"/>
              </w:rPr>
            </w:pPr>
            <w:r>
              <w:rPr>
                <w:rFonts w:ascii="Arial" w:hAnsi="Arial" w:cs="Arial"/>
                <w:sz w:val="24"/>
                <w:szCs w:val="24"/>
              </w:rPr>
              <w:t>ENTRADA</w:t>
            </w:r>
          </w:p>
        </w:tc>
        <w:tc>
          <w:tcPr>
            <w:tcW w:w="3485" w:type="dxa"/>
          </w:tcPr>
          <w:p w14:paraId="7E7DAA04" w14:textId="77777777" w:rsidR="006958AC" w:rsidRDefault="006958AC" w:rsidP="00565D2D">
            <w:pPr>
              <w:jc w:val="both"/>
              <w:rPr>
                <w:rFonts w:ascii="Arial" w:hAnsi="Arial" w:cs="Arial"/>
                <w:sz w:val="24"/>
                <w:szCs w:val="24"/>
              </w:rPr>
            </w:pPr>
            <w:r>
              <w:rPr>
                <w:rFonts w:ascii="Arial" w:hAnsi="Arial" w:cs="Arial"/>
                <w:sz w:val="24"/>
                <w:szCs w:val="24"/>
              </w:rPr>
              <w:t>PROCESSO</w:t>
            </w:r>
          </w:p>
        </w:tc>
        <w:tc>
          <w:tcPr>
            <w:tcW w:w="3486" w:type="dxa"/>
          </w:tcPr>
          <w:p w14:paraId="4121862C" w14:textId="77777777" w:rsidR="006958AC" w:rsidRDefault="006958AC" w:rsidP="00565D2D">
            <w:pPr>
              <w:jc w:val="both"/>
              <w:rPr>
                <w:rFonts w:ascii="Arial" w:hAnsi="Arial" w:cs="Arial"/>
                <w:sz w:val="24"/>
                <w:szCs w:val="24"/>
              </w:rPr>
            </w:pPr>
            <w:r>
              <w:rPr>
                <w:rFonts w:ascii="Arial" w:hAnsi="Arial" w:cs="Arial"/>
                <w:sz w:val="24"/>
                <w:szCs w:val="24"/>
              </w:rPr>
              <w:t>SAÍDA</w:t>
            </w:r>
          </w:p>
        </w:tc>
      </w:tr>
      <w:tr w:rsidR="006958AC" w14:paraId="02EB378F" w14:textId="77777777" w:rsidTr="1DEE0FCF">
        <w:tc>
          <w:tcPr>
            <w:tcW w:w="3485" w:type="dxa"/>
          </w:tcPr>
          <w:p w14:paraId="6A05A809" w14:textId="4815A15C" w:rsidR="006958AC" w:rsidRDefault="634807A4" w:rsidP="2B1DEDD1">
            <w:pPr>
              <w:spacing w:line="259" w:lineRule="auto"/>
            </w:pPr>
            <w:r w:rsidRPr="1DEE0FCF">
              <w:rPr>
                <w:rFonts w:ascii="Arial" w:hAnsi="Arial" w:cs="Arial"/>
                <w:sz w:val="24"/>
                <w:szCs w:val="24"/>
              </w:rPr>
              <w:t xml:space="preserve">Codclie, nome, cpf, telefone, </w:t>
            </w:r>
            <w:r w:rsidR="4FDA9C5A" w:rsidRPr="1DEE0FCF">
              <w:rPr>
                <w:rFonts w:ascii="Arial" w:hAnsi="Arial" w:cs="Arial"/>
                <w:sz w:val="24"/>
                <w:szCs w:val="24"/>
              </w:rPr>
              <w:t>e-mail</w:t>
            </w:r>
            <w:r w:rsidRPr="1DEE0FCF">
              <w:rPr>
                <w:rFonts w:ascii="Arial" w:hAnsi="Arial" w:cs="Arial"/>
                <w:sz w:val="24"/>
                <w:szCs w:val="24"/>
              </w:rPr>
              <w:t>, login, senha e sexo.</w:t>
            </w:r>
          </w:p>
        </w:tc>
        <w:tc>
          <w:tcPr>
            <w:tcW w:w="3485" w:type="dxa"/>
          </w:tcPr>
          <w:p w14:paraId="5A39BBE3" w14:textId="4F1EADF4" w:rsidR="006958AC" w:rsidRDefault="047AB567" w:rsidP="00565D2D">
            <w:pPr>
              <w:jc w:val="both"/>
              <w:rPr>
                <w:rFonts w:ascii="Arial" w:hAnsi="Arial" w:cs="Arial"/>
                <w:sz w:val="24"/>
                <w:szCs w:val="24"/>
              </w:rPr>
            </w:pPr>
            <w:r w:rsidRPr="2B1DEDD1">
              <w:rPr>
                <w:rFonts w:ascii="Arial" w:hAnsi="Arial" w:cs="Arial"/>
                <w:sz w:val="24"/>
                <w:szCs w:val="24"/>
              </w:rPr>
              <w:t xml:space="preserve">Haverá um campo no banco de dados denominado de ‘cod_clie’ que será gerado automaticamente para cada cliente, e não haverá </w:t>
            </w:r>
            <w:r w:rsidRPr="2B1DEDD1">
              <w:rPr>
                <w:rFonts w:ascii="Arial" w:hAnsi="Arial" w:cs="Arial"/>
                <w:sz w:val="24"/>
                <w:szCs w:val="24"/>
              </w:rPr>
              <w:lastRenderedPageBreak/>
              <w:t xml:space="preserve">repetições. Nenhum dos campos poderá ficar vazio, caso fique será emitido uma mensagem de erro. </w:t>
            </w:r>
          </w:p>
        </w:tc>
        <w:tc>
          <w:tcPr>
            <w:tcW w:w="3486" w:type="dxa"/>
          </w:tcPr>
          <w:p w14:paraId="41C8F396" w14:textId="49DD0035" w:rsidR="006958AC" w:rsidRDefault="00436AB2" w:rsidP="00565D2D">
            <w:pPr>
              <w:jc w:val="both"/>
              <w:rPr>
                <w:rFonts w:ascii="Arial" w:hAnsi="Arial" w:cs="Arial"/>
                <w:sz w:val="24"/>
                <w:szCs w:val="24"/>
              </w:rPr>
            </w:pPr>
            <w:r>
              <w:rPr>
                <w:rFonts w:ascii="Arial" w:hAnsi="Arial" w:cs="Arial"/>
                <w:sz w:val="24"/>
                <w:szCs w:val="24"/>
              </w:rPr>
              <w:lastRenderedPageBreak/>
              <w:t xml:space="preserve">Será armazenado esses dados no banco de dados para que seja efetuado o cadastro do cliente. </w:t>
            </w:r>
            <w:r w:rsidR="00FF65F2">
              <w:rPr>
                <w:rFonts w:ascii="Arial" w:hAnsi="Arial" w:cs="Arial"/>
                <w:sz w:val="24"/>
                <w:szCs w:val="24"/>
              </w:rPr>
              <w:t xml:space="preserve">E mostrará a tela ao </w:t>
            </w:r>
            <w:r w:rsidR="00FF65F2">
              <w:rPr>
                <w:rFonts w:ascii="Arial" w:hAnsi="Arial" w:cs="Arial"/>
                <w:sz w:val="24"/>
                <w:szCs w:val="24"/>
              </w:rPr>
              <w:lastRenderedPageBreak/>
              <w:t xml:space="preserve">usuário que o cadastro foi efetuado. </w:t>
            </w:r>
          </w:p>
        </w:tc>
      </w:tr>
    </w:tbl>
    <w:p w14:paraId="72A3D3EC" w14:textId="77777777" w:rsidR="009159AC" w:rsidRDefault="009159AC" w:rsidP="00565D2D">
      <w:pPr>
        <w:jc w:val="both"/>
        <w:rPr>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006958AC" w14:paraId="7D262490" w14:textId="77777777" w:rsidTr="2B1DEDD1">
        <w:tc>
          <w:tcPr>
            <w:tcW w:w="10456" w:type="dxa"/>
            <w:gridSpan w:val="3"/>
          </w:tcPr>
          <w:p w14:paraId="3E4E8F14" w14:textId="1C73C224" w:rsidR="006958AC" w:rsidRPr="006958AC" w:rsidRDefault="006958AC" w:rsidP="00DE631F">
            <w:pPr>
              <w:rPr>
                <w:rFonts w:ascii="Arial" w:hAnsi="Arial" w:cs="Arial"/>
                <w:sz w:val="24"/>
                <w:szCs w:val="24"/>
              </w:rPr>
            </w:pPr>
            <w:r w:rsidRPr="71C040D2">
              <w:rPr>
                <w:rFonts w:ascii="Arial" w:hAnsi="Arial" w:cs="Arial"/>
                <w:sz w:val="24"/>
                <w:szCs w:val="24"/>
              </w:rPr>
              <w:t xml:space="preserve">RF002 – </w:t>
            </w:r>
            <w:r w:rsidR="00C11B53">
              <w:rPr>
                <w:rFonts w:ascii="Arial" w:hAnsi="Arial" w:cs="Arial"/>
                <w:sz w:val="24"/>
                <w:szCs w:val="24"/>
              </w:rPr>
              <w:t>Agendamento</w:t>
            </w:r>
          </w:p>
        </w:tc>
      </w:tr>
      <w:tr w:rsidR="006958AC" w14:paraId="60FE1AD5" w14:textId="77777777" w:rsidTr="2B1DEDD1">
        <w:tc>
          <w:tcPr>
            <w:tcW w:w="3485" w:type="dxa"/>
          </w:tcPr>
          <w:p w14:paraId="0E9A92C6" w14:textId="77777777" w:rsidR="006958AC" w:rsidRDefault="006958AC" w:rsidP="00DE631F">
            <w:pPr>
              <w:jc w:val="both"/>
              <w:rPr>
                <w:rFonts w:ascii="Arial" w:hAnsi="Arial" w:cs="Arial"/>
                <w:sz w:val="24"/>
                <w:szCs w:val="24"/>
              </w:rPr>
            </w:pPr>
            <w:r>
              <w:rPr>
                <w:rFonts w:ascii="Arial" w:hAnsi="Arial" w:cs="Arial"/>
                <w:sz w:val="24"/>
                <w:szCs w:val="24"/>
              </w:rPr>
              <w:t>ENTRADA</w:t>
            </w:r>
          </w:p>
        </w:tc>
        <w:tc>
          <w:tcPr>
            <w:tcW w:w="3485" w:type="dxa"/>
          </w:tcPr>
          <w:p w14:paraId="4A8CC22C" w14:textId="77777777" w:rsidR="006958AC" w:rsidRDefault="006958AC" w:rsidP="00DE631F">
            <w:pPr>
              <w:jc w:val="both"/>
              <w:rPr>
                <w:rFonts w:ascii="Arial" w:hAnsi="Arial" w:cs="Arial"/>
                <w:sz w:val="24"/>
                <w:szCs w:val="24"/>
              </w:rPr>
            </w:pPr>
            <w:r>
              <w:rPr>
                <w:rFonts w:ascii="Arial" w:hAnsi="Arial" w:cs="Arial"/>
                <w:sz w:val="24"/>
                <w:szCs w:val="24"/>
              </w:rPr>
              <w:t>PROCESSO</w:t>
            </w:r>
          </w:p>
        </w:tc>
        <w:tc>
          <w:tcPr>
            <w:tcW w:w="3486" w:type="dxa"/>
          </w:tcPr>
          <w:p w14:paraId="2BB8B579" w14:textId="77777777" w:rsidR="006958AC" w:rsidRDefault="006958AC" w:rsidP="00DE631F">
            <w:pPr>
              <w:jc w:val="both"/>
              <w:rPr>
                <w:rFonts w:ascii="Arial" w:hAnsi="Arial" w:cs="Arial"/>
                <w:sz w:val="24"/>
                <w:szCs w:val="24"/>
              </w:rPr>
            </w:pPr>
            <w:r>
              <w:rPr>
                <w:rFonts w:ascii="Arial" w:hAnsi="Arial" w:cs="Arial"/>
                <w:sz w:val="24"/>
                <w:szCs w:val="24"/>
              </w:rPr>
              <w:t>SAÍDA</w:t>
            </w:r>
          </w:p>
        </w:tc>
      </w:tr>
      <w:tr w:rsidR="006958AC" w14:paraId="0D0B940D" w14:textId="77777777" w:rsidTr="2B1DEDD1">
        <w:tc>
          <w:tcPr>
            <w:tcW w:w="3485" w:type="dxa"/>
          </w:tcPr>
          <w:p w14:paraId="0E27B00A" w14:textId="5C93518D" w:rsidR="00C11B53" w:rsidRDefault="1543364B" w:rsidP="2B1DEDD1">
            <w:pPr>
              <w:spacing w:line="259" w:lineRule="auto"/>
            </w:pPr>
            <w:r w:rsidRPr="2B1DEDD1">
              <w:rPr>
                <w:rFonts w:ascii="Arial" w:hAnsi="Arial" w:cs="Arial"/>
                <w:sz w:val="24"/>
                <w:szCs w:val="24"/>
              </w:rPr>
              <w:t>Codagendamento, Tipo de serviço, data e hora</w:t>
            </w:r>
          </w:p>
        </w:tc>
        <w:tc>
          <w:tcPr>
            <w:tcW w:w="3485" w:type="dxa"/>
          </w:tcPr>
          <w:p w14:paraId="60061E4C" w14:textId="2319E88B" w:rsidR="006958AC" w:rsidRDefault="00C11B53" w:rsidP="00DE631F">
            <w:pPr>
              <w:jc w:val="both"/>
              <w:rPr>
                <w:rFonts w:ascii="Arial" w:hAnsi="Arial" w:cs="Arial"/>
                <w:sz w:val="24"/>
                <w:szCs w:val="24"/>
              </w:rPr>
            </w:pPr>
            <w:r>
              <w:rPr>
                <w:rFonts w:ascii="Arial" w:hAnsi="Arial" w:cs="Arial"/>
                <w:sz w:val="24"/>
                <w:szCs w:val="24"/>
              </w:rPr>
              <w:t xml:space="preserve">O sistema verificará se a data e horário está disponível para realizar o serviço. </w:t>
            </w:r>
            <w:r w:rsidR="00FF65F2">
              <w:rPr>
                <w:rFonts w:ascii="Arial" w:hAnsi="Arial" w:cs="Arial"/>
                <w:sz w:val="24"/>
                <w:szCs w:val="24"/>
              </w:rPr>
              <w:t xml:space="preserve">Caso esteja disponível ele fará o agendamento. O sistema irá verificar também qual o nível do usuário que </w:t>
            </w:r>
            <w:r w:rsidR="0057490B">
              <w:rPr>
                <w:rFonts w:ascii="Arial" w:hAnsi="Arial" w:cs="Arial"/>
                <w:sz w:val="24"/>
                <w:szCs w:val="24"/>
              </w:rPr>
              <w:t>está</w:t>
            </w:r>
            <w:r w:rsidR="00FF65F2">
              <w:rPr>
                <w:rFonts w:ascii="Arial" w:hAnsi="Arial" w:cs="Arial"/>
                <w:sz w:val="24"/>
                <w:szCs w:val="24"/>
              </w:rPr>
              <w:t xml:space="preserve"> efetuando o cadastro, caso seja um funcionário será solicitado os dados do cliente como; Nome, endereço, telefone e cpf para efetuar o cadastro. </w:t>
            </w:r>
          </w:p>
        </w:tc>
        <w:tc>
          <w:tcPr>
            <w:tcW w:w="3486" w:type="dxa"/>
          </w:tcPr>
          <w:p w14:paraId="44EAFD9C" w14:textId="3A018620" w:rsidR="006958AC" w:rsidRDefault="0035539E" w:rsidP="00DE631F">
            <w:pPr>
              <w:jc w:val="both"/>
              <w:rPr>
                <w:rFonts w:ascii="Arial" w:hAnsi="Arial" w:cs="Arial"/>
                <w:sz w:val="24"/>
                <w:szCs w:val="24"/>
              </w:rPr>
            </w:pPr>
            <w:r>
              <w:rPr>
                <w:rFonts w:ascii="Arial" w:hAnsi="Arial" w:cs="Arial"/>
                <w:sz w:val="24"/>
                <w:szCs w:val="24"/>
              </w:rPr>
              <w:t xml:space="preserve">Será emitido um comprovante de agendamento ao usuário e será </w:t>
            </w:r>
            <w:r w:rsidR="00C34261">
              <w:rPr>
                <w:rFonts w:ascii="Arial" w:hAnsi="Arial" w:cs="Arial"/>
                <w:sz w:val="24"/>
                <w:szCs w:val="24"/>
              </w:rPr>
              <w:t>armazenado</w:t>
            </w:r>
            <w:r>
              <w:rPr>
                <w:rFonts w:ascii="Arial" w:hAnsi="Arial" w:cs="Arial"/>
                <w:sz w:val="24"/>
                <w:szCs w:val="24"/>
              </w:rPr>
              <w:t xml:space="preserve"> no banco de dados da agenda o horário agendado.</w:t>
            </w:r>
          </w:p>
        </w:tc>
      </w:tr>
    </w:tbl>
    <w:p w14:paraId="3AD72F4B" w14:textId="6DC4EA39" w:rsidR="71C040D2" w:rsidRDefault="71C040D2" w:rsidP="178CB5A3">
      <w:pPr>
        <w:jc w:val="both"/>
        <w:rPr>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28067E32" w14:paraId="0F198DDC" w14:textId="77777777" w:rsidTr="2B1DEDD1">
        <w:tc>
          <w:tcPr>
            <w:tcW w:w="10456" w:type="dxa"/>
            <w:gridSpan w:val="3"/>
          </w:tcPr>
          <w:p w14:paraId="28710821" w14:textId="09D74FA2" w:rsidR="28067E32" w:rsidRDefault="0996BBA8" w:rsidP="28067E32">
            <w:pPr>
              <w:rPr>
                <w:rFonts w:ascii="Arial" w:hAnsi="Arial" w:cs="Arial"/>
                <w:sz w:val="24"/>
                <w:szCs w:val="24"/>
              </w:rPr>
            </w:pPr>
            <w:r w:rsidRPr="178CB5A3">
              <w:rPr>
                <w:rFonts w:ascii="Arial" w:hAnsi="Arial" w:cs="Arial"/>
                <w:sz w:val="24"/>
                <w:szCs w:val="24"/>
              </w:rPr>
              <w:t>RF00</w:t>
            </w:r>
            <w:r w:rsidR="4090B541" w:rsidRPr="178CB5A3">
              <w:rPr>
                <w:rFonts w:ascii="Arial" w:hAnsi="Arial" w:cs="Arial"/>
                <w:sz w:val="24"/>
                <w:szCs w:val="24"/>
              </w:rPr>
              <w:t>3</w:t>
            </w:r>
            <w:r w:rsidRPr="178CB5A3">
              <w:rPr>
                <w:rFonts w:ascii="Arial" w:hAnsi="Arial" w:cs="Arial"/>
                <w:sz w:val="24"/>
                <w:szCs w:val="24"/>
              </w:rPr>
              <w:t xml:space="preserve"> – </w:t>
            </w:r>
            <w:r w:rsidR="5DEA5B19" w:rsidRPr="178CB5A3">
              <w:rPr>
                <w:rFonts w:ascii="Arial" w:hAnsi="Arial" w:cs="Arial"/>
                <w:sz w:val="24"/>
                <w:szCs w:val="24"/>
              </w:rPr>
              <w:t>Serviços</w:t>
            </w:r>
          </w:p>
        </w:tc>
      </w:tr>
      <w:tr w:rsidR="28067E32" w14:paraId="3C1F5983" w14:textId="77777777" w:rsidTr="2B1DEDD1">
        <w:tc>
          <w:tcPr>
            <w:tcW w:w="3485" w:type="dxa"/>
          </w:tcPr>
          <w:p w14:paraId="6C0791F9" w14:textId="77777777" w:rsidR="28067E32" w:rsidRDefault="28067E32" w:rsidP="28067E32">
            <w:pPr>
              <w:jc w:val="both"/>
              <w:rPr>
                <w:rFonts w:ascii="Arial" w:hAnsi="Arial" w:cs="Arial"/>
                <w:sz w:val="24"/>
                <w:szCs w:val="24"/>
              </w:rPr>
            </w:pPr>
            <w:r w:rsidRPr="28067E32">
              <w:rPr>
                <w:rFonts w:ascii="Arial" w:hAnsi="Arial" w:cs="Arial"/>
                <w:sz w:val="24"/>
                <w:szCs w:val="24"/>
              </w:rPr>
              <w:t>ENTRADA</w:t>
            </w:r>
          </w:p>
        </w:tc>
        <w:tc>
          <w:tcPr>
            <w:tcW w:w="3485" w:type="dxa"/>
          </w:tcPr>
          <w:p w14:paraId="0A7042DE" w14:textId="77777777" w:rsidR="28067E32" w:rsidRDefault="28067E32" w:rsidP="28067E32">
            <w:pPr>
              <w:jc w:val="both"/>
              <w:rPr>
                <w:rFonts w:ascii="Arial" w:hAnsi="Arial" w:cs="Arial"/>
                <w:sz w:val="24"/>
                <w:szCs w:val="24"/>
              </w:rPr>
            </w:pPr>
            <w:r w:rsidRPr="28067E32">
              <w:rPr>
                <w:rFonts w:ascii="Arial" w:hAnsi="Arial" w:cs="Arial"/>
                <w:sz w:val="24"/>
                <w:szCs w:val="24"/>
              </w:rPr>
              <w:t>PROCESSO</w:t>
            </w:r>
          </w:p>
        </w:tc>
        <w:tc>
          <w:tcPr>
            <w:tcW w:w="3486" w:type="dxa"/>
          </w:tcPr>
          <w:p w14:paraId="6E4F8970" w14:textId="77777777" w:rsidR="28067E32" w:rsidRDefault="28067E32" w:rsidP="28067E32">
            <w:pPr>
              <w:jc w:val="both"/>
              <w:rPr>
                <w:rFonts w:ascii="Arial" w:hAnsi="Arial" w:cs="Arial"/>
                <w:sz w:val="24"/>
                <w:szCs w:val="24"/>
              </w:rPr>
            </w:pPr>
            <w:r w:rsidRPr="28067E32">
              <w:rPr>
                <w:rFonts w:ascii="Arial" w:hAnsi="Arial" w:cs="Arial"/>
                <w:sz w:val="24"/>
                <w:szCs w:val="24"/>
              </w:rPr>
              <w:t>SAÍDA</w:t>
            </w:r>
          </w:p>
        </w:tc>
      </w:tr>
      <w:tr w:rsidR="28067E32" w14:paraId="1D0BC51D" w14:textId="77777777" w:rsidTr="2B1DEDD1">
        <w:trPr>
          <w:trHeight w:val="1725"/>
        </w:trPr>
        <w:tc>
          <w:tcPr>
            <w:tcW w:w="3485" w:type="dxa"/>
          </w:tcPr>
          <w:p w14:paraId="6C57608D" w14:textId="0F1234D7" w:rsidR="4297D677" w:rsidRDefault="51D9278F" w:rsidP="2B1DEDD1">
            <w:pPr>
              <w:spacing w:line="259" w:lineRule="auto"/>
            </w:pPr>
            <w:r w:rsidRPr="2B1DEDD1">
              <w:rPr>
                <w:rFonts w:ascii="Arial" w:hAnsi="Arial" w:cs="Arial"/>
                <w:sz w:val="24"/>
                <w:szCs w:val="24"/>
              </w:rPr>
              <w:t>Codservico, nomeserv e preçoserv.</w:t>
            </w:r>
          </w:p>
        </w:tc>
        <w:tc>
          <w:tcPr>
            <w:tcW w:w="3485" w:type="dxa"/>
          </w:tcPr>
          <w:p w14:paraId="64226007" w14:textId="5F5213BA" w:rsidR="28067E32" w:rsidRDefault="2DB04659" w:rsidP="28067E32">
            <w:pPr>
              <w:jc w:val="both"/>
              <w:rPr>
                <w:rFonts w:ascii="Arial" w:hAnsi="Arial" w:cs="Arial"/>
                <w:sz w:val="24"/>
                <w:szCs w:val="24"/>
              </w:rPr>
            </w:pPr>
            <w:r w:rsidRPr="3FE5DA51">
              <w:rPr>
                <w:rFonts w:ascii="Arial" w:hAnsi="Arial" w:cs="Arial"/>
                <w:sz w:val="24"/>
                <w:szCs w:val="24"/>
              </w:rPr>
              <w:t>Será armazenado esses dados no banco de dados</w:t>
            </w:r>
            <w:r w:rsidR="7A91FB9F" w:rsidRPr="3FE5DA51">
              <w:rPr>
                <w:rFonts w:ascii="Arial" w:hAnsi="Arial" w:cs="Arial"/>
                <w:sz w:val="24"/>
                <w:szCs w:val="24"/>
              </w:rPr>
              <w:t xml:space="preserve">, para que o cliente o consiga realizar o agendamento com base no serviço. </w:t>
            </w:r>
          </w:p>
        </w:tc>
        <w:tc>
          <w:tcPr>
            <w:tcW w:w="3486" w:type="dxa"/>
          </w:tcPr>
          <w:p w14:paraId="1A80EEBE" w14:textId="12814F22" w:rsidR="28067E32" w:rsidRDefault="03A08E87" w:rsidP="28067E32">
            <w:pPr>
              <w:jc w:val="both"/>
              <w:rPr>
                <w:rFonts w:ascii="Arial" w:hAnsi="Arial" w:cs="Arial"/>
                <w:sz w:val="24"/>
                <w:szCs w:val="24"/>
              </w:rPr>
            </w:pPr>
            <w:r w:rsidRPr="3FE5DA51">
              <w:rPr>
                <w:rFonts w:ascii="Arial" w:hAnsi="Arial" w:cs="Arial"/>
                <w:sz w:val="24"/>
                <w:szCs w:val="24"/>
              </w:rPr>
              <w:t xml:space="preserve">Será mostrado aos usuários os serviços disponíveis na barbearia. </w:t>
            </w:r>
          </w:p>
        </w:tc>
      </w:tr>
    </w:tbl>
    <w:p w14:paraId="0F7EAA9D" w14:textId="52F8961E" w:rsidR="28067E32" w:rsidRDefault="28067E32" w:rsidP="28067E32">
      <w:pPr>
        <w:jc w:val="both"/>
        <w:rPr>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7BAD573C" w14:paraId="22F43AC7" w14:textId="77777777" w:rsidTr="2B1DEDD1">
        <w:tc>
          <w:tcPr>
            <w:tcW w:w="10456" w:type="dxa"/>
            <w:gridSpan w:val="3"/>
          </w:tcPr>
          <w:p w14:paraId="2DBFBF05" w14:textId="18F14B77" w:rsidR="7BAD573C" w:rsidRDefault="2ECC0F91" w:rsidP="7BAD573C">
            <w:pPr>
              <w:rPr>
                <w:rFonts w:ascii="Arial" w:hAnsi="Arial" w:cs="Arial"/>
                <w:sz w:val="24"/>
                <w:szCs w:val="24"/>
              </w:rPr>
            </w:pPr>
            <w:r w:rsidRPr="178CB5A3">
              <w:rPr>
                <w:rFonts w:ascii="Arial" w:hAnsi="Arial" w:cs="Arial"/>
                <w:sz w:val="24"/>
                <w:szCs w:val="24"/>
              </w:rPr>
              <w:t>RF00</w:t>
            </w:r>
            <w:r w:rsidR="42CE0DF9" w:rsidRPr="178CB5A3">
              <w:rPr>
                <w:rFonts w:ascii="Arial" w:hAnsi="Arial" w:cs="Arial"/>
                <w:sz w:val="24"/>
                <w:szCs w:val="24"/>
              </w:rPr>
              <w:t>4</w:t>
            </w:r>
            <w:r w:rsidRPr="178CB5A3">
              <w:rPr>
                <w:rFonts w:ascii="Arial" w:hAnsi="Arial" w:cs="Arial"/>
                <w:sz w:val="24"/>
                <w:szCs w:val="24"/>
              </w:rPr>
              <w:t xml:space="preserve"> – </w:t>
            </w:r>
            <w:r w:rsidR="0BCC7EF6" w:rsidRPr="178CB5A3">
              <w:rPr>
                <w:rFonts w:ascii="Arial" w:hAnsi="Arial" w:cs="Arial"/>
                <w:sz w:val="24"/>
                <w:szCs w:val="24"/>
              </w:rPr>
              <w:t>Categoria</w:t>
            </w:r>
          </w:p>
        </w:tc>
      </w:tr>
      <w:tr w:rsidR="7BAD573C" w14:paraId="7B2FF83D" w14:textId="77777777" w:rsidTr="2B1DEDD1">
        <w:tc>
          <w:tcPr>
            <w:tcW w:w="3485" w:type="dxa"/>
          </w:tcPr>
          <w:p w14:paraId="3BD68B2D" w14:textId="77777777" w:rsidR="7BAD573C" w:rsidRDefault="7BAD573C" w:rsidP="7BAD573C">
            <w:pPr>
              <w:jc w:val="both"/>
              <w:rPr>
                <w:rFonts w:ascii="Arial" w:hAnsi="Arial" w:cs="Arial"/>
                <w:sz w:val="24"/>
                <w:szCs w:val="24"/>
              </w:rPr>
            </w:pPr>
            <w:r w:rsidRPr="7BAD573C">
              <w:rPr>
                <w:rFonts w:ascii="Arial" w:hAnsi="Arial" w:cs="Arial"/>
                <w:sz w:val="24"/>
                <w:szCs w:val="24"/>
              </w:rPr>
              <w:t>ENTRADA</w:t>
            </w:r>
          </w:p>
        </w:tc>
        <w:tc>
          <w:tcPr>
            <w:tcW w:w="3485" w:type="dxa"/>
          </w:tcPr>
          <w:p w14:paraId="26A803C3" w14:textId="77777777" w:rsidR="7BAD573C" w:rsidRDefault="7BAD573C" w:rsidP="7BAD573C">
            <w:pPr>
              <w:jc w:val="both"/>
              <w:rPr>
                <w:rFonts w:ascii="Arial" w:hAnsi="Arial" w:cs="Arial"/>
                <w:sz w:val="24"/>
                <w:szCs w:val="24"/>
              </w:rPr>
            </w:pPr>
            <w:r w:rsidRPr="7BAD573C">
              <w:rPr>
                <w:rFonts w:ascii="Arial" w:hAnsi="Arial" w:cs="Arial"/>
                <w:sz w:val="24"/>
                <w:szCs w:val="24"/>
              </w:rPr>
              <w:t>PROCESSO</w:t>
            </w:r>
          </w:p>
        </w:tc>
        <w:tc>
          <w:tcPr>
            <w:tcW w:w="3486" w:type="dxa"/>
          </w:tcPr>
          <w:p w14:paraId="161B643D" w14:textId="77777777" w:rsidR="7BAD573C" w:rsidRDefault="7BAD573C" w:rsidP="7BAD573C">
            <w:pPr>
              <w:jc w:val="both"/>
              <w:rPr>
                <w:rFonts w:ascii="Arial" w:hAnsi="Arial" w:cs="Arial"/>
                <w:sz w:val="24"/>
                <w:szCs w:val="24"/>
              </w:rPr>
            </w:pPr>
            <w:r w:rsidRPr="7BAD573C">
              <w:rPr>
                <w:rFonts w:ascii="Arial" w:hAnsi="Arial" w:cs="Arial"/>
                <w:sz w:val="24"/>
                <w:szCs w:val="24"/>
              </w:rPr>
              <w:t>SAÍDA</w:t>
            </w:r>
          </w:p>
        </w:tc>
      </w:tr>
      <w:tr w:rsidR="7BAD573C" w14:paraId="30BFCD24" w14:textId="77777777" w:rsidTr="2B1DEDD1">
        <w:trPr>
          <w:trHeight w:val="1725"/>
        </w:trPr>
        <w:tc>
          <w:tcPr>
            <w:tcW w:w="3485" w:type="dxa"/>
          </w:tcPr>
          <w:p w14:paraId="1CF17000" w14:textId="6538DB25" w:rsidR="7BAD573C" w:rsidRDefault="73074C08" w:rsidP="7BAD573C">
            <w:pPr>
              <w:rPr>
                <w:rFonts w:ascii="Arial" w:hAnsi="Arial" w:cs="Arial"/>
                <w:sz w:val="24"/>
                <w:szCs w:val="24"/>
              </w:rPr>
            </w:pPr>
            <w:r w:rsidRPr="2B1DEDD1">
              <w:rPr>
                <w:rFonts w:ascii="Arial" w:hAnsi="Arial" w:cs="Arial"/>
                <w:sz w:val="24"/>
                <w:szCs w:val="24"/>
              </w:rPr>
              <w:t>Codcateg e nomecateg</w:t>
            </w:r>
            <w:r w:rsidR="17055470" w:rsidRPr="2B1DEDD1">
              <w:rPr>
                <w:rFonts w:ascii="Arial" w:hAnsi="Arial" w:cs="Arial"/>
                <w:sz w:val="24"/>
                <w:szCs w:val="24"/>
              </w:rPr>
              <w:t xml:space="preserve"> </w:t>
            </w:r>
          </w:p>
        </w:tc>
        <w:tc>
          <w:tcPr>
            <w:tcW w:w="3485" w:type="dxa"/>
          </w:tcPr>
          <w:p w14:paraId="0E185401" w14:textId="5A3B08D6" w:rsidR="7BAD573C" w:rsidRDefault="7CFE537A" w:rsidP="7BAD573C">
            <w:pPr>
              <w:jc w:val="both"/>
              <w:rPr>
                <w:rFonts w:ascii="Arial" w:hAnsi="Arial" w:cs="Arial"/>
                <w:sz w:val="24"/>
                <w:szCs w:val="24"/>
              </w:rPr>
            </w:pPr>
            <w:r w:rsidRPr="178CB5A3">
              <w:rPr>
                <w:rFonts w:ascii="Arial" w:hAnsi="Arial" w:cs="Arial"/>
                <w:sz w:val="24"/>
                <w:szCs w:val="24"/>
              </w:rPr>
              <w:t>Será armazenado esses dados no banco de dados, para que o cliente o consiga realizar o cadastro de novos serviços.</w:t>
            </w:r>
          </w:p>
        </w:tc>
        <w:tc>
          <w:tcPr>
            <w:tcW w:w="3486" w:type="dxa"/>
          </w:tcPr>
          <w:p w14:paraId="4AAF9A0F" w14:textId="5CD042B9" w:rsidR="7BAD573C" w:rsidRDefault="7CFE537A" w:rsidP="7BAD573C">
            <w:pPr>
              <w:jc w:val="both"/>
              <w:rPr>
                <w:rFonts w:ascii="Arial" w:hAnsi="Arial" w:cs="Arial"/>
                <w:sz w:val="24"/>
                <w:szCs w:val="24"/>
              </w:rPr>
            </w:pPr>
            <w:r w:rsidRPr="178CB5A3">
              <w:rPr>
                <w:rFonts w:ascii="Arial" w:hAnsi="Arial" w:cs="Arial"/>
                <w:sz w:val="24"/>
                <w:szCs w:val="24"/>
              </w:rPr>
              <w:t xml:space="preserve">Será possível realizar busca de serviços e agendamentos com base na categoria.  </w:t>
            </w:r>
          </w:p>
        </w:tc>
      </w:tr>
    </w:tbl>
    <w:p w14:paraId="71BF56BE" w14:textId="55FA3228" w:rsidR="7BAD573C" w:rsidRDefault="7BAD573C" w:rsidP="7BAD573C">
      <w:pPr>
        <w:jc w:val="both"/>
        <w:rPr>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7BAD573C" w14:paraId="0CBD7557" w14:textId="77777777" w:rsidTr="5750FD58">
        <w:tc>
          <w:tcPr>
            <w:tcW w:w="10456" w:type="dxa"/>
            <w:gridSpan w:val="3"/>
          </w:tcPr>
          <w:p w14:paraId="6AEDF090" w14:textId="72480EF8" w:rsidR="7BAD573C" w:rsidRDefault="3EBD9D27" w:rsidP="7BAD573C">
            <w:pPr>
              <w:rPr>
                <w:rFonts w:ascii="Arial" w:hAnsi="Arial" w:cs="Arial"/>
                <w:sz w:val="24"/>
                <w:szCs w:val="24"/>
              </w:rPr>
            </w:pPr>
            <w:r w:rsidRPr="178CB5A3">
              <w:rPr>
                <w:rFonts w:ascii="Arial" w:hAnsi="Arial" w:cs="Arial"/>
                <w:sz w:val="24"/>
                <w:szCs w:val="24"/>
              </w:rPr>
              <w:t>RF00</w:t>
            </w:r>
            <w:r w:rsidR="5F7C15E2" w:rsidRPr="178CB5A3">
              <w:rPr>
                <w:rFonts w:ascii="Arial" w:hAnsi="Arial" w:cs="Arial"/>
                <w:sz w:val="24"/>
                <w:szCs w:val="24"/>
              </w:rPr>
              <w:t>5</w:t>
            </w:r>
            <w:r w:rsidRPr="178CB5A3">
              <w:rPr>
                <w:rFonts w:ascii="Arial" w:hAnsi="Arial" w:cs="Arial"/>
                <w:sz w:val="24"/>
                <w:szCs w:val="24"/>
              </w:rPr>
              <w:t xml:space="preserve"> – </w:t>
            </w:r>
            <w:r w:rsidR="10000EA1" w:rsidRPr="178CB5A3">
              <w:rPr>
                <w:rFonts w:ascii="Arial" w:hAnsi="Arial" w:cs="Arial"/>
                <w:sz w:val="24"/>
                <w:szCs w:val="24"/>
              </w:rPr>
              <w:t>Cadastr</w:t>
            </w:r>
            <w:r w:rsidR="2570A2A5" w:rsidRPr="178CB5A3">
              <w:rPr>
                <w:rFonts w:ascii="Arial" w:hAnsi="Arial" w:cs="Arial"/>
                <w:sz w:val="24"/>
                <w:szCs w:val="24"/>
              </w:rPr>
              <w:t>o de Funcionários</w:t>
            </w:r>
          </w:p>
        </w:tc>
      </w:tr>
      <w:tr w:rsidR="7BAD573C" w14:paraId="63FD5F3D" w14:textId="77777777" w:rsidTr="5750FD58">
        <w:tc>
          <w:tcPr>
            <w:tcW w:w="3485" w:type="dxa"/>
          </w:tcPr>
          <w:p w14:paraId="2D820690" w14:textId="77777777" w:rsidR="7BAD573C" w:rsidRDefault="7BAD573C" w:rsidP="7BAD573C">
            <w:pPr>
              <w:jc w:val="both"/>
              <w:rPr>
                <w:rFonts w:ascii="Arial" w:hAnsi="Arial" w:cs="Arial"/>
                <w:sz w:val="24"/>
                <w:szCs w:val="24"/>
              </w:rPr>
            </w:pPr>
            <w:r w:rsidRPr="7BAD573C">
              <w:rPr>
                <w:rFonts w:ascii="Arial" w:hAnsi="Arial" w:cs="Arial"/>
                <w:sz w:val="24"/>
                <w:szCs w:val="24"/>
              </w:rPr>
              <w:t>ENTRADA</w:t>
            </w:r>
          </w:p>
        </w:tc>
        <w:tc>
          <w:tcPr>
            <w:tcW w:w="3485" w:type="dxa"/>
          </w:tcPr>
          <w:p w14:paraId="2D17CC88" w14:textId="77777777" w:rsidR="7BAD573C" w:rsidRDefault="7BAD573C" w:rsidP="7BAD573C">
            <w:pPr>
              <w:jc w:val="both"/>
              <w:rPr>
                <w:rFonts w:ascii="Arial" w:hAnsi="Arial" w:cs="Arial"/>
                <w:sz w:val="24"/>
                <w:szCs w:val="24"/>
              </w:rPr>
            </w:pPr>
            <w:r w:rsidRPr="7BAD573C">
              <w:rPr>
                <w:rFonts w:ascii="Arial" w:hAnsi="Arial" w:cs="Arial"/>
                <w:sz w:val="24"/>
                <w:szCs w:val="24"/>
              </w:rPr>
              <w:t>PROCESSO</w:t>
            </w:r>
          </w:p>
        </w:tc>
        <w:tc>
          <w:tcPr>
            <w:tcW w:w="3486" w:type="dxa"/>
          </w:tcPr>
          <w:p w14:paraId="394DC96F" w14:textId="77777777" w:rsidR="7BAD573C" w:rsidRDefault="7BAD573C" w:rsidP="7BAD573C">
            <w:pPr>
              <w:jc w:val="both"/>
              <w:rPr>
                <w:rFonts w:ascii="Arial" w:hAnsi="Arial" w:cs="Arial"/>
                <w:sz w:val="24"/>
                <w:szCs w:val="24"/>
              </w:rPr>
            </w:pPr>
            <w:r w:rsidRPr="7BAD573C">
              <w:rPr>
                <w:rFonts w:ascii="Arial" w:hAnsi="Arial" w:cs="Arial"/>
                <w:sz w:val="24"/>
                <w:szCs w:val="24"/>
              </w:rPr>
              <w:t>SAÍDA</w:t>
            </w:r>
          </w:p>
        </w:tc>
      </w:tr>
      <w:tr w:rsidR="7BAD573C" w14:paraId="41872012" w14:textId="77777777" w:rsidTr="5750FD58">
        <w:trPr>
          <w:trHeight w:val="1725"/>
        </w:trPr>
        <w:tc>
          <w:tcPr>
            <w:tcW w:w="3485" w:type="dxa"/>
          </w:tcPr>
          <w:p w14:paraId="2D6EB286" w14:textId="5659C6AB" w:rsidR="7BAD573C" w:rsidRDefault="7AA580F6" w:rsidP="7BAD573C">
            <w:pPr>
              <w:rPr>
                <w:rFonts w:ascii="Arial" w:hAnsi="Arial" w:cs="Arial"/>
                <w:sz w:val="24"/>
                <w:szCs w:val="24"/>
              </w:rPr>
            </w:pPr>
            <w:r w:rsidRPr="5750FD58">
              <w:rPr>
                <w:rFonts w:ascii="Arial" w:hAnsi="Arial" w:cs="Arial"/>
                <w:sz w:val="24"/>
                <w:szCs w:val="24"/>
              </w:rPr>
              <w:t xml:space="preserve">Nome, endereço, </w:t>
            </w:r>
            <w:r w:rsidR="73FDC95E" w:rsidRPr="5750FD58">
              <w:rPr>
                <w:rFonts w:ascii="Arial" w:hAnsi="Arial" w:cs="Arial"/>
                <w:sz w:val="24"/>
                <w:szCs w:val="24"/>
              </w:rPr>
              <w:t>e-mail</w:t>
            </w:r>
            <w:r w:rsidR="458AFF42" w:rsidRPr="5750FD58">
              <w:rPr>
                <w:rFonts w:ascii="Arial" w:hAnsi="Arial" w:cs="Arial"/>
                <w:sz w:val="24"/>
                <w:szCs w:val="24"/>
              </w:rPr>
              <w:t xml:space="preserve">, </w:t>
            </w:r>
            <w:r w:rsidRPr="5750FD58">
              <w:rPr>
                <w:rFonts w:ascii="Arial" w:hAnsi="Arial" w:cs="Arial"/>
                <w:sz w:val="24"/>
                <w:szCs w:val="24"/>
              </w:rPr>
              <w:t>cpf e telefone</w:t>
            </w:r>
            <w:r w:rsidR="4DADF901" w:rsidRPr="5750FD58">
              <w:rPr>
                <w:rFonts w:ascii="Arial" w:hAnsi="Arial" w:cs="Arial"/>
                <w:sz w:val="24"/>
                <w:szCs w:val="24"/>
              </w:rPr>
              <w:t>, sexo, login e</w:t>
            </w:r>
            <w:r w:rsidR="5151D53B" w:rsidRPr="5750FD58">
              <w:rPr>
                <w:rFonts w:ascii="Arial" w:hAnsi="Arial" w:cs="Arial"/>
                <w:sz w:val="24"/>
                <w:szCs w:val="24"/>
              </w:rPr>
              <w:t xml:space="preserve"> </w:t>
            </w:r>
            <w:r w:rsidR="4DADF901" w:rsidRPr="5750FD58">
              <w:rPr>
                <w:rFonts w:ascii="Arial" w:hAnsi="Arial" w:cs="Arial"/>
                <w:sz w:val="24"/>
                <w:szCs w:val="24"/>
              </w:rPr>
              <w:t>senha</w:t>
            </w:r>
          </w:p>
        </w:tc>
        <w:tc>
          <w:tcPr>
            <w:tcW w:w="3485" w:type="dxa"/>
          </w:tcPr>
          <w:p w14:paraId="59A54ED8" w14:textId="72ABE0AE" w:rsidR="7BAD573C" w:rsidRDefault="60E24636" w:rsidP="7BAD573C">
            <w:pPr>
              <w:jc w:val="both"/>
              <w:rPr>
                <w:rFonts w:ascii="Arial" w:hAnsi="Arial" w:cs="Arial"/>
                <w:sz w:val="24"/>
                <w:szCs w:val="24"/>
              </w:rPr>
            </w:pPr>
            <w:r w:rsidRPr="6DF2EAFA">
              <w:rPr>
                <w:rFonts w:ascii="Arial" w:hAnsi="Arial" w:cs="Arial"/>
                <w:sz w:val="24"/>
                <w:szCs w:val="24"/>
              </w:rPr>
              <w:t xml:space="preserve">Será armazenado esses dados no banco de dados, para que </w:t>
            </w:r>
            <w:r w:rsidR="4D0D6E23" w:rsidRPr="6DF2EAFA">
              <w:rPr>
                <w:rFonts w:ascii="Arial" w:hAnsi="Arial" w:cs="Arial"/>
                <w:sz w:val="24"/>
                <w:szCs w:val="24"/>
              </w:rPr>
              <w:t xml:space="preserve">os funcionários tenham acesso ao sistema. </w:t>
            </w:r>
          </w:p>
        </w:tc>
        <w:tc>
          <w:tcPr>
            <w:tcW w:w="3486" w:type="dxa"/>
          </w:tcPr>
          <w:p w14:paraId="094BC60A" w14:textId="1229623F" w:rsidR="7BAD573C" w:rsidRDefault="6454185C" w:rsidP="178CB5A3">
            <w:pPr>
              <w:jc w:val="both"/>
              <w:rPr>
                <w:rFonts w:ascii="Arial" w:hAnsi="Arial" w:cs="Arial"/>
                <w:sz w:val="24"/>
                <w:szCs w:val="24"/>
              </w:rPr>
            </w:pPr>
            <w:r w:rsidRPr="178CB5A3">
              <w:rPr>
                <w:rFonts w:ascii="Arial" w:hAnsi="Arial" w:cs="Arial"/>
                <w:sz w:val="24"/>
                <w:szCs w:val="24"/>
              </w:rPr>
              <w:t xml:space="preserve">Será </w:t>
            </w:r>
            <w:r w:rsidR="4E893E01" w:rsidRPr="178CB5A3">
              <w:rPr>
                <w:rFonts w:ascii="Arial" w:hAnsi="Arial" w:cs="Arial"/>
                <w:sz w:val="24"/>
                <w:szCs w:val="24"/>
              </w:rPr>
              <w:t xml:space="preserve">armazenado esses dados e ao fim do cadastro irá disponibilizar o acesso a áreas restritas no sistema </w:t>
            </w:r>
          </w:p>
          <w:p w14:paraId="69E1C961" w14:textId="1229623F" w:rsidR="7BAD573C" w:rsidRDefault="7BAD573C" w:rsidP="178CB5A3">
            <w:pPr>
              <w:jc w:val="both"/>
              <w:rPr>
                <w:rFonts w:ascii="Arial" w:hAnsi="Arial" w:cs="Arial"/>
                <w:sz w:val="24"/>
                <w:szCs w:val="24"/>
              </w:rPr>
            </w:pPr>
          </w:p>
        </w:tc>
      </w:tr>
    </w:tbl>
    <w:p w14:paraId="2CB8C529" w14:textId="4FDDFC0E" w:rsidR="0813CC4B" w:rsidRDefault="0813CC4B" w:rsidP="178CB5A3"/>
    <w:p w14:paraId="57F7CAB2" w14:textId="3F2A4C95" w:rsidR="0813CC4B" w:rsidRDefault="0813CC4B" w:rsidP="178CB5A3"/>
    <w:tbl>
      <w:tblPr>
        <w:tblStyle w:val="Tabelacomgrade"/>
        <w:tblW w:w="0" w:type="auto"/>
        <w:tblLook w:val="04A0" w:firstRow="1" w:lastRow="0" w:firstColumn="1" w:lastColumn="0" w:noHBand="0" w:noVBand="1"/>
      </w:tblPr>
      <w:tblGrid>
        <w:gridCol w:w="3485"/>
        <w:gridCol w:w="3485"/>
        <w:gridCol w:w="3486"/>
      </w:tblGrid>
      <w:tr w:rsidR="178CB5A3" w14:paraId="71F48FFD" w14:textId="77777777" w:rsidTr="5750FD58">
        <w:tc>
          <w:tcPr>
            <w:tcW w:w="10456" w:type="dxa"/>
            <w:gridSpan w:val="3"/>
          </w:tcPr>
          <w:p w14:paraId="05084B73" w14:textId="1A579658" w:rsidR="178CB5A3" w:rsidRDefault="178CB5A3" w:rsidP="178CB5A3">
            <w:pPr>
              <w:rPr>
                <w:rFonts w:ascii="Arial" w:hAnsi="Arial" w:cs="Arial"/>
                <w:sz w:val="24"/>
                <w:szCs w:val="24"/>
              </w:rPr>
            </w:pPr>
            <w:r w:rsidRPr="178CB5A3">
              <w:rPr>
                <w:rFonts w:ascii="Arial" w:hAnsi="Arial" w:cs="Arial"/>
                <w:sz w:val="24"/>
                <w:szCs w:val="24"/>
              </w:rPr>
              <w:t xml:space="preserve">RF006 – </w:t>
            </w:r>
            <w:r w:rsidR="7621C40E" w:rsidRPr="178CB5A3">
              <w:rPr>
                <w:rFonts w:ascii="Arial" w:hAnsi="Arial" w:cs="Arial"/>
                <w:sz w:val="24"/>
                <w:szCs w:val="24"/>
              </w:rPr>
              <w:t>tela de busca</w:t>
            </w:r>
          </w:p>
        </w:tc>
      </w:tr>
      <w:tr w:rsidR="178CB5A3" w14:paraId="2909E5A3" w14:textId="77777777" w:rsidTr="5750FD58">
        <w:trPr>
          <w:trHeight w:val="600"/>
        </w:trPr>
        <w:tc>
          <w:tcPr>
            <w:tcW w:w="3485" w:type="dxa"/>
          </w:tcPr>
          <w:p w14:paraId="35E0F9FF" w14:textId="1166EF30" w:rsidR="178CB5A3" w:rsidRDefault="178CB5A3" w:rsidP="178CB5A3">
            <w:pPr>
              <w:jc w:val="both"/>
              <w:rPr>
                <w:rFonts w:ascii="Arial" w:hAnsi="Arial" w:cs="Arial"/>
                <w:sz w:val="24"/>
                <w:szCs w:val="24"/>
              </w:rPr>
            </w:pPr>
            <w:r w:rsidRPr="5750FD58">
              <w:rPr>
                <w:rFonts w:ascii="Arial" w:hAnsi="Arial" w:cs="Arial"/>
                <w:sz w:val="24"/>
                <w:szCs w:val="24"/>
              </w:rPr>
              <w:t>ENTRADA</w:t>
            </w:r>
          </w:p>
        </w:tc>
        <w:tc>
          <w:tcPr>
            <w:tcW w:w="3485" w:type="dxa"/>
          </w:tcPr>
          <w:p w14:paraId="6DA15341" w14:textId="1470D2A3" w:rsidR="178CB5A3" w:rsidRDefault="178CB5A3" w:rsidP="178CB5A3">
            <w:pPr>
              <w:jc w:val="both"/>
              <w:rPr>
                <w:rFonts w:ascii="Arial" w:hAnsi="Arial" w:cs="Arial"/>
                <w:sz w:val="24"/>
                <w:szCs w:val="24"/>
              </w:rPr>
            </w:pPr>
            <w:r w:rsidRPr="5750FD58">
              <w:rPr>
                <w:rFonts w:ascii="Arial" w:hAnsi="Arial" w:cs="Arial"/>
                <w:sz w:val="24"/>
                <w:szCs w:val="24"/>
              </w:rPr>
              <w:t>PROCESSO</w:t>
            </w:r>
          </w:p>
        </w:tc>
        <w:tc>
          <w:tcPr>
            <w:tcW w:w="3486" w:type="dxa"/>
          </w:tcPr>
          <w:p w14:paraId="17574F67" w14:textId="29E6B10C" w:rsidR="178CB5A3" w:rsidRDefault="178CB5A3" w:rsidP="5750FD58">
            <w:pPr>
              <w:jc w:val="both"/>
              <w:rPr>
                <w:rFonts w:ascii="Arial" w:hAnsi="Arial" w:cs="Arial"/>
                <w:sz w:val="24"/>
                <w:szCs w:val="24"/>
              </w:rPr>
            </w:pPr>
            <w:r w:rsidRPr="5750FD58">
              <w:rPr>
                <w:rFonts w:ascii="Arial" w:hAnsi="Arial" w:cs="Arial"/>
                <w:sz w:val="24"/>
                <w:szCs w:val="24"/>
              </w:rPr>
              <w:t>SAÍDA</w:t>
            </w:r>
          </w:p>
        </w:tc>
      </w:tr>
      <w:tr w:rsidR="178CB5A3" w14:paraId="59ED3B82" w14:textId="77777777" w:rsidTr="5750FD58">
        <w:trPr>
          <w:trHeight w:val="1725"/>
        </w:trPr>
        <w:tc>
          <w:tcPr>
            <w:tcW w:w="3485" w:type="dxa"/>
          </w:tcPr>
          <w:p w14:paraId="6049EA8A" w14:textId="7CF66D91" w:rsidR="1D33FBBA" w:rsidRDefault="7D4D7D79" w:rsidP="5750FD58">
            <w:pPr>
              <w:spacing w:line="259" w:lineRule="auto"/>
              <w:rPr>
                <w:rFonts w:ascii="Arial" w:hAnsi="Arial" w:cs="Arial"/>
                <w:sz w:val="24"/>
                <w:szCs w:val="24"/>
              </w:rPr>
            </w:pPr>
            <w:r w:rsidRPr="5750FD58">
              <w:rPr>
                <w:rFonts w:ascii="Arial" w:hAnsi="Arial" w:cs="Arial"/>
                <w:sz w:val="24"/>
                <w:szCs w:val="24"/>
              </w:rPr>
              <w:t>Data do agendamento</w:t>
            </w:r>
          </w:p>
          <w:p w14:paraId="54593BA4" w14:textId="4CA9DFCC" w:rsidR="1D33FBBA" w:rsidRDefault="7D4D7D79" w:rsidP="178CB5A3">
            <w:pPr>
              <w:spacing w:line="259" w:lineRule="auto"/>
              <w:rPr>
                <w:rFonts w:ascii="Arial" w:hAnsi="Arial" w:cs="Arial"/>
                <w:sz w:val="24"/>
                <w:szCs w:val="24"/>
              </w:rPr>
            </w:pPr>
            <w:r w:rsidRPr="5750FD58">
              <w:rPr>
                <w:rFonts w:ascii="Arial" w:hAnsi="Arial" w:cs="Arial"/>
                <w:sz w:val="24"/>
                <w:szCs w:val="24"/>
              </w:rPr>
              <w:t xml:space="preserve">Serviço </w:t>
            </w:r>
          </w:p>
        </w:tc>
        <w:tc>
          <w:tcPr>
            <w:tcW w:w="3485" w:type="dxa"/>
          </w:tcPr>
          <w:p w14:paraId="1F45D444" w14:textId="72ABE0AE" w:rsidR="178CB5A3" w:rsidRDefault="178CB5A3" w:rsidP="178CB5A3">
            <w:pPr>
              <w:jc w:val="both"/>
              <w:rPr>
                <w:rFonts w:ascii="Arial" w:hAnsi="Arial" w:cs="Arial"/>
                <w:sz w:val="24"/>
                <w:szCs w:val="24"/>
              </w:rPr>
            </w:pPr>
            <w:r w:rsidRPr="178CB5A3">
              <w:rPr>
                <w:rFonts w:ascii="Arial" w:hAnsi="Arial" w:cs="Arial"/>
                <w:sz w:val="24"/>
                <w:szCs w:val="24"/>
              </w:rPr>
              <w:t xml:space="preserve">Será armazenado esses dados no banco de dados, para que os funcionários tenham acesso ao sistema. </w:t>
            </w:r>
          </w:p>
        </w:tc>
        <w:tc>
          <w:tcPr>
            <w:tcW w:w="3486" w:type="dxa"/>
          </w:tcPr>
          <w:p w14:paraId="715D9EBE" w14:textId="1663456E" w:rsidR="4A2C6FE7" w:rsidRDefault="4A2C6FE7" w:rsidP="178CB5A3">
            <w:pPr>
              <w:spacing w:line="259" w:lineRule="auto"/>
              <w:jc w:val="both"/>
            </w:pPr>
            <w:r w:rsidRPr="178CB5A3">
              <w:rPr>
                <w:rFonts w:ascii="Arial" w:hAnsi="Arial" w:cs="Arial"/>
                <w:sz w:val="24"/>
                <w:szCs w:val="24"/>
              </w:rPr>
              <w:t>Exibira no sistema os serviços feitos e que estão marcados.</w:t>
            </w:r>
          </w:p>
        </w:tc>
      </w:tr>
    </w:tbl>
    <w:p w14:paraId="278AFF40" w14:textId="0994954D" w:rsidR="0813CC4B" w:rsidRDefault="0813CC4B" w:rsidP="0813CC4B">
      <w:pPr>
        <w:jc w:val="both"/>
        <w:rPr>
          <w:rFonts w:ascii="Arial" w:hAnsi="Arial" w:cs="Arial"/>
          <w:sz w:val="24"/>
          <w:szCs w:val="24"/>
        </w:rPr>
      </w:pPr>
    </w:p>
    <w:tbl>
      <w:tblPr>
        <w:tblStyle w:val="Tabelacomgrade"/>
        <w:tblW w:w="0" w:type="auto"/>
        <w:tblLook w:val="04A0" w:firstRow="1" w:lastRow="0" w:firstColumn="1" w:lastColumn="0" w:noHBand="0" w:noVBand="1"/>
      </w:tblPr>
      <w:tblGrid>
        <w:gridCol w:w="3485"/>
        <w:gridCol w:w="3485"/>
        <w:gridCol w:w="3486"/>
      </w:tblGrid>
      <w:tr w:rsidR="178CB5A3" w14:paraId="0560C3FF" w14:textId="77777777" w:rsidTr="5750FD58">
        <w:tc>
          <w:tcPr>
            <w:tcW w:w="10456" w:type="dxa"/>
            <w:gridSpan w:val="3"/>
          </w:tcPr>
          <w:p w14:paraId="0FCA5486" w14:textId="4857786D" w:rsidR="178CB5A3" w:rsidRDefault="178CB5A3" w:rsidP="178CB5A3">
            <w:pPr>
              <w:rPr>
                <w:rFonts w:ascii="Arial" w:hAnsi="Arial" w:cs="Arial"/>
                <w:sz w:val="24"/>
                <w:szCs w:val="24"/>
              </w:rPr>
            </w:pPr>
            <w:r w:rsidRPr="178CB5A3">
              <w:rPr>
                <w:rFonts w:ascii="Arial" w:hAnsi="Arial" w:cs="Arial"/>
                <w:sz w:val="24"/>
                <w:szCs w:val="24"/>
              </w:rPr>
              <w:t>RF00</w:t>
            </w:r>
            <w:r w:rsidR="4126B5D5" w:rsidRPr="178CB5A3">
              <w:rPr>
                <w:rFonts w:ascii="Arial" w:hAnsi="Arial" w:cs="Arial"/>
                <w:sz w:val="24"/>
                <w:szCs w:val="24"/>
              </w:rPr>
              <w:t>7</w:t>
            </w:r>
            <w:r w:rsidRPr="178CB5A3">
              <w:rPr>
                <w:rFonts w:ascii="Arial" w:hAnsi="Arial" w:cs="Arial"/>
                <w:sz w:val="24"/>
                <w:szCs w:val="24"/>
              </w:rPr>
              <w:t xml:space="preserve"> – </w:t>
            </w:r>
            <w:r w:rsidR="01FE568C" w:rsidRPr="178CB5A3">
              <w:rPr>
                <w:rFonts w:ascii="Arial" w:hAnsi="Arial" w:cs="Arial"/>
                <w:sz w:val="24"/>
                <w:szCs w:val="24"/>
              </w:rPr>
              <w:t>Tela de login</w:t>
            </w:r>
          </w:p>
        </w:tc>
      </w:tr>
      <w:tr w:rsidR="178CB5A3" w14:paraId="433A5548" w14:textId="77777777" w:rsidTr="5750FD58">
        <w:trPr>
          <w:trHeight w:val="600"/>
        </w:trPr>
        <w:tc>
          <w:tcPr>
            <w:tcW w:w="3485" w:type="dxa"/>
          </w:tcPr>
          <w:p w14:paraId="1968A504" w14:textId="77777777" w:rsidR="178CB5A3" w:rsidRDefault="178CB5A3" w:rsidP="178CB5A3">
            <w:pPr>
              <w:jc w:val="both"/>
              <w:rPr>
                <w:rFonts w:ascii="Arial" w:hAnsi="Arial" w:cs="Arial"/>
                <w:sz w:val="24"/>
                <w:szCs w:val="24"/>
              </w:rPr>
            </w:pPr>
            <w:r w:rsidRPr="178CB5A3">
              <w:rPr>
                <w:rFonts w:ascii="Arial" w:hAnsi="Arial" w:cs="Arial"/>
                <w:sz w:val="24"/>
                <w:szCs w:val="24"/>
              </w:rPr>
              <w:t>ENTRADA</w:t>
            </w:r>
          </w:p>
        </w:tc>
        <w:tc>
          <w:tcPr>
            <w:tcW w:w="3485" w:type="dxa"/>
          </w:tcPr>
          <w:p w14:paraId="080175C6" w14:textId="77777777" w:rsidR="178CB5A3" w:rsidRDefault="178CB5A3" w:rsidP="178CB5A3">
            <w:pPr>
              <w:jc w:val="both"/>
              <w:rPr>
                <w:rFonts w:ascii="Arial" w:hAnsi="Arial" w:cs="Arial"/>
                <w:sz w:val="24"/>
                <w:szCs w:val="24"/>
              </w:rPr>
            </w:pPr>
            <w:r w:rsidRPr="178CB5A3">
              <w:rPr>
                <w:rFonts w:ascii="Arial" w:hAnsi="Arial" w:cs="Arial"/>
                <w:sz w:val="24"/>
                <w:szCs w:val="24"/>
              </w:rPr>
              <w:t>PROCESSO</w:t>
            </w:r>
          </w:p>
        </w:tc>
        <w:tc>
          <w:tcPr>
            <w:tcW w:w="3486" w:type="dxa"/>
          </w:tcPr>
          <w:p w14:paraId="3BA5F94B" w14:textId="313DD393" w:rsidR="178CB5A3" w:rsidRDefault="178CB5A3" w:rsidP="5750FD58">
            <w:pPr>
              <w:jc w:val="both"/>
              <w:rPr>
                <w:rFonts w:ascii="Arial" w:hAnsi="Arial" w:cs="Arial"/>
                <w:sz w:val="24"/>
                <w:szCs w:val="24"/>
              </w:rPr>
            </w:pPr>
            <w:r w:rsidRPr="5750FD58">
              <w:rPr>
                <w:rFonts w:ascii="Arial" w:hAnsi="Arial" w:cs="Arial"/>
                <w:sz w:val="24"/>
                <w:szCs w:val="24"/>
              </w:rPr>
              <w:t>SAÍDA</w:t>
            </w:r>
          </w:p>
        </w:tc>
      </w:tr>
      <w:tr w:rsidR="178CB5A3" w14:paraId="3FC3E1B6" w14:textId="77777777" w:rsidTr="5750FD58">
        <w:trPr>
          <w:trHeight w:val="1725"/>
        </w:trPr>
        <w:tc>
          <w:tcPr>
            <w:tcW w:w="3485" w:type="dxa"/>
          </w:tcPr>
          <w:p w14:paraId="22CD720D" w14:textId="7D96E089" w:rsidR="178CB5A3" w:rsidRDefault="177E941F" w:rsidP="2B1DEDD1">
            <w:pPr>
              <w:spacing w:line="259" w:lineRule="auto"/>
            </w:pPr>
            <w:r w:rsidRPr="2B1DEDD1">
              <w:rPr>
                <w:rFonts w:ascii="Arial" w:hAnsi="Arial" w:cs="Arial"/>
                <w:sz w:val="24"/>
                <w:szCs w:val="24"/>
              </w:rPr>
              <w:t>Login e senha</w:t>
            </w:r>
          </w:p>
        </w:tc>
        <w:tc>
          <w:tcPr>
            <w:tcW w:w="3485" w:type="dxa"/>
          </w:tcPr>
          <w:p w14:paraId="3AD3E6FF" w14:textId="27CFD8EE" w:rsidR="63DE1F54" w:rsidRDefault="63DE1F54" w:rsidP="178CB5A3">
            <w:pPr>
              <w:jc w:val="both"/>
              <w:rPr>
                <w:rFonts w:ascii="Arial" w:hAnsi="Arial" w:cs="Arial"/>
                <w:sz w:val="24"/>
                <w:szCs w:val="24"/>
              </w:rPr>
            </w:pPr>
            <w:r w:rsidRPr="178CB5A3">
              <w:rPr>
                <w:rFonts w:ascii="Arial" w:hAnsi="Arial" w:cs="Arial"/>
                <w:sz w:val="24"/>
                <w:szCs w:val="24"/>
              </w:rPr>
              <w:t>Depois de inserido no formulário, deverá ser validado a partir do banco de dados.</w:t>
            </w:r>
          </w:p>
        </w:tc>
        <w:tc>
          <w:tcPr>
            <w:tcW w:w="3486" w:type="dxa"/>
          </w:tcPr>
          <w:p w14:paraId="75F465E5" w14:textId="0BC8A903" w:rsidR="63DE1F54" w:rsidRDefault="63DE1F54" w:rsidP="178CB5A3">
            <w:pPr>
              <w:spacing w:line="259" w:lineRule="auto"/>
              <w:jc w:val="both"/>
              <w:rPr>
                <w:rFonts w:ascii="Arial" w:hAnsi="Arial" w:cs="Arial"/>
                <w:sz w:val="24"/>
                <w:szCs w:val="24"/>
              </w:rPr>
            </w:pPr>
            <w:r w:rsidRPr="178CB5A3">
              <w:rPr>
                <w:rFonts w:ascii="Arial" w:hAnsi="Arial" w:cs="Arial"/>
                <w:sz w:val="24"/>
                <w:szCs w:val="24"/>
              </w:rPr>
              <w:t xml:space="preserve">Estará disponível para fazer </w:t>
            </w:r>
            <w:r w:rsidR="5A4B5A4B" w:rsidRPr="178CB5A3">
              <w:rPr>
                <w:rFonts w:ascii="Arial" w:hAnsi="Arial" w:cs="Arial"/>
                <w:sz w:val="24"/>
                <w:szCs w:val="24"/>
              </w:rPr>
              <w:t>o que o usuário estará disposto para fazer.</w:t>
            </w:r>
          </w:p>
        </w:tc>
      </w:tr>
    </w:tbl>
    <w:p w14:paraId="2CA3D806" w14:textId="0994954D" w:rsidR="178CB5A3" w:rsidRDefault="178CB5A3" w:rsidP="178CB5A3">
      <w:pPr>
        <w:jc w:val="both"/>
        <w:rPr>
          <w:rFonts w:ascii="Arial" w:hAnsi="Arial" w:cs="Arial"/>
          <w:sz w:val="24"/>
          <w:szCs w:val="24"/>
        </w:rPr>
      </w:pPr>
    </w:p>
    <w:p w14:paraId="4449DB17" w14:textId="782F08B8" w:rsidR="178CB5A3" w:rsidRDefault="178CB5A3" w:rsidP="178CB5A3">
      <w:pPr>
        <w:jc w:val="both"/>
        <w:rPr>
          <w:rFonts w:ascii="Arial" w:hAnsi="Arial" w:cs="Arial"/>
          <w:sz w:val="24"/>
          <w:szCs w:val="24"/>
        </w:rPr>
      </w:pPr>
    </w:p>
    <w:p w14:paraId="7709EA1C" w14:textId="658EB55D" w:rsidR="178CB5A3" w:rsidRDefault="178CB5A3" w:rsidP="178CB5A3">
      <w:pPr>
        <w:jc w:val="both"/>
        <w:rPr>
          <w:rFonts w:ascii="Arial" w:hAnsi="Arial" w:cs="Arial"/>
          <w:sz w:val="24"/>
          <w:szCs w:val="24"/>
        </w:rPr>
      </w:pPr>
    </w:p>
    <w:p w14:paraId="3B59468D" w14:textId="030775F5" w:rsidR="178CB5A3" w:rsidRDefault="178CB5A3" w:rsidP="178CB5A3">
      <w:pPr>
        <w:jc w:val="both"/>
        <w:rPr>
          <w:rFonts w:ascii="Arial" w:hAnsi="Arial" w:cs="Arial"/>
          <w:sz w:val="24"/>
          <w:szCs w:val="24"/>
        </w:rPr>
      </w:pPr>
    </w:p>
    <w:p w14:paraId="2084811E" w14:textId="700345D7" w:rsidR="178CB5A3" w:rsidRDefault="178CB5A3" w:rsidP="178CB5A3">
      <w:pPr>
        <w:jc w:val="both"/>
        <w:rPr>
          <w:rFonts w:ascii="Arial" w:hAnsi="Arial" w:cs="Arial"/>
          <w:sz w:val="24"/>
          <w:szCs w:val="24"/>
        </w:rPr>
      </w:pPr>
    </w:p>
    <w:p w14:paraId="5E11CB60" w14:textId="269CB33D" w:rsidR="178CB5A3" w:rsidRDefault="178CB5A3" w:rsidP="178CB5A3">
      <w:pPr>
        <w:jc w:val="both"/>
        <w:rPr>
          <w:rFonts w:ascii="Arial" w:hAnsi="Arial" w:cs="Arial"/>
          <w:sz w:val="24"/>
          <w:szCs w:val="24"/>
        </w:rPr>
      </w:pPr>
    </w:p>
    <w:p w14:paraId="0D6E5D7C" w14:textId="53505689" w:rsidR="178CB5A3" w:rsidRDefault="178CB5A3" w:rsidP="178CB5A3">
      <w:pPr>
        <w:jc w:val="both"/>
        <w:rPr>
          <w:rFonts w:ascii="Arial" w:hAnsi="Arial" w:cs="Arial"/>
          <w:sz w:val="24"/>
          <w:szCs w:val="24"/>
        </w:rPr>
      </w:pPr>
    </w:p>
    <w:p w14:paraId="4088F294" w14:textId="0F024637" w:rsidR="178CB5A3" w:rsidRDefault="178CB5A3" w:rsidP="178CB5A3">
      <w:pPr>
        <w:jc w:val="both"/>
        <w:rPr>
          <w:rFonts w:ascii="Arial" w:hAnsi="Arial" w:cs="Arial"/>
          <w:sz w:val="24"/>
          <w:szCs w:val="24"/>
        </w:rPr>
      </w:pPr>
    </w:p>
    <w:p w14:paraId="221244D5" w14:textId="1D01308A" w:rsidR="178CB5A3" w:rsidRDefault="178CB5A3" w:rsidP="178CB5A3">
      <w:pPr>
        <w:jc w:val="both"/>
        <w:rPr>
          <w:rFonts w:ascii="Arial" w:hAnsi="Arial" w:cs="Arial"/>
          <w:sz w:val="24"/>
          <w:szCs w:val="24"/>
        </w:rPr>
      </w:pPr>
    </w:p>
    <w:p w14:paraId="557CF618" w14:textId="204646CF" w:rsidR="178CB5A3" w:rsidRDefault="178CB5A3" w:rsidP="178CB5A3">
      <w:pPr>
        <w:jc w:val="both"/>
        <w:rPr>
          <w:rFonts w:ascii="Arial" w:hAnsi="Arial" w:cs="Arial"/>
          <w:sz w:val="24"/>
          <w:szCs w:val="24"/>
        </w:rPr>
      </w:pPr>
    </w:p>
    <w:p w14:paraId="79187F3D" w14:textId="77777777" w:rsidR="009159AC" w:rsidRDefault="009159AC" w:rsidP="009159AC">
      <w:pPr>
        <w:pStyle w:val="Ttulo1"/>
        <w:numPr>
          <w:ilvl w:val="1"/>
          <w:numId w:val="9"/>
        </w:numPr>
        <w:rPr>
          <w:b/>
        </w:rPr>
      </w:pPr>
      <w:r>
        <w:rPr>
          <w:b/>
        </w:rPr>
        <w:t>REGRA DE NEGÓCIO (Define como um requisito funcional se realizará)</w:t>
      </w:r>
    </w:p>
    <w:p w14:paraId="0ED6181B" w14:textId="77777777" w:rsidR="00BE239A" w:rsidRDefault="00BE239A" w:rsidP="00565D2D">
      <w:pPr>
        <w:jc w:val="both"/>
        <w:rPr>
          <w:rFonts w:ascii="Arial" w:hAnsi="Arial" w:cs="Arial"/>
          <w:sz w:val="24"/>
          <w:szCs w:val="24"/>
        </w:rPr>
      </w:pPr>
    </w:p>
    <w:tbl>
      <w:tblPr>
        <w:tblW w:w="10770" w:type="dxa"/>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2266"/>
        <w:gridCol w:w="2695"/>
        <w:gridCol w:w="1962"/>
        <w:gridCol w:w="3847"/>
      </w:tblGrid>
      <w:tr w:rsidR="009159AC" w:rsidRPr="00ED39D4" w14:paraId="3E930C37" w14:textId="77777777" w:rsidTr="4CFAC41F">
        <w:tc>
          <w:tcPr>
            <w:tcW w:w="1052" w:type="pct"/>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1D4EC7F2" w14:textId="77777777" w:rsidR="009159AC" w:rsidRPr="00ED39D4" w:rsidRDefault="009159AC" w:rsidP="00273879">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Identificador</w:t>
            </w:r>
          </w:p>
        </w:tc>
        <w:tc>
          <w:tcPr>
            <w:tcW w:w="3948" w:type="pct"/>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hideMark/>
          </w:tcPr>
          <w:p w14:paraId="0C5E487D" w14:textId="582577B2" w:rsidR="009159AC" w:rsidRPr="00ED39D4" w:rsidRDefault="0AA9772B" w:rsidP="00273879">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sz w:val="24"/>
                <w:szCs w:val="24"/>
                <w:lang w:eastAsia="pt-BR"/>
              </w:rPr>
              <w:t>R</w:t>
            </w:r>
            <w:r w:rsidR="36B27967" w:rsidRPr="178CB5A3">
              <w:rPr>
                <w:rFonts w:ascii="Times New Roman" w:eastAsia="Times New Roman" w:hAnsi="Times New Roman" w:cs="Times New Roman"/>
                <w:sz w:val="24"/>
                <w:szCs w:val="24"/>
                <w:lang w:eastAsia="pt-BR"/>
              </w:rPr>
              <w:t>N</w:t>
            </w:r>
            <w:r w:rsidRPr="178CB5A3">
              <w:rPr>
                <w:rFonts w:ascii="Times New Roman" w:eastAsia="Times New Roman" w:hAnsi="Times New Roman" w:cs="Times New Roman"/>
                <w:sz w:val="24"/>
                <w:szCs w:val="24"/>
                <w:lang w:eastAsia="pt-BR"/>
              </w:rPr>
              <w:t>00</w:t>
            </w:r>
            <w:r w:rsidR="00212A82" w:rsidRPr="178CB5A3">
              <w:rPr>
                <w:rFonts w:ascii="Times New Roman" w:eastAsia="Times New Roman" w:hAnsi="Times New Roman" w:cs="Times New Roman"/>
                <w:sz w:val="24"/>
                <w:szCs w:val="24"/>
                <w:lang w:eastAsia="pt-BR"/>
              </w:rPr>
              <w:t>1</w:t>
            </w:r>
          </w:p>
        </w:tc>
      </w:tr>
      <w:tr w:rsidR="009159AC" w:rsidRPr="00ED39D4" w14:paraId="66F9DF4C" w14:textId="77777777" w:rsidTr="4CFAC41F">
        <w:tc>
          <w:tcPr>
            <w:tcW w:w="1052" w:type="pct"/>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1E609B84" w14:textId="13B87A15" w:rsidR="009159AC" w:rsidRPr="00ED39D4" w:rsidRDefault="004028DD" w:rsidP="002738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w:t>
            </w:r>
            <w:r w:rsidR="009159AC" w:rsidRPr="00ED39D4">
              <w:rPr>
                <w:rFonts w:ascii="Times New Roman" w:eastAsia="Times New Roman" w:hAnsi="Times New Roman" w:cs="Times New Roman"/>
                <w:b/>
                <w:bCs/>
                <w:sz w:val="24"/>
                <w:szCs w:val="24"/>
                <w:lang w:eastAsia="pt-BR"/>
              </w:rPr>
              <w:t>Nome</w:t>
            </w:r>
          </w:p>
        </w:tc>
        <w:tc>
          <w:tcPr>
            <w:tcW w:w="3948" w:type="pct"/>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2CE0B44B" w14:textId="4D0381C3" w:rsidR="009159AC" w:rsidRPr="00ED39D4" w:rsidRDefault="00CD23F2" w:rsidP="002738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CADASTRO DE CLIENTE</w:t>
            </w:r>
          </w:p>
        </w:tc>
      </w:tr>
      <w:tr w:rsidR="009159AC" w:rsidRPr="00ED39D4" w14:paraId="018C43BA" w14:textId="77777777" w:rsidTr="4CFAC41F">
        <w:tc>
          <w:tcPr>
            <w:tcW w:w="1052" w:type="pct"/>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1AEA60DE" w14:textId="77777777" w:rsidR="009159AC" w:rsidRPr="00ED39D4" w:rsidRDefault="009159AC" w:rsidP="00273879">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Data de criação</w:t>
            </w:r>
          </w:p>
        </w:tc>
        <w:tc>
          <w:tcPr>
            <w:tcW w:w="1251"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3656B9AB" w14:textId="6A520863" w:rsidR="009159AC" w:rsidRPr="00ED39D4" w:rsidRDefault="00BE239A" w:rsidP="002738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25/08/2022</w:t>
            </w:r>
          </w:p>
        </w:tc>
        <w:tc>
          <w:tcPr>
            <w:tcW w:w="911" w:type="pct"/>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4C320DDC" w14:textId="77777777" w:rsidR="009159AC" w:rsidRPr="00ED39D4" w:rsidRDefault="009159AC" w:rsidP="00273879">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Autor</w:t>
            </w:r>
          </w:p>
        </w:tc>
        <w:tc>
          <w:tcPr>
            <w:tcW w:w="1787"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45FB0818" w14:textId="18454442" w:rsidR="009159AC" w:rsidRPr="00ED39D4" w:rsidRDefault="1F1BEA52" w:rsidP="00273879">
            <w:pPr>
              <w:spacing w:after="0" w:line="240" w:lineRule="auto"/>
              <w:rPr>
                <w:rFonts w:ascii="Times New Roman" w:eastAsia="Times New Roman" w:hAnsi="Times New Roman" w:cs="Times New Roman"/>
                <w:sz w:val="24"/>
                <w:szCs w:val="24"/>
                <w:lang w:eastAsia="pt-BR"/>
              </w:rPr>
            </w:pPr>
            <w:r w:rsidRPr="2B1DEDD1">
              <w:rPr>
                <w:rFonts w:ascii="Times New Roman" w:eastAsia="Times New Roman" w:hAnsi="Times New Roman" w:cs="Times New Roman"/>
                <w:sz w:val="24"/>
                <w:szCs w:val="24"/>
                <w:lang w:eastAsia="pt-BR"/>
              </w:rPr>
              <w:t>Vinícius</w:t>
            </w:r>
          </w:p>
        </w:tc>
      </w:tr>
      <w:tr w:rsidR="009159AC" w:rsidRPr="00ED39D4" w14:paraId="505044E0" w14:textId="77777777" w:rsidTr="4CFAC41F">
        <w:tc>
          <w:tcPr>
            <w:tcW w:w="1052" w:type="pct"/>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11F78D1F" w14:textId="77777777" w:rsidR="009159AC" w:rsidRPr="00ED39D4" w:rsidRDefault="009159AC" w:rsidP="00273879">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lastRenderedPageBreak/>
              <w:t>Data da última alteração</w:t>
            </w:r>
          </w:p>
        </w:tc>
        <w:tc>
          <w:tcPr>
            <w:tcW w:w="1251"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049F31CB" w14:textId="7C670665" w:rsidR="009159AC" w:rsidRPr="00ED39D4" w:rsidRDefault="39DEF13E" w:rsidP="00273879">
            <w:pPr>
              <w:spacing w:after="0" w:line="240" w:lineRule="auto"/>
              <w:rPr>
                <w:rFonts w:ascii="Times New Roman" w:eastAsia="Times New Roman" w:hAnsi="Times New Roman" w:cs="Times New Roman"/>
                <w:sz w:val="24"/>
                <w:szCs w:val="24"/>
                <w:lang w:eastAsia="pt-BR"/>
              </w:rPr>
            </w:pPr>
            <w:r w:rsidRPr="2B1DEDD1">
              <w:rPr>
                <w:rFonts w:ascii="Times New Roman" w:eastAsia="Times New Roman" w:hAnsi="Times New Roman" w:cs="Times New Roman"/>
                <w:sz w:val="24"/>
                <w:szCs w:val="24"/>
                <w:lang w:eastAsia="pt-BR"/>
              </w:rPr>
              <w:t>2</w:t>
            </w:r>
            <w:r w:rsidR="7E6E449A" w:rsidRPr="2B1DEDD1">
              <w:rPr>
                <w:rFonts w:ascii="Times New Roman" w:eastAsia="Times New Roman" w:hAnsi="Times New Roman" w:cs="Times New Roman"/>
                <w:sz w:val="24"/>
                <w:szCs w:val="24"/>
                <w:lang w:eastAsia="pt-BR"/>
              </w:rPr>
              <w:t>5</w:t>
            </w:r>
            <w:r w:rsidRPr="2B1DEDD1">
              <w:rPr>
                <w:rFonts w:ascii="Times New Roman" w:eastAsia="Times New Roman" w:hAnsi="Times New Roman" w:cs="Times New Roman"/>
                <w:sz w:val="24"/>
                <w:szCs w:val="24"/>
                <w:lang w:eastAsia="pt-BR"/>
              </w:rPr>
              <w:t>/</w:t>
            </w:r>
            <w:r w:rsidR="27E60DE4" w:rsidRPr="2B1DEDD1">
              <w:rPr>
                <w:rFonts w:ascii="Times New Roman" w:eastAsia="Times New Roman" w:hAnsi="Times New Roman" w:cs="Times New Roman"/>
                <w:sz w:val="24"/>
                <w:szCs w:val="24"/>
                <w:lang w:eastAsia="pt-BR"/>
              </w:rPr>
              <w:t>10</w:t>
            </w:r>
            <w:r w:rsidRPr="2B1DEDD1">
              <w:rPr>
                <w:rFonts w:ascii="Times New Roman" w:eastAsia="Times New Roman" w:hAnsi="Times New Roman" w:cs="Times New Roman"/>
                <w:sz w:val="24"/>
                <w:szCs w:val="24"/>
                <w:lang w:eastAsia="pt-BR"/>
              </w:rPr>
              <w:t>/2022</w:t>
            </w:r>
          </w:p>
        </w:tc>
        <w:tc>
          <w:tcPr>
            <w:tcW w:w="911" w:type="pct"/>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10B2D3B0" w14:textId="77777777" w:rsidR="009159AC" w:rsidRPr="00ED39D4" w:rsidRDefault="009159AC" w:rsidP="00273879">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Autor</w:t>
            </w:r>
          </w:p>
        </w:tc>
        <w:tc>
          <w:tcPr>
            <w:tcW w:w="1787"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53128261" w14:textId="681E1106" w:rsidR="009159AC" w:rsidRPr="00ED39D4" w:rsidRDefault="1B3652CD" w:rsidP="00273879">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BRUNO</w:t>
            </w:r>
          </w:p>
        </w:tc>
      </w:tr>
      <w:tr w:rsidR="009159AC" w:rsidRPr="00ED39D4" w14:paraId="75F567AC" w14:textId="77777777" w:rsidTr="4CFAC41F">
        <w:tc>
          <w:tcPr>
            <w:tcW w:w="1052" w:type="pct"/>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59470D07" w14:textId="77777777" w:rsidR="009159AC" w:rsidRPr="00ED39D4" w:rsidRDefault="009159AC" w:rsidP="00273879">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Versão</w:t>
            </w:r>
          </w:p>
        </w:tc>
        <w:tc>
          <w:tcPr>
            <w:tcW w:w="1251"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hideMark/>
          </w:tcPr>
          <w:p w14:paraId="62486C05" w14:textId="3B698E67" w:rsidR="009159AC" w:rsidRPr="00ED39D4" w:rsidRDefault="00BE239A" w:rsidP="0027387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1.0</w:t>
            </w:r>
          </w:p>
        </w:tc>
        <w:tc>
          <w:tcPr>
            <w:tcW w:w="911" w:type="pct"/>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7BA06157" w14:textId="77777777" w:rsidR="009159AC" w:rsidRPr="00ED39D4" w:rsidRDefault="009159AC" w:rsidP="00273879">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Dependências</w:t>
            </w:r>
          </w:p>
        </w:tc>
        <w:tc>
          <w:tcPr>
            <w:tcW w:w="1787"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4101652C" w14:textId="248CCA89" w:rsidR="009159AC" w:rsidRPr="00ED39D4" w:rsidRDefault="39E09BA5" w:rsidP="1F8C9551">
            <w:pPr>
              <w:spacing w:after="0" w:line="240" w:lineRule="auto"/>
              <w:rPr>
                <w:rFonts w:ascii="Times New Roman" w:eastAsia="Times New Roman" w:hAnsi="Times New Roman" w:cs="Times New Roman"/>
                <w:sz w:val="24"/>
                <w:szCs w:val="24"/>
                <w:lang w:eastAsia="pt-BR"/>
              </w:rPr>
            </w:pPr>
            <w:r w:rsidRPr="2B1DEDD1">
              <w:rPr>
                <w:rFonts w:ascii="Times New Roman" w:eastAsia="Times New Roman" w:hAnsi="Times New Roman" w:cs="Times New Roman"/>
                <w:sz w:val="24"/>
                <w:szCs w:val="24"/>
                <w:lang w:eastAsia="pt-BR"/>
              </w:rPr>
              <w:t>R</w:t>
            </w:r>
            <w:r w:rsidR="55B6E545" w:rsidRPr="2B1DEDD1">
              <w:rPr>
                <w:rFonts w:ascii="Times New Roman" w:eastAsia="Times New Roman" w:hAnsi="Times New Roman" w:cs="Times New Roman"/>
                <w:sz w:val="24"/>
                <w:szCs w:val="24"/>
                <w:lang w:eastAsia="pt-BR"/>
              </w:rPr>
              <w:t>F</w:t>
            </w:r>
            <w:r w:rsidRPr="2B1DEDD1">
              <w:rPr>
                <w:rFonts w:ascii="Times New Roman" w:eastAsia="Times New Roman" w:hAnsi="Times New Roman" w:cs="Times New Roman"/>
                <w:sz w:val="24"/>
                <w:szCs w:val="24"/>
                <w:lang w:eastAsia="pt-BR"/>
              </w:rPr>
              <w:t>00</w:t>
            </w:r>
            <w:r w:rsidR="43246A42" w:rsidRPr="2B1DEDD1">
              <w:rPr>
                <w:rFonts w:ascii="Times New Roman" w:eastAsia="Times New Roman" w:hAnsi="Times New Roman" w:cs="Times New Roman"/>
                <w:sz w:val="24"/>
                <w:szCs w:val="24"/>
                <w:lang w:eastAsia="pt-BR"/>
              </w:rPr>
              <w:t>1</w:t>
            </w:r>
          </w:p>
        </w:tc>
      </w:tr>
      <w:tr w:rsidR="009159AC" w:rsidRPr="00ED39D4" w14:paraId="212251CE" w14:textId="77777777" w:rsidTr="4CFAC41F">
        <w:tc>
          <w:tcPr>
            <w:tcW w:w="1052" w:type="pct"/>
            <w:tcBorders>
              <w:top w:val="nil"/>
              <w:left w:val="single" w:sz="2" w:space="0" w:color="CBCBCB"/>
              <w:bottom w:val="single" w:sz="2" w:space="0" w:color="CBCBCB"/>
              <w:right w:val="nil"/>
            </w:tcBorders>
            <w:shd w:val="clear" w:color="auto" w:fill="F2F2F2" w:themeFill="background1" w:themeFillShade="F2"/>
            <w:tcMar>
              <w:top w:w="120" w:type="dxa"/>
              <w:left w:w="240" w:type="dxa"/>
              <w:bottom w:w="120" w:type="dxa"/>
              <w:right w:w="240" w:type="dxa"/>
            </w:tcMar>
            <w:vAlign w:val="center"/>
            <w:hideMark/>
          </w:tcPr>
          <w:p w14:paraId="29FCE41E" w14:textId="77777777" w:rsidR="009159AC" w:rsidRPr="00ED39D4" w:rsidRDefault="009159AC" w:rsidP="00273879">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Descrição</w:t>
            </w:r>
          </w:p>
        </w:tc>
        <w:tc>
          <w:tcPr>
            <w:tcW w:w="3948" w:type="pct"/>
            <w:gridSpan w:val="3"/>
            <w:tcBorders>
              <w:top w:val="nil"/>
              <w:left w:val="single" w:sz="6" w:space="0" w:color="CBCBCB"/>
              <w:bottom w:val="single" w:sz="2" w:space="0" w:color="CBCBCB"/>
              <w:right w:val="nil"/>
            </w:tcBorders>
            <w:shd w:val="clear" w:color="auto" w:fill="FFFFFF" w:themeFill="background1"/>
            <w:tcMar>
              <w:top w:w="120" w:type="dxa"/>
              <w:left w:w="240" w:type="dxa"/>
              <w:bottom w:w="120" w:type="dxa"/>
              <w:right w:w="240" w:type="dxa"/>
            </w:tcMar>
            <w:vAlign w:val="center"/>
          </w:tcPr>
          <w:p w14:paraId="4B99056E" w14:textId="50BC8B50" w:rsidR="009159AC" w:rsidRPr="00ED39D4" w:rsidRDefault="33095B7A" w:rsidP="178CB5A3">
            <w:pPr>
              <w:spacing w:after="0" w:line="240" w:lineRule="auto"/>
            </w:pPr>
            <w:r>
              <w:t xml:space="preserve">NÃO PODERÁ DEIXAR NENHUM CAMPO VAZIO, </w:t>
            </w:r>
            <w:r w:rsidR="470B3FD1">
              <w:t>E QUANDO O CADASTRO DO CLIENTE FOR EFETUADO COM SUCESSO APARECERÁ UMA MENSAGEM DE CONFIRMAÇÃO</w:t>
            </w:r>
            <w:r w:rsidR="2BF83955">
              <w:t>.</w:t>
            </w:r>
          </w:p>
        </w:tc>
      </w:tr>
    </w:tbl>
    <w:p w14:paraId="1299C43A" w14:textId="38AABBD3" w:rsidR="009159AC" w:rsidRDefault="009159AC" w:rsidP="00565D2D">
      <w:pPr>
        <w:jc w:val="both"/>
        <w:rPr>
          <w:rFonts w:ascii="Arial" w:hAnsi="Arial" w:cs="Arial"/>
          <w:sz w:val="24"/>
          <w:szCs w:val="24"/>
        </w:rPr>
      </w:pPr>
    </w:p>
    <w:tbl>
      <w:tblPr>
        <w:tblW w:w="10770" w:type="dxa"/>
        <w:tblBorders>
          <w:top w:val="single" w:sz="6" w:space="0" w:color="CBCBCB"/>
          <w:left w:val="single" w:sz="6" w:space="0" w:color="CBCBCB"/>
          <w:bottom w:val="single" w:sz="6" w:space="0" w:color="CBCBCB"/>
          <w:right w:val="single" w:sz="6" w:space="0" w:color="CBCBCB"/>
        </w:tblBorders>
        <w:tblCellMar>
          <w:top w:w="15" w:type="dxa"/>
          <w:left w:w="15" w:type="dxa"/>
          <w:bottom w:w="15" w:type="dxa"/>
          <w:right w:w="15" w:type="dxa"/>
        </w:tblCellMar>
        <w:tblLook w:val="04A0" w:firstRow="1" w:lastRow="0" w:firstColumn="1" w:lastColumn="0" w:noHBand="0" w:noVBand="1"/>
      </w:tblPr>
      <w:tblGrid>
        <w:gridCol w:w="2266"/>
        <w:gridCol w:w="2695"/>
        <w:gridCol w:w="1962"/>
        <w:gridCol w:w="3847"/>
      </w:tblGrid>
      <w:tr w:rsidR="00FF10D5" w:rsidRPr="00ED39D4" w14:paraId="6608205C" w14:textId="77777777" w:rsidTr="564F6CBE">
        <w:tc>
          <w:tcPr>
            <w:tcW w:w="1052" w:type="pct"/>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20E024AF" w14:textId="77777777" w:rsidR="00FF10D5" w:rsidRPr="00ED39D4" w:rsidRDefault="00FF10D5" w:rsidP="00FE39E0">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Identificador</w:t>
            </w:r>
          </w:p>
        </w:tc>
        <w:tc>
          <w:tcPr>
            <w:tcW w:w="3948" w:type="pct"/>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hideMark/>
          </w:tcPr>
          <w:p w14:paraId="51EC01A6" w14:textId="30AF525D" w:rsidR="00FF10D5" w:rsidRPr="00ED39D4" w:rsidRDefault="13EEC278" w:rsidP="00FE39E0">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sz w:val="24"/>
                <w:szCs w:val="24"/>
                <w:lang w:eastAsia="pt-BR"/>
              </w:rPr>
              <w:t>R</w:t>
            </w:r>
            <w:r w:rsidR="3C447BA2" w:rsidRPr="178CB5A3">
              <w:rPr>
                <w:rFonts w:ascii="Times New Roman" w:eastAsia="Times New Roman" w:hAnsi="Times New Roman" w:cs="Times New Roman"/>
                <w:sz w:val="24"/>
                <w:szCs w:val="24"/>
                <w:lang w:eastAsia="pt-BR"/>
              </w:rPr>
              <w:t>N</w:t>
            </w:r>
            <w:r w:rsidRPr="178CB5A3">
              <w:rPr>
                <w:rFonts w:ascii="Times New Roman" w:eastAsia="Times New Roman" w:hAnsi="Times New Roman" w:cs="Times New Roman"/>
                <w:sz w:val="24"/>
                <w:szCs w:val="24"/>
                <w:lang w:eastAsia="pt-BR"/>
              </w:rPr>
              <w:t xml:space="preserve">002 </w:t>
            </w:r>
          </w:p>
        </w:tc>
      </w:tr>
      <w:tr w:rsidR="00FF10D5" w:rsidRPr="00ED39D4" w14:paraId="0B942044" w14:textId="77777777" w:rsidTr="564F6CBE">
        <w:tc>
          <w:tcPr>
            <w:tcW w:w="1052" w:type="pct"/>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60CE4834" w14:textId="77777777" w:rsidR="00FF10D5" w:rsidRPr="00ED39D4" w:rsidRDefault="00FF10D5" w:rsidP="00FE39E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b/>
                <w:bCs/>
                <w:sz w:val="24"/>
                <w:szCs w:val="24"/>
                <w:lang w:eastAsia="pt-BR"/>
              </w:rPr>
              <w:t>‘</w:t>
            </w:r>
            <w:r w:rsidRPr="00ED39D4">
              <w:rPr>
                <w:rFonts w:ascii="Times New Roman" w:eastAsia="Times New Roman" w:hAnsi="Times New Roman" w:cs="Times New Roman"/>
                <w:b/>
                <w:bCs/>
                <w:sz w:val="24"/>
                <w:szCs w:val="24"/>
                <w:lang w:eastAsia="pt-BR"/>
              </w:rPr>
              <w:t>Nome</w:t>
            </w:r>
          </w:p>
        </w:tc>
        <w:tc>
          <w:tcPr>
            <w:tcW w:w="3948" w:type="pct"/>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4B4EA79" w14:textId="1FCB5069" w:rsidR="00FF10D5" w:rsidRPr="00ED39D4" w:rsidRDefault="5F331852" w:rsidP="00FE39E0">
            <w:pPr>
              <w:spacing w:after="0" w:line="240" w:lineRule="auto"/>
              <w:rPr>
                <w:rFonts w:ascii="Times New Roman" w:eastAsia="Times New Roman" w:hAnsi="Times New Roman" w:cs="Times New Roman"/>
                <w:sz w:val="24"/>
                <w:szCs w:val="24"/>
                <w:lang w:eastAsia="pt-BR"/>
              </w:rPr>
            </w:pPr>
            <w:r w:rsidRPr="2B1DEDD1">
              <w:rPr>
                <w:rFonts w:ascii="Times New Roman" w:eastAsia="Times New Roman" w:hAnsi="Times New Roman" w:cs="Times New Roman"/>
                <w:sz w:val="24"/>
                <w:szCs w:val="24"/>
                <w:lang w:eastAsia="pt-BR"/>
              </w:rPr>
              <w:t xml:space="preserve">AGENDAMENTO </w:t>
            </w:r>
          </w:p>
        </w:tc>
      </w:tr>
      <w:tr w:rsidR="00FF10D5" w:rsidRPr="00ED39D4" w14:paraId="2827F3D4" w14:textId="77777777" w:rsidTr="564F6CBE">
        <w:tc>
          <w:tcPr>
            <w:tcW w:w="1052" w:type="pct"/>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4CA6914A" w14:textId="77777777" w:rsidR="00FF10D5" w:rsidRPr="00ED39D4" w:rsidRDefault="00FF10D5" w:rsidP="00FE39E0">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Data de criação</w:t>
            </w:r>
          </w:p>
        </w:tc>
        <w:tc>
          <w:tcPr>
            <w:tcW w:w="1251"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2D20B3C1" w14:textId="538F27AE" w:rsidR="00FF10D5" w:rsidRPr="00ED39D4" w:rsidRDefault="00FF10D5" w:rsidP="00FE39E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26/08/2022</w:t>
            </w:r>
          </w:p>
        </w:tc>
        <w:tc>
          <w:tcPr>
            <w:tcW w:w="911" w:type="pct"/>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5A9CADDB" w14:textId="77777777" w:rsidR="00FF10D5" w:rsidRPr="00ED39D4" w:rsidRDefault="00FF10D5" w:rsidP="00FE39E0">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Autor</w:t>
            </w:r>
          </w:p>
        </w:tc>
        <w:tc>
          <w:tcPr>
            <w:tcW w:w="1787"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47C693FC" w14:textId="3B32309F" w:rsidR="00FF10D5" w:rsidRPr="00ED39D4" w:rsidRDefault="00FF10D5" w:rsidP="00FE39E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Vinicius</w:t>
            </w:r>
          </w:p>
        </w:tc>
      </w:tr>
      <w:tr w:rsidR="00FF10D5" w:rsidRPr="00ED39D4" w14:paraId="0BA2F656" w14:textId="77777777" w:rsidTr="564F6CBE">
        <w:tc>
          <w:tcPr>
            <w:tcW w:w="1052" w:type="pct"/>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1FC1D838" w14:textId="77777777" w:rsidR="00FF10D5" w:rsidRPr="00ED39D4" w:rsidRDefault="00FF10D5" w:rsidP="00FE39E0">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Data da última alteração</w:t>
            </w:r>
          </w:p>
        </w:tc>
        <w:tc>
          <w:tcPr>
            <w:tcW w:w="1251"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A90ABC4" w14:textId="18B5DCED" w:rsidR="00FF10D5" w:rsidRPr="00ED39D4" w:rsidRDefault="2CC8A7CF" w:rsidP="00FE39E0">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26/10/2022</w:t>
            </w:r>
          </w:p>
        </w:tc>
        <w:tc>
          <w:tcPr>
            <w:tcW w:w="911" w:type="pct"/>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4B1A6CB9" w14:textId="77777777" w:rsidR="00FF10D5" w:rsidRPr="00ED39D4" w:rsidRDefault="00FF10D5" w:rsidP="00FE39E0">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Autor</w:t>
            </w:r>
          </w:p>
        </w:tc>
        <w:tc>
          <w:tcPr>
            <w:tcW w:w="1787"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4FC9CBF9" w14:textId="2A783CB8" w:rsidR="00FF10D5" w:rsidRPr="00ED39D4" w:rsidRDefault="334705FF" w:rsidP="00FE39E0">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BRUNO</w:t>
            </w:r>
          </w:p>
        </w:tc>
      </w:tr>
      <w:tr w:rsidR="00FF10D5" w:rsidRPr="00ED39D4" w14:paraId="59AB3A29" w14:textId="77777777" w:rsidTr="564F6CBE">
        <w:tc>
          <w:tcPr>
            <w:tcW w:w="1052" w:type="pct"/>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05D103C8" w14:textId="77777777" w:rsidR="00FF10D5" w:rsidRPr="00ED39D4" w:rsidRDefault="00FF10D5" w:rsidP="00FE39E0">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Versão</w:t>
            </w:r>
          </w:p>
        </w:tc>
        <w:tc>
          <w:tcPr>
            <w:tcW w:w="1251"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hideMark/>
          </w:tcPr>
          <w:p w14:paraId="3E8ACE86" w14:textId="77777777" w:rsidR="00FF10D5" w:rsidRPr="00ED39D4" w:rsidRDefault="00FF10D5" w:rsidP="00FE39E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1.0</w:t>
            </w:r>
          </w:p>
        </w:tc>
        <w:tc>
          <w:tcPr>
            <w:tcW w:w="911" w:type="pct"/>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hideMark/>
          </w:tcPr>
          <w:p w14:paraId="6E21AD5D" w14:textId="77777777" w:rsidR="00FF10D5" w:rsidRPr="00ED39D4" w:rsidRDefault="00FF10D5" w:rsidP="00FE39E0">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Dependências</w:t>
            </w:r>
          </w:p>
        </w:tc>
        <w:tc>
          <w:tcPr>
            <w:tcW w:w="1787" w:type="pct"/>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1D04BBF4" w14:textId="69028786" w:rsidR="00FF10D5" w:rsidRPr="00ED39D4" w:rsidRDefault="355D39FF" w:rsidP="00FE39E0">
            <w:pPr>
              <w:spacing w:after="0" w:line="240" w:lineRule="auto"/>
              <w:rPr>
                <w:rFonts w:ascii="Times New Roman" w:eastAsia="Times New Roman" w:hAnsi="Times New Roman" w:cs="Times New Roman"/>
                <w:sz w:val="24"/>
                <w:szCs w:val="24"/>
                <w:lang w:eastAsia="pt-BR"/>
              </w:rPr>
            </w:pPr>
            <w:r w:rsidRPr="2B1DEDD1">
              <w:rPr>
                <w:rFonts w:ascii="Times New Roman" w:eastAsia="Times New Roman" w:hAnsi="Times New Roman" w:cs="Times New Roman"/>
                <w:sz w:val="24"/>
                <w:szCs w:val="24"/>
                <w:lang w:eastAsia="pt-BR"/>
              </w:rPr>
              <w:t>R</w:t>
            </w:r>
            <w:r w:rsidR="76D106B7" w:rsidRPr="2B1DEDD1">
              <w:rPr>
                <w:rFonts w:ascii="Times New Roman" w:eastAsia="Times New Roman" w:hAnsi="Times New Roman" w:cs="Times New Roman"/>
                <w:sz w:val="24"/>
                <w:szCs w:val="24"/>
                <w:lang w:eastAsia="pt-BR"/>
              </w:rPr>
              <w:t>F</w:t>
            </w:r>
            <w:r w:rsidRPr="2B1DEDD1">
              <w:rPr>
                <w:rFonts w:ascii="Times New Roman" w:eastAsia="Times New Roman" w:hAnsi="Times New Roman" w:cs="Times New Roman"/>
                <w:sz w:val="24"/>
                <w:szCs w:val="24"/>
                <w:lang w:eastAsia="pt-BR"/>
              </w:rPr>
              <w:t>00</w:t>
            </w:r>
            <w:r w:rsidR="42842F3C" w:rsidRPr="2B1DEDD1">
              <w:rPr>
                <w:rFonts w:ascii="Times New Roman" w:eastAsia="Times New Roman" w:hAnsi="Times New Roman" w:cs="Times New Roman"/>
                <w:sz w:val="24"/>
                <w:szCs w:val="24"/>
                <w:lang w:eastAsia="pt-BR"/>
              </w:rPr>
              <w:t>2</w:t>
            </w:r>
          </w:p>
        </w:tc>
      </w:tr>
      <w:tr w:rsidR="00FF10D5" w:rsidRPr="00ED39D4" w14:paraId="16341E40" w14:textId="77777777" w:rsidTr="564F6CBE">
        <w:tc>
          <w:tcPr>
            <w:tcW w:w="1052" w:type="pct"/>
            <w:tcBorders>
              <w:top w:val="nil"/>
              <w:left w:val="single" w:sz="2" w:space="0" w:color="CBCBCB"/>
              <w:bottom w:val="single" w:sz="2" w:space="0" w:color="CBCBCB"/>
              <w:right w:val="nil"/>
            </w:tcBorders>
            <w:shd w:val="clear" w:color="auto" w:fill="F2F2F2" w:themeFill="background1" w:themeFillShade="F2"/>
            <w:tcMar>
              <w:top w:w="120" w:type="dxa"/>
              <w:left w:w="240" w:type="dxa"/>
              <w:bottom w:w="120" w:type="dxa"/>
              <w:right w:w="240" w:type="dxa"/>
            </w:tcMar>
            <w:vAlign w:val="center"/>
            <w:hideMark/>
          </w:tcPr>
          <w:p w14:paraId="18E30B6B" w14:textId="77777777" w:rsidR="00FF10D5" w:rsidRPr="00ED39D4" w:rsidRDefault="00FF10D5" w:rsidP="00FE39E0">
            <w:pPr>
              <w:spacing w:after="0" w:line="240" w:lineRule="auto"/>
              <w:rPr>
                <w:rFonts w:ascii="Times New Roman" w:eastAsia="Times New Roman" w:hAnsi="Times New Roman" w:cs="Times New Roman"/>
                <w:sz w:val="24"/>
                <w:szCs w:val="24"/>
                <w:lang w:eastAsia="pt-BR"/>
              </w:rPr>
            </w:pPr>
            <w:r w:rsidRPr="00ED39D4">
              <w:rPr>
                <w:rFonts w:ascii="Times New Roman" w:eastAsia="Times New Roman" w:hAnsi="Times New Roman" w:cs="Times New Roman"/>
                <w:b/>
                <w:bCs/>
                <w:sz w:val="24"/>
                <w:szCs w:val="24"/>
                <w:lang w:eastAsia="pt-BR"/>
              </w:rPr>
              <w:t>Descrição</w:t>
            </w:r>
          </w:p>
        </w:tc>
        <w:tc>
          <w:tcPr>
            <w:tcW w:w="3948" w:type="pct"/>
            <w:gridSpan w:val="3"/>
            <w:tcBorders>
              <w:top w:val="nil"/>
              <w:left w:val="single" w:sz="6" w:space="0" w:color="CBCBCB"/>
              <w:bottom w:val="single" w:sz="2" w:space="0" w:color="CBCBCB"/>
              <w:right w:val="nil"/>
            </w:tcBorders>
            <w:shd w:val="clear" w:color="auto" w:fill="FFFFFF" w:themeFill="background1"/>
            <w:tcMar>
              <w:top w:w="120" w:type="dxa"/>
              <w:left w:w="240" w:type="dxa"/>
              <w:bottom w:w="120" w:type="dxa"/>
              <w:right w:w="240" w:type="dxa"/>
            </w:tcMar>
            <w:vAlign w:val="center"/>
          </w:tcPr>
          <w:p w14:paraId="5939B726" w14:textId="1B48A3A9" w:rsidR="00FF10D5" w:rsidRPr="00ED39D4" w:rsidRDefault="66C93C65" w:rsidP="178CB5A3">
            <w:pPr>
              <w:spacing w:after="0" w:line="240" w:lineRule="auto"/>
              <w:rPr>
                <w:lang w:eastAsia="pt-BR"/>
              </w:rPr>
            </w:pPr>
            <w:r>
              <w:t>DEVERÁ CONFIRMAR TODOS OS CAMPOS PARA O AGENDAMENTO</w:t>
            </w:r>
            <w:r w:rsidR="50A6C931">
              <w:t xml:space="preserve"> FOR CONCLUIDO</w:t>
            </w:r>
            <w:r w:rsidR="268C52A7">
              <w:t>, QUANDO FOR CONCLUÍDO IRÁ ARMAZENAR NO BANCO DE DADOS PARA O FUNCIONÁRIO E IRÁ DISPARAR UM E-MAIL/SMS PARA O CLIENTE.</w:t>
            </w:r>
          </w:p>
        </w:tc>
      </w:tr>
    </w:tbl>
    <w:p w14:paraId="08F457FC" w14:textId="77777777" w:rsidR="00FF10D5" w:rsidRDefault="00FF10D5" w:rsidP="00565D2D">
      <w:pPr>
        <w:jc w:val="both"/>
        <w:rPr>
          <w:rFonts w:ascii="Arial" w:hAnsi="Arial" w:cs="Arial"/>
          <w:sz w:val="24"/>
          <w:szCs w:val="24"/>
        </w:rPr>
      </w:pPr>
    </w:p>
    <w:tbl>
      <w:tblPr>
        <w:tblW w:w="0" w:type="auto"/>
        <w:tblBorders>
          <w:top w:val="single" w:sz="6" w:space="0" w:color="CBCBCB"/>
          <w:left w:val="single" w:sz="6" w:space="0" w:color="CBCBCB"/>
          <w:bottom w:val="single" w:sz="6" w:space="0" w:color="CBCBCB"/>
          <w:right w:val="single" w:sz="6" w:space="0" w:color="CBCBCB"/>
        </w:tblBorders>
        <w:tblLook w:val="04A0" w:firstRow="1" w:lastRow="0" w:firstColumn="1" w:lastColumn="0" w:noHBand="0" w:noVBand="1"/>
      </w:tblPr>
      <w:tblGrid>
        <w:gridCol w:w="2234"/>
        <w:gridCol w:w="2612"/>
        <w:gridCol w:w="1957"/>
        <w:gridCol w:w="3660"/>
      </w:tblGrid>
      <w:tr w:rsidR="28067E32" w14:paraId="61B89F6E"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3362D7B5"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Identificador</w:t>
            </w:r>
          </w:p>
        </w:tc>
        <w:tc>
          <w:tcPr>
            <w:tcW w:w="8504" w:type="dxa"/>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3C9C0632" w14:textId="198FC293" w:rsidR="28067E32" w:rsidRDefault="0996BBA8" w:rsidP="28067E32">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sz w:val="24"/>
                <w:szCs w:val="24"/>
                <w:lang w:eastAsia="pt-BR"/>
              </w:rPr>
              <w:t>R</w:t>
            </w:r>
            <w:r w:rsidR="5BB073AA" w:rsidRPr="178CB5A3">
              <w:rPr>
                <w:rFonts w:ascii="Times New Roman" w:eastAsia="Times New Roman" w:hAnsi="Times New Roman" w:cs="Times New Roman"/>
                <w:sz w:val="24"/>
                <w:szCs w:val="24"/>
                <w:lang w:eastAsia="pt-BR"/>
              </w:rPr>
              <w:t>N</w:t>
            </w:r>
            <w:r w:rsidRPr="178CB5A3">
              <w:rPr>
                <w:rFonts w:ascii="Times New Roman" w:eastAsia="Times New Roman" w:hAnsi="Times New Roman" w:cs="Times New Roman"/>
                <w:sz w:val="24"/>
                <w:szCs w:val="24"/>
                <w:lang w:eastAsia="pt-BR"/>
              </w:rPr>
              <w:t>00</w:t>
            </w:r>
            <w:r w:rsidR="623A96B5" w:rsidRPr="178CB5A3">
              <w:rPr>
                <w:rFonts w:ascii="Times New Roman" w:eastAsia="Times New Roman" w:hAnsi="Times New Roman" w:cs="Times New Roman"/>
                <w:sz w:val="24"/>
                <w:szCs w:val="24"/>
                <w:lang w:eastAsia="pt-BR"/>
              </w:rPr>
              <w:t>3</w:t>
            </w:r>
            <w:r w:rsidRPr="178CB5A3">
              <w:rPr>
                <w:rFonts w:ascii="Times New Roman" w:eastAsia="Times New Roman" w:hAnsi="Times New Roman" w:cs="Times New Roman"/>
                <w:sz w:val="24"/>
                <w:szCs w:val="24"/>
                <w:lang w:eastAsia="pt-BR"/>
              </w:rPr>
              <w:t xml:space="preserve"> </w:t>
            </w:r>
          </w:p>
        </w:tc>
      </w:tr>
      <w:tr w:rsidR="28067E32" w14:paraId="36D1614B" w14:textId="77777777" w:rsidTr="4CFAC41F">
        <w:trPr>
          <w:trHeight w:val="630"/>
        </w:trPr>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26FC2BAE" w14:textId="13B87A15"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‘Nome</w:t>
            </w:r>
          </w:p>
        </w:tc>
        <w:tc>
          <w:tcPr>
            <w:tcW w:w="8504" w:type="dxa"/>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3C7541CC" w14:textId="22B52A51" w:rsidR="1A68C549" w:rsidRDefault="1A68C549"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sz w:val="24"/>
                <w:szCs w:val="24"/>
                <w:lang w:eastAsia="pt-BR"/>
              </w:rPr>
              <w:t>LOGIN DO USUÁRIO</w:t>
            </w:r>
          </w:p>
        </w:tc>
      </w:tr>
      <w:tr w:rsidR="28067E32" w14:paraId="5BC06CDF" w14:textId="77777777" w:rsidTr="4CFAC41F">
        <w:trPr>
          <w:trHeight w:val="525"/>
        </w:trPr>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56F33818"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Data de criação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33DFA743" w14:textId="18B2B33C" w:rsidR="28067E32" w:rsidRDefault="7B7C882B" w:rsidP="28067E32">
            <w:pPr>
              <w:spacing w:after="0" w:line="240" w:lineRule="auto"/>
              <w:rPr>
                <w:rFonts w:ascii="Times New Roman" w:eastAsia="Times New Roman" w:hAnsi="Times New Roman" w:cs="Times New Roman"/>
                <w:sz w:val="24"/>
                <w:szCs w:val="24"/>
                <w:lang w:eastAsia="pt-BR"/>
              </w:rPr>
            </w:pPr>
            <w:r w:rsidRPr="3FE5DA51">
              <w:rPr>
                <w:rFonts w:ascii="Times New Roman" w:eastAsia="Times New Roman" w:hAnsi="Times New Roman" w:cs="Times New Roman"/>
                <w:sz w:val="24"/>
                <w:szCs w:val="24"/>
                <w:lang w:eastAsia="pt-BR"/>
              </w:rPr>
              <w:t>26/08/2022</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32B163C0"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Autor</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760EEA29" w14:textId="4F67123A" w:rsidR="28067E32" w:rsidRDefault="3DE3B1C3" w:rsidP="28067E32">
            <w:pPr>
              <w:spacing w:after="0" w:line="240" w:lineRule="auto"/>
              <w:rPr>
                <w:rFonts w:ascii="Times New Roman" w:eastAsia="Times New Roman" w:hAnsi="Times New Roman" w:cs="Times New Roman"/>
                <w:sz w:val="24"/>
                <w:szCs w:val="24"/>
                <w:lang w:eastAsia="pt-BR"/>
              </w:rPr>
            </w:pPr>
            <w:r w:rsidRPr="3FE5DA51">
              <w:rPr>
                <w:rFonts w:ascii="Times New Roman" w:eastAsia="Times New Roman" w:hAnsi="Times New Roman" w:cs="Times New Roman"/>
                <w:sz w:val="24"/>
                <w:szCs w:val="24"/>
                <w:lang w:eastAsia="pt-BR"/>
              </w:rPr>
              <w:t>Vinicius</w:t>
            </w:r>
          </w:p>
        </w:tc>
      </w:tr>
      <w:tr w:rsidR="28067E32" w14:paraId="310FD1CB"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1DC29384"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Data da última alteração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58B975DB" w14:textId="0E6BD480" w:rsidR="28067E32" w:rsidRDefault="521E21E5" w:rsidP="28067E32">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26/10/2022</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0A6CF20D"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Autor</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0B1CEF13" w14:textId="10D8A610" w:rsidR="28067E32" w:rsidRDefault="1374AB98" w:rsidP="28067E32">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BRUNO</w:t>
            </w:r>
          </w:p>
        </w:tc>
      </w:tr>
      <w:tr w:rsidR="28067E32" w14:paraId="3BC9B559"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57CB615A"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Versão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155467DA" w14:textId="3B698E6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sz w:val="24"/>
                <w:szCs w:val="24"/>
                <w:lang w:eastAsia="pt-BR"/>
              </w:rPr>
              <w:t>1.0</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2A7CEA59"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Dependências</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20CFCB31" w14:textId="51133739" w:rsidR="58273968" w:rsidRDefault="619ECB49" w:rsidP="28067E32">
            <w:pPr>
              <w:spacing w:after="0" w:line="240" w:lineRule="auto"/>
              <w:rPr>
                <w:rFonts w:ascii="Times New Roman" w:eastAsia="Times New Roman" w:hAnsi="Times New Roman" w:cs="Times New Roman"/>
                <w:sz w:val="24"/>
                <w:szCs w:val="24"/>
                <w:lang w:eastAsia="pt-BR"/>
              </w:rPr>
            </w:pPr>
            <w:r w:rsidRPr="2B1DEDD1">
              <w:rPr>
                <w:rFonts w:ascii="Times New Roman" w:eastAsia="Times New Roman" w:hAnsi="Times New Roman" w:cs="Times New Roman"/>
                <w:sz w:val="24"/>
                <w:szCs w:val="24"/>
                <w:lang w:eastAsia="pt-BR"/>
              </w:rPr>
              <w:t>RF007</w:t>
            </w:r>
          </w:p>
        </w:tc>
      </w:tr>
      <w:tr w:rsidR="28067E32" w14:paraId="5B7EE3D7" w14:textId="77777777" w:rsidTr="4CFAC41F">
        <w:tc>
          <w:tcPr>
            <w:tcW w:w="2266" w:type="dxa"/>
            <w:tcBorders>
              <w:top w:val="nil"/>
              <w:left w:val="single" w:sz="2" w:space="0" w:color="CBCBCB"/>
              <w:bottom w:val="single" w:sz="2" w:space="0" w:color="CBCBCB"/>
              <w:right w:val="nil"/>
            </w:tcBorders>
            <w:shd w:val="clear" w:color="auto" w:fill="F2F2F2" w:themeFill="background1" w:themeFillShade="F2"/>
            <w:tcMar>
              <w:top w:w="120" w:type="dxa"/>
              <w:left w:w="240" w:type="dxa"/>
              <w:bottom w:w="120" w:type="dxa"/>
              <w:right w:w="240" w:type="dxa"/>
            </w:tcMar>
            <w:vAlign w:val="center"/>
          </w:tcPr>
          <w:p w14:paraId="2ED6F0EF"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Descrição</w:t>
            </w:r>
          </w:p>
        </w:tc>
        <w:tc>
          <w:tcPr>
            <w:tcW w:w="8504" w:type="dxa"/>
            <w:gridSpan w:val="3"/>
            <w:tcBorders>
              <w:top w:val="nil"/>
              <w:left w:val="single" w:sz="6" w:space="0" w:color="CBCBCB"/>
              <w:bottom w:val="single" w:sz="2" w:space="0" w:color="CBCBCB"/>
              <w:right w:val="nil"/>
            </w:tcBorders>
            <w:shd w:val="clear" w:color="auto" w:fill="FFFFFF" w:themeFill="background1"/>
            <w:tcMar>
              <w:top w:w="120" w:type="dxa"/>
              <w:left w:w="240" w:type="dxa"/>
              <w:bottom w:w="120" w:type="dxa"/>
              <w:right w:w="240" w:type="dxa"/>
            </w:tcMar>
            <w:vAlign w:val="center"/>
          </w:tcPr>
          <w:p w14:paraId="7C29AD04" w14:textId="656E51E2" w:rsidR="28067E32" w:rsidRDefault="521990C9" w:rsidP="4CFAC41F">
            <w:pPr>
              <w:spacing w:after="0" w:line="240" w:lineRule="auto"/>
            </w:pPr>
            <w:r>
              <w:t>DEVERÁ ATENDER AO CADASTRO FEITO NO SISTEMA PARA TER O ACESSO. SE CONFIRMADO, IRÁ TODAS AS FUNÇÕE</w:t>
            </w:r>
            <w:r w:rsidR="68B75763">
              <w:t>S</w:t>
            </w:r>
            <w:r>
              <w:t xml:space="preserve"> </w:t>
            </w:r>
            <w:r w:rsidR="612F67B2">
              <w:t>DO SISTEMA.</w:t>
            </w:r>
          </w:p>
        </w:tc>
      </w:tr>
    </w:tbl>
    <w:p w14:paraId="4BF5B5AF" w14:textId="0171E687" w:rsidR="28067E32" w:rsidRDefault="28067E32" w:rsidP="28067E32">
      <w:pPr>
        <w:jc w:val="both"/>
        <w:rPr>
          <w:rFonts w:ascii="Arial" w:hAnsi="Arial" w:cs="Arial"/>
          <w:sz w:val="24"/>
          <w:szCs w:val="24"/>
        </w:rPr>
      </w:pPr>
    </w:p>
    <w:tbl>
      <w:tblPr>
        <w:tblW w:w="0" w:type="auto"/>
        <w:tblBorders>
          <w:top w:val="single" w:sz="6" w:space="0" w:color="CBCBCB"/>
          <w:left w:val="single" w:sz="6" w:space="0" w:color="CBCBCB"/>
          <w:bottom w:val="single" w:sz="6" w:space="0" w:color="CBCBCB"/>
          <w:right w:val="single" w:sz="6" w:space="0" w:color="CBCBCB"/>
        </w:tblBorders>
        <w:tblLook w:val="04A0" w:firstRow="1" w:lastRow="0" w:firstColumn="1" w:lastColumn="0" w:noHBand="0" w:noVBand="1"/>
      </w:tblPr>
      <w:tblGrid>
        <w:gridCol w:w="2234"/>
        <w:gridCol w:w="2612"/>
        <w:gridCol w:w="1957"/>
        <w:gridCol w:w="3660"/>
      </w:tblGrid>
      <w:tr w:rsidR="28067E32" w14:paraId="05500C46"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44FF8B5D"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Identificador</w:t>
            </w:r>
          </w:p>
        </w:tc>
        <w:tc>
          <w:tcPr>
            <w:tcW w:w="8504" w:type="dxa"/>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7C5A1C9" w14:textId="3FC1CE9F" w:rsidR="28067E32" w:rsidRDefault="0996BBA8" w:rsidP="28067E32">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sz w:val="24"/>
                <w:szCs w:val="24"/>
                <w:lang w:eastAsia="pt-BR"/>
              </w:rPr>
              <w:t>R</w:t>
            </w:r>
            <w:r w:rsidR="4DE12E3E" w:rsidRPr="178CB5A3">
              <w:rPr>
                <w:rFonts w:ascii="Times New Roman" w:eastAsia="Times New Roman" w:hAnsi="Times New Roman" w:cs="Times New Roman"/>
                <w:sz w:val="24"/>
                <w:szCs w:val="24"/>
                <w:lang w:eastAsia="pt-BR"/>
              </w:rPr>
              <w:t>N</w:t>
            </w:r>
            <w:r w:rsidRPr="178CB5A3">
              <w:rPr>
                <w:rFonts w:ascii="Times New Roman" w:eastAsia="Times New Roman" w:hAnsi="Times New Roman" w:cs="Times New Roman"/>
                <w:sz w:val="24"/>
                <w:szCs w:val="24"/>
                <w:lang w:eastAsia="pt-BR"/>
              </w:rPr>
              <w:t>00</w:t>
            </w:r>
            <w:r w:rsidR="50E76D04" w:rsidRPr="178CB5A3">
              <w:rPr>
                <w:rFonts w:ascii="Times New Roman" w:eastAsia="Times New Roman" w:hAnsi="Times New Roman" w:cs="Times New Roman"/>
                <w:sz w:val="24"/>
                <w:szCs w:val="24"/>
                <w:lang w:eastAsia="pt-BR"/>
              </w:rPr>
              <w:t>4</w:t>
            </w:r>
            <w:r w:rsidR="2D6AE464" w:rsidRPr="178CB5A3">
              <w:rPr>
                <w:rFonts w:ascii="Times New Roman" w:eastAsia="Times New Roman" w:hAnsi="Times New Roman" w:cs="Times New Roman"/>
                <w:sz w:val="24"/>
                <w:szCs w:val="24"/>
                <w:lang w:eastAsia="pt-BR"/>
              </w:rPr>
              <w:t xml:space="preserve"> </w:t>
            </w:r>
          </w:p>
        </w:tc>
      </w:tr>
      <w:tr w:rsidR="28067E32" w14:paraId="741B5B2E"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6D884317" w14:textId="13B87A15"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‘Nome</w:t>
            </w:r>
          </w:p>
        </w:tc>
        <w:tc>
          <w:tcPr>
            <w:tcW w:w="8504" w:type="dxa"/>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DABD3DB" w14:textId="58D9D95D" w:rsidR="28067E32" w:rsidRDefault="28067E32" w:rsidP="28067E32">
            <w:pPr>
              <w:spacing w:after="0" w:line="240" w:lineRule="auto"/>
              <w:rPr>
                <w:rFonts w:ascii="Times New Roman" w:eastAsia="Times New Roman" w:hAnsi="Times New Roman" w:cs="Times New Roman"/>
                <w:sz w:val="24"/>
                <w:szCs w:val="24"/>
                <w:lang w:eastAsia="pt-BR"/>
              </w:rPr>
            </w:pPr>
            <w:r w:rsidRPr="3FE5DA51">
              <w:rPr>
                <w:rFonts w:ascii="Times New Roman" w:eastAsia="Times New Roman" w:hAnsi="Times New Roman" w:cs="Times New Roman"/>
                <w:sz w:val="24"/>
                <w:szCs w:val="24"/>
                <w:lang w:eastAsia="pt-BR"/>
              </w:rPr>
              <w:t xml:space="preserve">CADASTRO DE </w:t>
            </w:r>
            <w:r w:rsidR="317A7C71" w:rsidRPr="3FE5DA51">
              <w:rPr>
                <w:rFonts w:ascii="Times New Roman" w:eastAsia="Times New Roman" w:hAnsi="Times New Roman" w:cs="Times New Roman"/>
                <w:sz w:val="24"/>
                <w:szCs w:val="24"/>
                <w:lang w:eastAsia="pt-BR"/>
              </w:rPr>
              <w:t>SERVIÇOS</w:t>
            </w:r>
          </w:p>
        </w:tc>
      </w:tr>
      <w:tr w:rsidR="28067E32" w14:paraId="1476B57B"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7C4025C9"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Data de criação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246BA51C" w14:textId="7B8BEA83" w:rsidR="28067E32" w:rsidRDefault="28067E32" w:rsidP="28067E32">
            <w:pPr>
              <w:spacing w:after="0" w:line="240" w:lineRule="auto"/>
              <w:rPr>
                <w:rFonts w:ascii="Times New Roman" w:eastAsia="Times New Roman" w:hAnsi="Times New Roman" w:cs="Times New Roman"/>
                <w:sz w:val="24"/>
                <w:szCs w:val="24"/>
                <w:lang w:eastAsia="pt-BR"/>
              </w:rPr>
            </w:pPr>
            <w:r w:rsidRPr="3FE5DA51">
              <w:rPr>
                <w:rFonts w:ascii="Times New Roman" w:eastAsia="Times New Roman" w:hAnsi="Times New Roman" w:cs="Times New Roman"/>
                <w:sz w:val="24"/>
                <w:szCs w:val="24"/>
                <w:lang w:eastAsia="pt-BR"/>
              </w:rPr>
              <w:t>2</w:t>
            </w:r>
            <w:r w:rsidR="72DCBDEE" w:rsidRPr="3FE5DA51">
              <w:rPr>
                <w:rFonts w:ascii="Times New Roman" w:eastAsia="Times New Roman" w:hAnsi="Times New Roman" w:cs="Times New Roman"/>
                <w:sz w:val="24"/>
                <w:szCs w:val="24"/>
                <w:lang w:eastAsia="pt-BR"/>
              </w:rPr>
              <w:t>6/08/2022</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14B5A069"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Autor</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4A790C32" w14:textId="63D95B6C" w:rsidR="28067E32" w:rsidRDefault="2B2F9FE6" w:rsidP="3FE5DA51">
            <w:pPr>
              <w:spacing w:after="0" w:line="240" w:lineRule="auto"/>
              <w:rPr>
                <w:rFonts w:ascii="Times New Roman" w:eastAsia="Times New Roman" w:hAnsi="Times New Roman" w:cs="Times New Roman"/>
                <w:sz w:val="24"/>
                <w:szCs w:val="24"/>
                <w:lang w:eastAsia="pt-BR"/>
              </w:rPr>
            </w:pPr>
            <w:r w:rsidRPr="3FE5DA51">
              <w:rPr>
                <w:rFonts w:ascii="Times New Roman" w:eastAsia="Times New Roman" w:hAnsi="Times New Roman" w:cs="Times New Roman"/>
                <w:sz w:val="24"/>
                <w:szCs w:val="24"/>
                <w:lang w:eastAsia="pt-BR"/>
              </w:rPr>
              <w:t>Vinicius</w:t>
            </w:r>
          </w:p>
        </w:tc>
      </w:tr>
      <w:tr w:rsidR="28067E32" w14:paraId="40405633"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0FBDCB1A"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lastRenderedPageBreak/>
              <w:t>Data da última alteração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2146578" w14:textId="73EE2829" w:rsidR="28067E32" w:rsidRDefault="6296EDA1" w:rsidP="28067E32">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26/10/2022</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143D609B"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Autor</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29B95ABC" w14:textId="551A3862" w:rsidR="28067E32" w:rsidRDefault="0D5D12D5" w:rsidP="28067E32">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BRUNO</w:t>
            </w:r>
          </w:p>
        </w:tc>
      </w:tr>
      <w:tr w:rsidR="28067E32" w14:paraId="7525DAAE"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01C0B241"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Versão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4298FCFA" w14:textId="3B698E6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sz w:val="24"/>
                <w:szCs w:val="24"/>
                <w:lang w:eastAsia="pt-BR"/>
              </w:rPr>
              <w:t>1.0</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09FCF20E"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Dependências</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1630C87" w14:textId="2DB9574D" w:rsidR="28067E32" w:rsidRDefault="3C2D141A" w:rsidP="28067E32">
            <w:pPr>
              <w:spacing w:after="0" w:line="240" w:lineRule="auto"/>
              <w:rPr>
                <w:rFonts w:ascii="Times New Roman" w:eastAsia="Times New Roman" w:hAnsi="Times New Roman" w:cs="Times New Roman"/>
                <w:sz w:val="24"/>
                <w:szCs w:val="24"/>
                <w:lang w:eastAsia="pt-BR"/>
              </w:rPr>
            </w:pPr>
            <w:r w:rsidRPr="2B1DEDD1">
              <w:rPr>
                <w:rFonts w:ascii="Times New Roman" w:eastAsia="Times New Roman" w:hAnsi="Times New Roman" w:cs="Times New Roman"/>
                <w:sz w:val="24"/>
                <w:szCs w:val="24"/>
                <w:lang w:eastAsia="pt-BR"/>
              </w:rPr>
              <w:t>R</w:t>
            </w:r>
            <w:r w:rsidR="40598CE3" w:rsidRPr="2B1DEDD1">
              <w:rPr>
                <w:rFonts w:ascii="Times New Roman" w:eastAsia="Times New Roman" w:hAnsi="Times New Roman" w:cs="Times New Roman"/>
                <w:sz w:val="24"/>
                <w:szCs w:val="24"/>
                <w:lang w:eastAsia="pt-BR"/>
              </w:rPr>
              <w:t>F</w:t>
            </w:r>
            <w:r w:rsidR="0D1DA706" w:rsidRPr="2B1DEDD1">
              <w:rPr>
                <w:rFonts w:ascii="Times New Roman" w:eastAsia="Times New Roman" w:hAnsi="Times New Roman" w:cs="Times New Roman"/>
                <w:sz w:val="24"/>
                <w:szCs w:val="24"/>
                <w:lang w:eastAsia="pt-BR"/>
              </w:rPr>
              <w:t>00</w:t>
            </w:r>
            <w:r w:rsidR="6933E190" w:rsidRPr="2B1DEDD1">
              <w:rPr>
                <w:rFonts w:ascii="Times New Roman" w:eastAsia="Times New Roman" w:hAnsi="Times New Roman" w:cs="Times New Roman"/>
                <w:sz w:val="24"/>
                <w:szCs w:val="24"/>
                <w:lang w:eastAsia="pt-BR"/>
              </w:rPr>
              <w:t>3</w:t>
            </w:r>
          </w:p>
        </w:tc>
      </w:tr>
      <w:tr w:rsidR="28067E32" w14:paraId="7C7D665A" w14:textId="77777777" w:rsidTr="4CFAC41F">
        <w:trPr>
          <w:trHeight w:val="795"/>
        </w:trPr>
        <w:tc>
          <w:tcPr>
            <w:tcW w:w="2266" w:type="dxa"/>
            <w:tcBorders>
              <w:top w:val="nil"/>
              <w:left w:val="single" w:sz="2" w:space="0" w:color="CBCBCB"/>
              <w:bottom w:val="single" w:sz="2" w:space="0" w:color="CBCBCB"/>
              <w:right w:val="nil"/>
            </w:tcBorders>
            <w:shd w:val="clear" w:color="auto" w:fill="F2F2F2" w:themeFill="background1" w:themeFillShade="F2"/>
            <w:tcMar>
              <w:top w:w="120" w:type="dxa"/>
              <w:left w:w="240" w:type="dxa"/>
              <w:bottom w:w="120" w:type="dxa"/>
              <w:right w:w="240" w:type="dxa"/>
            </w:tcMar>
            <w:vAlign w:val="center"/>
          </w:tcPr>
          <w:p w14:paraId="3F88D17C" w14:textId="77777777" w:rsidR="28067E32" w:rsidRDefault="28067E32" w:rsidP="28067E32">
            <w:pPr>
              <w:spacing w:after="0" w:line="240" w:lineRule="auto"/>
              <w:rPr>
                <w:rFonts w:ascii="Times New Roman" w:eastAsia="Times New Roman" w:hAnsi="Times New Roman" w:cs="Times New Roman"/>
                <w:sz w:val="24"/>
                <w:szCs w:val="24"/>
                <w:lang w:eastAsia="pt-BR"/>
              </w:rPr>
            </w:pPr>
            <w:r w:rsidRPr="28067E32">
              <w:rPr>
                <w:rFonts w:ascii="Times New Roman" w:eastAsia="Times New Roman" w:hAnsi="Times New Roman" w:cs="Times New Roman"/>
                <w:b/>
                <w:bCs/>
                <w:sz w:val="24"/>
                <w:szCs w:val="24"/>
                <w:lang w:eastAsia="pt-BR"/>
              </w:rPr>
              <w:t>Descrição</w:t>
            </w:r>
          </w:p>
        </w:tc>
        <w:tc>
          <w:tcPr>
            <w:tcW w:w="8504" w:type="dxa"/>
            <w:gridSpan w:val="3"/>
            <w:tcBorders>
              <w:top w:val="nil"/>
              <w:left w:val="single" w:sz="6" w:space="0" w:color="CBCBCB"/>
              <w:bottom w:val="single" w:sz="2" w:space="0" w:color="CBCBCB"/>
              <w:right w:val="nil"/>
            </w:tcBorders>
            <w:shd w:val="clear" w:color="auto" w:fill="FFFFFF" w:themeFill="background1"/>
            <w:tcMar>
              <w:top w:w="120" w:type="dxa"/>
              <w:left w:w="240" w:type="dxa"/>
              <w:bottom w:w="120" w:type="dxa"/>
              <w:right w:w="240" w:type="dxa"/>
            </w:tcMar>
            <w:vAlign w:val="center"/>
          </w:tcPr>
          <w:p w14:paraId="72319E6E" w14:textId="532E476F" w:rsidR="28067E32" w:rsidRDefault="1B9043B3" w:rsidP="178CB5A3">
            <w:pPr>
              <w:spacing w:after="0" w:line="240" w:lineRule="auto"/>
            </w:pPr>
            <w:r>
              <w:t>NÃO PODERÁ DEIXAR NENHUM CAMPO VAZIO, E QUANDO O CADASTRO DE SERVÇO FOR EFETUADO COM SUCESSO APARECERÁ UMA MENSAGEM DE CONFIRMAÇÃO.</w:t>
            </w:r>
          </w:p>
        </w:tc>
      </w:tr>
    </w:tbl>
    <w:p w14:paraId="632DC4A2" w14:textId="328D2727" w:rsidR="28067E32" w:rsidRDefault="28067E32" w:rsidP="28067E32">
      <w:pPr>
        <w:jc w:val="both"/>
        <w:rPr>
          <w:rFonts w:ascii="Arial" w:hAnsi="Arial" w:cs="Arial"/>
          <w:sz w:val="24"/>
          <w:szCs w:val="24"/>
        </w:rPr>
      </w:pPr>
    </w:p>
    <w:p w14:paraId="731FBDF2" w14:textId="7D5E7158" w:rsidR="7BAD573C" w:rsidRDefault="7BAD573C" w:rsidP="7BAD573C">
      <w:pPr>
        <w:jc w:val="both"/>
        <w:rPr>
          <w:rFonts w:ascii="Arial" w:hAnsi="Arial" w:cs="Arial"/>
          <w:sz w:val="24"/>
          <w:szCs w:val="24"/>
        </w:rPr>
      </w:pPr>
    </w:p>
    <w:tbl>
      <w:tblPr>
        <w:tblW w:w="0" w:type="auto"/>
        <w:tblBorders>
          <w:top w:val="single" w:sz="6" w:space="0" w:color="CBCBCB"/>
          <w:left w:val="single" w:sz="6" w:space="0" w:color="CBCBCB"/>
          <w:bottom w:val="single" w:sz="6" w:space="0" w:color="CBCBCB"/>
          <w:right w:val="single" w:sz="6" w:space="0" w:color="CBCBCB"/>
        </w:tblBorders>
        <w:tblLook w:val="04A0" w:firstRow="1" w:lastRow="0" w:firstColumn="1" w:lastColumn="0" w:noHBand="0" w:noVBand="1"/>
      </w:tblPr>
      <w:tblGrid>
        <w:gridCol w:w="2234"/>
        <w:gridCol w:w="2612"/>
        <w:gridCol w:w="1957"/>
        <w:gridCol w:w="3660"/>
      </w:tblGrid>
      <w:tr w:rsidR="7BAD573C" w14:paraId="7779A947"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4BF2555B" w14:textId="77777777"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b/>
                <w:bCs/>
                <w:sz w:val="24"/>
                <w:szCs w:val="24"/>
                <w:lang w:eastAsia="pt-BR"/>
              </w:rPr>
              <w:t>Identificador</w:t>
            </w:r>
          </w:p>
        </w:tc>
        <w:tc>
          <w:tcPr>
            <w:tcW w:w="8504" w:type="dxa"/>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40EE4A56" w14:textId="65D48E3A" w:rsidR="7BAD573C" w:rsidRDefault="47AEAAA8" w:rsidP="7BAD573C">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sz w:val="24"/>
                <w:szCs w:val="24"/>
                <w:lang w:eastAsia="pt-BR"/>
              </w:rPr>
              <w:t>R</w:t>
            </w:r>
            <w:r w:rsidR="58A32A83" w:rsidRPr="178CB5A3">
              <w:rPr>
                <w:rFonts w:ascii="Times New Roman" w:eastAsia="Times New Roman" w:hAnsi="Times New Roman" w:cs="Times New Roman"/>
                <w:sz w:val="24"/>
                <w:szCs w:val="24"/>
                <w:lang w:eastAsia="pt-BR"/>
              </w:rPr>
              <w:t>N</w:t>
            </w:r>
            <w:r w:rsidRPr="178CB5A3">
              <w:rPr>
                <w:rFonts w:ascii="Times New Roman" w:eastAsia="Times New Roman" w:hAnsi="Times New Roman" w:cs="Times New Roman"/>
                <w:sz w:val="24"/>
                <w:szCs w:val="24"/>
                <w:lang w:eastAsia="pt-BR"/>
              </w:rPr>
              <w:t>00</w:t>
            </w:r>
            <w:r w:rsidR="26686E54" w:rsidRPr="178CB5A3">
              <w:rPr>
                <w:rFonts w:ascii="Times New Roman" w:eastAsia="Times New Roman" w:hAnsi="Times New Roman" w:cs="Times New Roman"/>
                <w:sz w:val="24"/>
                <w:szCs w:val="24"/>
                <w:lang w:eastAsia="pt-BR"/>
              </w:rPr>
              <w:t>5</w:t>
            </w:r>
            <w:r w:rsidRPr="178CB5A3">
              <w:rPr>
                <w:rFonts w:ascii="Times New Roman" w:eastAsia="Times New Roman" w:hAnsi="Times New Roman" w:cs="Times New Roman"/>
                <w:sz w:val="24"/>
                <w:szCs w:val="24"/>
                <w:lang w:eastAsia="pt-BR"/>
              </w:rPr>
              <w:t xml:space="preserve"> </w:t>
            </w:r>
          </w:p>
        </w:tc>
      </w:tr>
      <w:tr w:rsidR="7BAD573C" w14:paraId="3BFA42E8"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44076AC4" w14:textId="13B87A15"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b/>
                <w:bCs/>
                <w:sz w:val="24"/>
                <w:szCs w:val="24"/>
                <w:lang w:eastAsia="pt-BR"/>
              </w:rPr>
              <w:t>‘Nome</w:t>
            </w:r>
          </w:p>
        </w:tc>
        <w:tc>
          <w:tcPr>
            <w:tcW w:w="8504" w:type="dxa"/>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0716CF0" w14:textId="734B7EE6" w:rsidR="7BAD573C" w:rsidRDefault="39D83A69" w:rsidP="7BAD573C">
            <w:pPr>
              <w:spacing w:after="0" w:line="240" w:lineRule="auto"/>
              <w:rPr>
                <w:rFonts w:ascii="Times New Roman" w:eastAsia="Times New Roman" w:hAnsi="Times New Roman" w:cs="Times New Roman"/>
                <w:sz w:val="24"/>
                <w:szCs w:val="24"/>
                <w:lang w:eastAsia="pt-BR"/>
              </w:rPr>
            </w:pPr>
            <w:r w:rsidRPr="0E7EF5E3">
              <w:rPr>
                <w:rFonts w:ascii="Times New Roman" w:eastAsia="Times New Roman" w:hAnsi="Times New Roman" w:cs="Times New Roman"/>
                <w:sz w:val="24"/>
                <w:szCs w:val="24"/>
                <w:lang w:eastAsia="pt-BR"/>
              </w:rPr>
              <w:t xml:space="preserve">CADASTRO DE </w:t>
            </w:r>
            <w:r w:rsidR="481107A4" w:rsidRPr="0E7EF5E3">
              <w:rPr>
                <w:rFonts w:ascii="Times New Roman" w:eastAsia="Times New Roman" w:hAnsi="Times New Roman" w:cs="Times New Roman"/>
                <w:sz w:val="24"/>
                <w:szCs w:val="24"/>
                <w:lang w:eastAsia="pt-BR"/>
              </w:rPr>
              <w:t>CATEGORIAS</w:t>
            </w:r>
          </w:p>
        </w:tc>
      </w:tr>
      <w:tr w:rsidR="7BAD573C" w14:paraId="0567DDAD"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02B72DEF" w14:textId="77777777"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b/>
                <w:bCs/>
                <w:sz w:val="24"/>
                <w:szCs w:val="24"/>
                <w:lang w:eastAsia="pt-BR"/>
              </w:rPr>
              <w:t>Data de criação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7E39F3D7" w14:textId="7B8BEA83"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sz w:val="24"/>
                <w:szCs w:val="24"/>
                <w:lang w:eastAsia="pt-BR"/>
              </w:rPr>
              <w:t>26/08/2022</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291FCA94" w14:textId="77777777"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b/>
                <w:bCs/>
                <w:sz w:val="24"/>
                <w:szCs w:val="24"/>
                <w:lang w:eastAsia="pt-BR"/>
              </w:rPr>
              <w:t>Autor</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7F6628F1" w14:textId="63D95B6C"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sz w:val="24"/>
                <w:szCs w:val="24"/>
                <w:lang w:eastAsia="pt-BR"/>
              </w:rPr>
              <w:t>Vinicius</w:t>
            </w:r>
          </w:p>
        </w:tc>
      </w:tr>
      <w:tr w:rsidR="7BAD573C" w14:paraId="61737733"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09B56D6C" w14:textId="77777777"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b/>
                <w:bCs/>
                <w:sz w:val="24"/>
                <w:szCs w:val="24"/>
                <w:lang w:eastAsia="pt-BR"/>
              </w:rPr>
              <w:t>Data da última alteração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4D62D52C" w14:textId="6E8CF7B6" w:rsidR="7BAD573C" w:rsidRDefault="3071D838" w:rsidP="7BAD573C">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26/10/2022</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3DB25A0A" w14:textId="77777777"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b/>
                <w:bCs/>
                <w:sz w:val="24"/>
                <w:szCs w:val="24"/>
                <w:lang w:eastAsia="pt-BR"/>
              </w:rPr>
              <w:t>Autor</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7581489" w14:textId="2E5A4A99" w:rsidR="7BAD573C" w:rsidRDefault="1AC75342" w:rsidP="7BAD573C">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BRUNO</w:t>
            </w:r>
          </w:p>
        </w:tc>
      </w:tr>
      <w:tr w:rsidR="7BAD573C" w14:paraId="115BB9BB"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7ADD45BA" w14:textId="77777777"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b/>
                <w:bCs/>
                <w:sz w:val="24"/>
                <w:szCs w:val="24"/>
                <w:lang w:eastAsia="pt-BR"/>
              </w:rPr>
              <w:t>Versão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09D4946F" w14:textId="3B698E67"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sz w:val="24"/>
                <w:szCs w:val="24"/>
                <w:lang w:eastAsia="pt-BR"/>
              </w:rPr>
              <w:t>1.0</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68D4E6D7" w14:textId="77777777"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b/>
                <w:bCs/>
                <w:sz w:val="24"/>
                <w:szCs w:val="24"/>
                <w:lang w:eastAsia="pt-BR"/>
              </w:rPr>
              <w:t>Dependências</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72EB0AE9" w14:textId="5F118AE6" w:rsidR="7BAD573C" w:rsidRDefault="40C08AD9" w:rsidP="7BAD573C">
            <w:pPr>
              <w:spacing w:after="0" w:line="240" w:lineRule="auto"/>
              <w:rPr>
                <w:rFonts w:ascii="Times New Roman" w:eastAsia="Times New Roman" w:hAnsi="Times New Roman" w:cs="Times New Roman"/>
                <w:sz w:val="24"/>
                <w:szCs w:val="24"/>
                <w:lang w:eastAsia="pt-BR"/>
              </w:rPr>
            </w:pPr>
            <w:r w:rsidRPr="2B1DEDD1">
              <w:rPr>
                <w:rFonts w:ascii="Times New Roman" w:eastAsia="Times New Roman" w:hAnsi="Times New Roman" w:cs="Times New Roman"/>
                <w:sz w:val="24"/>
                <w:szCs w:val="24"/>
                <w:lang w:eastAsia="pt-BR"/>
              </w:rPr>
              <w:t>R</w:t>
            </w:r>
            <w:r w:rsidR="71B7D7BE" w:rsidRPr="2B1DEDD1">
              <w:rPr>
                <w:rFonts w:ascii="Times New Roman" w:eastAsia="Times New Roman" w:hAnsi="Times New Roman" w:cs="Times New Roman"/>
                <w:sz w:val="24"/>
                <w:szCs w:val="24"/>
                <w:lang w:eastAsia="pt-BR"/>
              </w:rPr>
              <w:t>F</w:t>
            </w:r>
            <w:r w:rsidR="50064133" w:rsidRPr="2B1DEDD1">
              <w:rPr>
                <w:rFonts w:ascii="Times New Roman" w:eastAsia="Times New Roman" w:hAnsi="Times New Roman" w:cs="Times New Roman"/>
                <w:sz w:val="24"/>
                <w:szCs w:val="24"/>
                <w:lang w:eastAsia="pt-BR"/>
              </w:rPr>
              <w:t>00</w:t>
            </w:r>
            <w:r w:rsidR="4C085199" w:rsidRPr="2B1DEDD1">
              <w:rPr>
                <w:rFonts w:ascii="Times New Roman" w:eastAsia="Times New Roman" w:hAnsi="Times New Roman" w:cs="Times New Roman"/>
                <w:sz w:val="24"/>
                <w:szCs w:val="24"/>
                <w:lang w:eastAsia="pt-BR"/>
              </w:rPr>
              <w:t>4</w:t>
            </w:r>
          </w:p>
        </w:tc>
      </w:tr>
      <w:tr w:rsidR="7BAD573C" w14:paraId="30A2EF18" w14:textId="77777777" w:rsidTr="4CFAC41F">
        <w:trPr>
          <w:trHeight w:val="795"/>
        </w:trPr>
        <w:tc>
          <w:tcPr>
            <w:tcW w:w="2266" w:type="dxa"/>
            <w:tcBorders>
              <w:top w:val="nil"/>
              <w:left w:val="single" w:sz="2" w:space="0" w:color="CBCBCB"/>
              <w:bottom w:val="single" w:sz="2" w:space="0" w:color="CBCBCB"/>
              <w:right w:val="nil"/>
            </w:tcBorders>
            <w:shd w:val="clear" w:color="auto" w:fill="F2F2F2" w:themeFill="background1" w:themeFillShade="F2"/>
            <w:tcMar>
              <w:top w:w="120" w:type="dxa"/>
              <w:left w:w="240" w:type="dxa"/>
              <w:bottom w:w="120" w:type="dxa"/>
              <w:right w:w="240" w:type="dxa"/>
            </w:tcMar>
            <w:vAlign w:val="center"/>
          </w:tcPr>
          <w:p w14:paraId="6C21E087" w14:textId="77777777" w:rsidR="7BAD573C" w:rsidRDefault="7BAD573C" w:rsidP="7BAD573C">
            <w:pPr>
              <w:spacing w:after="0" w:line="240" w:lineRule="auto"/>
              <w:rPr>
                <w:rFonts w:ascii="Times New Roman" w:eastAsia="Times New Roman" w:hAnsi="Times New Roman" w:cs="Times New Roman"/>
                <w:sz w:val="24"/>
                <w:szCs w:val="24"/>
                <w:lang w:eastAsia="pt-BR"/>
              </w:rPr>
            </w:pPr>
            <w:r w:rsidRPr="7BAD573C">
              <w:rPr>
                <w:rFonts w:ascii="Times New Roman" w:eastAsia="Times New Roman" w:hAnsi="Times New Roman" w:cs="Times New Roman"/>
                <w:b/>
                <w:bCs/>
                <w:sz w:val="24"/>
                <w:szCs w:val="24"/>
                <w:lang w:eastAsia="pt-BR"/>
              </w:rPr>
              <w:t>Descrição</w:t>
            </w:r>
          </w:p>
        </w:tc>
        <w:tc>
          <w:tcPr>
            <w:tcW w:w="8504" w:type="dxa"/>
            <w:gridSpan w:val="3"/>
            <w:tcBorders>
              <w:top w:val="nil"/>
              <w:left w:val="single" w:sz="6" w:space="0" w:color="CBCBCB"/>
              <w:bottom w:val="single" w:sz="2" w:space="0" w:color="CBCBCB"/>
              <w:right w:val="nil"/>
            </w:tcBorders>
            <w:shd w:val="clear" w:color="auto" w:fill="FFFFFF" w:themeFill="background1"/>
            <w:tcMar>
              <w:top w:w="120" w:type="dxa"/>
              <w:left w:w="240" w:type="dxa"/>
              <w:bottom w:w="120" w:type="dxa"/>
              <w:right w:w="240" w:type="dxa"/>
            </w:tcMar>
            <w:vAlign w:val="center"/>
          </w:tcPr>
          <w:p w14:paraId="1F7DF17C" w14:textId="0B540903" w:rsidR="7BAD573C" w:rsidRDefault="2172A7F5" w:rsidP="4CFAC41F">
            <w:pPr>
              <w:spacing w:after="0" w:line="240" w:lineRule="auto"/>
            </w:pPr>
            <w:r>
              <w:t>NÃO PODERÁ DEIXAR O NOME DA CATEGORIA VAZIA, E QUANDO O CADASTRO DA CATEGORIA FOR EFETUADO COM SUCESSO APARECERÁ UMA MENSAGEM DE CONFIRMAÇÃO.</w:t>
            </w:r>
          </w:p>
        </w:tc>
      </w:tr>
    </w:tbl>
    <w:p w14:paraId="059AB024" w14:textId="133D3B7C" w:rsidR="7BAD573C" w:rsidRDefault="7BAD573C" w:rsidP="7BAD573C">
      <w:pPr>
        <w:jc w:val="both"/>
        <w:rPr>
          <w:rFonts w:ascii="Arial" w:hAnsi="Arial" w:cs="Arial"/>
          <w:sz w:val="24"/>
          <w:szCs w:val="24"/>
        </w:rPr>
      </w:pPr>
    </w:p>
    <w:tbl>
      <w:tblPr>
        <w:tblW w:w="0" w:type="auto"/>
        <w:tblBorders>
          <w:top w:val="single" w:sz="6" w:space="0" w:color="CBCBCB"/>
          <w:left w:val="single" w:sz="6" w:space="0" w:color="CBCBCB"/>
          <w:bottom w:val="single" w:sz="6" w:space="0" w:color="CBCBCB"/>
          <w:right w:val="single" w:sz="6" w:space="0" w:color="CBCBCB"/>
        </w:tblBorders>
        <w:tblLook w:val="04A0" w:firstRow="1" w:lastRow="0" w:firstColumn="1" w:lastColumn="0" w:noHBand="0" w:noVBand="1"/>
      </w:tblPr>
      <w:tblGrid>
        <w:gridCol w:w="2234"/>
        <w:gridCol w:w="2612"/>
        <w:gridCol w:w="1957"/>
        <w:gridCol w:w="3660"/>
      </w:tblGrid>
      <w:tr w:rsidR="6DF2EAFA" w14:paraId="1CD291C0"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6102857B" w14:textId="77777777" w:rsidR="6DF2EAFA" w:rsidRDefault="6DF2EAFA"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b/>
                <w:bCs/>
                <w:sz w:val="24"/>
                <w:szCs w:val="24"/>
                <w:lang w:eastAsia="pt-BR"/>
              </w:rPr>
              <w:t>Identificador</w:t>
            </w:r>
          </w:p>
        </w:tc>
        <w:tc>
          <w:tcPr>
            <w:tcW w:w="8504" w:type="dxa"/>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07606D34" w14:textId="0B7965F7" w:rsidR="6DF2EAFA" w:rsidRDefault="3EFC53C7" w:rsidP="6DF2EAFA">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sz w:val="24"/>
                <w:szCs w:val="24"/>
                <w:lang w:eastAsia="pt-BR"/>
              </w:rPr>
              <w:t>R</w:t>
            </w:r>
            <w:r w:rsidR="433F9B09" w:rsidRPr="178CB5A3">
              <w:rPr>
                <w:rFonts w:ascii="Times New Roman" w:eastAsia="Times New Roman" w:hAnsi="Times New Roman" w:cs="Times New Roman"/>
                <w:sz w:val="24"/>
                <w:szCs w:val="24"/>
                <w:lang w:eastAsia="pt-BR"/>
              </w:rPr>
              <w:t>N</w:t>
            </w:r>
            <w:r w:rsidRPr="178CB5A3">
              <w:rPr>
                <w:rFonts w:ascii="Times New Roman" w:eastAsia="Times New Roman" w:hAnsi="Times New Roman" w:cs="Times New Roman"/>
                <w:sz w:val="24"/>
                <w:szCs w:val="24"/>
                <w:lang w:eastAsia="pt-BR"/>
              </w:rPr>
              <w:t>00</w:t>
            </w:r>
            <w:r w:rsidR="756E5789" w:rsidRPr="178CB5A3">
              <w:rPr>
                <w:rFonts w:ascii="Times New Roman" w:eastAsia="Times New Roman" w:hAnsi="Times New Roman" w:cs="Times New Roman"/>
                <w:sz w:val="24"/>
                <w:szCs w:val="24"/>
                <w:lang w:eastAsia="pt-BR"/>
              </w:rPr>
              <w:t>6</w:t>
            </w:r>
            <w:r w:rsidRPr="178CB5A3">
              <w:rPr>
                <w:rFonts w:ascii="Times New Roman" w:eastAsia="Times New Roman" w:hAnsi="Times New Roman" w:cs="Times New Roman"/>
                <w:sz w:val="24"/>
                <w:szCs w:val="24"/>
                <w:lang w:eastAsia="pt-BR"/>
              </w:rPr>
              <w:t xml:space="preserve"> </w:t>
            </w:r>
          </w:p>
        </w:tc>
      </w:tr>
      <w:tr w:rsidR="6DF2EAFA" w14:paraId="7060A453"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353146C6" w14:textId="13B87A15" w:rsidR="6DF2EAFA" w:rsidRDefault="6DF2EAFA"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b/>
                <w:bCs/>
                <w:sz w:val="24"/>
                <w:szCs w:val="24"/>
                <w:lang w:eastAsia="pt-BR"/>
              </w:rPr>
              <w:t>‘Nome</w:t>
            </w:r>
          </w:p>
        </w:tc>
        <w:tc>
          <w:tcPr>
            <w:tcW w:w="8504" w:type="dxa"/>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01A181B7" w14:textId="48C53244" w:rsidR="5D8F9AB8" w:rsidRDefault="5D8F9AB8"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sz w:val="24"/>
                <w:szCs w:val="24"/>
                <w:lang w:eastAsia="pt-BR"/>
              </w:rPr>
              <w:t>CADASTRO DE FUNCIONÁRIOS</w:t>
            </w:r>
          </w:p>
        </w:tc>
      </w:tr>
      <w:tr w:rsidR="6DF2EAFA" w14:paraId="78943096"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3126E92B" w14:textId="77777777" w:rsidR="6DF2EAFA" w:rsidRDefault="6DF2EAFA"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b/>
                <w:bCs/>
                <w:sz w:val="24"/>
                <w:szCs w:val="24"/>
                <w:lang w:eastAsia="pt-BR"/>
              </w:rPr>
              <w:t>Data de criação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2EAEB188" w14:textId="7B8BEA83" w:rsidR="6DF2EAFA" w:rsidRDefault="6DF2EAFA"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sz w:val="24"/>
                <w:szCs w:val="24"/>
                <w:lang w:eastAsia="pt-BR"/>
              </w:rPr>
              <w:t>26/08/2022</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3489DAEE" w14:textId="77777777" w:rsidR="6DF2EAFA" w:rsidRDefault="6DF2EAFA"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b/>
                <w:bCs/>
                <w:sz w:val="24"/>
                <w:szCs w:val="24"/>
                <w:lang w:eastAsia="pt-BR"/>
              </w:rPr>
              <w:t>Autor</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9F827A2" w14:textId="28496543" w:rsidR="7873079C" w:rsidRDefault="7873079C"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sz w:val="24"/>
                <w:szCs w:val="24"/>
                <w:lang w:eastAsia="pt-BR"/>
              </w:rPr>
              <w:t>Vinicius</w:t>
            </w:r>
          </w:p>
        </w:tc>
      </w:tr>
      <w:tr w:rsidR="6DF2EAFA" w14:paraId="50704E0A"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30EEEA8D" w14:textId="77777777" w:rsidR="6DF2EAFA" w:rsidRDefault="6DF2EAFA"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b/>
                <w:bCs/>
                <w:sz w:val="24"/>
                <w:szCs w:val="24"/>
                <w:lang w:eastAsia="pt-BR"/>
              </w:rPr>
              <w:t>Data da última alteração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5ADD5E57" w14:textId="1C3B53CD" w:rsidR="6DF2EAFA" w:rsidRDefault="14FFA7C5" w:rsidP="6DF2EAFA">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26/10/2022</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29C22259" w14:textId="77777777" w:rsidR="6DF2EAFA" w:rsidRDefault="6DF2EAFA"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b/>
                <w:bCs/>
                <w:sz w:val="24"/>
                <w:szCs w:val="24"/>
                <w:lang w:eastAsia="pt-BR"/>
              </w:rPr>
              <w:t>Autor</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39FEBB05" w14:textId="7E80D23B" w:rsidR="6DF2EAFA" w:rsidRDefault="69687CAE" w:rsidP="6DF2EAFA">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BRUNO</w:t>
            </w:r>
          </w:p>
        </w:tc>
      </w:tr>
      <w:tr w:rsidR="6DF2EAFA" w14:paraId="7E9FBA1C"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563E7DEE" w14:textId="77777777" w:rsidR="6DF2EAFA" w:rsidRDefault="6DF2EAFA"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b/>
                <w:bCs/>
                <w:sz w:val="24"/>
                <w:szCs w:val="24"/>
                <w:lang w:eastAsia="pt-BR"/>
              </w:rPr>
              <w:t>Versão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D50EE77" w14:textId="3B698E67" w:rsidR="6DF2EAFA" w:rsidRDefault="6DF2EAFA"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sz w:val="24"/>
                <w:szCs w:val="24"/>
                <w:lang w:eastAsia="pt-BR"/>
              </w:rPr>
              <w:t>1.0</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6E4BFECF" w14:textId="77777777" w:rsidR="6DF2EAFA" w:rsidRDefault="6DF2EAFA"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b/>
                <w:bCs/>
                <w:sz w:val="24"/>
                <w:szCs w:val="24"/>
                <w:lang w:eastAsia="pt-BR"/>
              </w:rPr>
              <w:t>Dependências</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55C03BD5" w14:textId="19EBF4FE" w:rsidR="6DF2EAFA" w:rsidRDefault="56BEEE54" w:rsidP="6DF2EAFA">
            <w:pPr>
              <w:spacing w:after="0" w:line="240" w:lineRule="auto"/>
              <w:rPr>
                <w:rFonts w:ascii="Times New Roman" w:eastAsia="Times New Roman" w:hAnsi="Times New Roman" w:cs="Times New Roman"/>
                <w:sz w:val="24"/>
                <w:szCs w:val="24"/>
                <w:lang w:eastAsia="pt-BR"/>
              </w:rPr>
            </w:pPr>
            <w:r w:rsidRPr="2B1DEDD1">
              <w:rPr>
                <w:rFonts w:ascii="Times New Roman" w:eastAsia="Times New Roman" w:hAnsi="Times New Roman" w:cs="Times New Roman"/>
                <w:sz w:val="24"/>
                <w:szCs w:val="24"/>
                <w:lang w:eastAsia="pt-BR"/>
              </w:rPr>
              <w:t>R</w:t>
            </w:r>
            <w:r w:rsidR="7687959E" w:rsidRPr="2B1DEDD1">
              <w:rPr>
                <w:rFonts w:ascii="Times New Roman" w:eastAsia="Times New Roman" w:hAnsi="Times New Roman" w:cs="Times New Roman"/>
                <w:sz w:val="24"/>
                <w:szCs w:val="24"/>
                <w:lang w:eastAsia="pt-BR"/>
              </w:rPr>
              <w:t>F</w:t>
            </w:r>
            <w:r w:rsidR="5764D6FA" w:rsidRPr="2B1DEDD1">
              <w:rPr>
                <w:rFonts w:ascii="Times New Roman" w:eastAsia="Times New Roman" w:hAnsi="Times New Roman" w:cs="Times New Roman"/>
                <w:sz w:val="24"/>
                <w:szCs w:val="24"/>
                <w:lang w:eastAsia="pt-BR"/>
              </w:rPr>
              <w:t>00</w:t>
            </w:r>
            <w:r w:rsidR="38AF05F2" w:rsidRPr="2B1DEDD1">
              <w:rPr>
                <w:rFonts w:ascii="Times New Roman" w:eastAsia="Times New Roman" w:hAnsi="Times New Roman" w:cs="Times New Roman"/>
                <w:sz w:val="24"/>
                <w:szCs w:val="24"/>
                <w:lang w:eastAsia="pt-BR"/>
              </w:rPr>
              <w:t>5</w:t>
            </w:r>
          </w:p>
        </w:tc>
      </w:tr>
      <w:tr w:rsidR="6DF2EAFA" w14:paraId="21583B6E" w14:textId="77777777" w:rsidTr="4CFAC41F">
        <w:trPr>
          <w:trHeight w:val="795"/>
        </w:trPr>
        <w:tc>
          <w:tcPr>
            <w:tcW w:w="2266" w:type="dxa"/>
            <w:tcBorders>
              <w:top w:val="nil"/>
              <w:left w:val="single" w:sz="2" w:space="0" w:color="CBCBCB"/>
              <w:bottom w:val="single" w:sz="2" w:space="0" w:color="CBCBCB"/>
              <w:right w:val="nil"/>
            </w:tcBorders>
            <w:shd w:val="clear" w:color="auto" w:fill="F2F2F2" w:themeFill="background1" w:themeFillShade="F2"/>
            <w:tcMar>
              <w:top w:w="120" w:type="dxa"/>
              <w:left w:w="240" w:type="dxa"/>
              <w:bottom w:w="120" w:type="dxa"/>
              <w:right w:w="240" w:type="dxa"/>
            </w:tcMar>
            <w:vAlign w:val="center"/>
          </w:tcPr>
          <w:p w14:paraId="460DF127" w14:textId="77777777" w:rsidR="6DF2EAFA" w:rsidRDefault="6DF2EAFA" w:rsidP="6DF2EAFA">
            <w:pPr>
              <w:spacing w:after="0" w:line="240" w:lineRule="auto"/>
              <w:rPr>
                <w:rFonts w:ascii="Times New Roman" w:eastAsia="Times New Roman" w:hAnsi="Times New Roman" w:cs="Times New Roman"/>
                <w:sz w:val="24"/>
                <w:szCs w:val="24"/>
                <w:lang w:eastAsia="pt-BR"/>
              </w:rPr>
            </w:pPr>
            <w:r w:rsidRPr="6DF2EAFA">
              <w:rPr>
                <w:rFonts w:ascii="Times New Roman" w:eastAsia="Times New Roman" w:hAnsi="Times New Roman" w:cs="Times New Roman"/>
                <w:b/>
                <w:bCs/>
                <w:sz w:val="24"/>
                <w:szCs w:val="24"/>
                <w:lang w:eastAsia="pt-BR"/>
              </w:rPr>
              <w:t>Descrição</w:t>
            </w:r>
          </w:p>
        </w:tc>
        <w:tc>
          <w:tcPr>
            <w:tcW w:w="8504" w:type="dxa"/>
            <w:gridSpan w:val="3"/>
            <w:tcBorders>
              <w:top w:val="nil"/>
              <w:left w:val="single" w:sz="6" w:space="0" w:color="CBCBCB"/>
              <w:bottom w:val="single" w:sz="2" w:space="0" w:color="CBCBCB"/>
              <w:right w:val="nil"/>
            </w:tcBorders>
            <w:shd w:val="clear" w:color="auto" w:fill="FFFFFF" w:themeFill="background1"/>
            <w:tcMar>
              <w:top w:w="120" w:type="dxa"/>
              <w:left w:w="240" w:type="dxa"/>
              <w:bottom w:w="120" w:type="dxa"/>
              <w:right w:w="240" w:type="dxa"/>
            </w:tcMar>
            <w:vAlign w:val="center"/>
          </w:tcPr>
          <w:p w14:paraId="40DBBD90" w14:textId="545A670B" w:rsidR="6DF2EAFA" w:rsidRDefault="162AE135" w:rsidP="178CB5A3">
            <w:pPr>
              <w:spacing w:after="0" w:line="240" w:lineRule="auto"/>
            </w:pPr>
            <w:r>
              <w:t>NÃO PODERÁ DEIXAR NENHUM CAMPO VAZIO, E QUANDO O CADASTRO DO FUNCIONÁRIO FOR EFETUADO COM SUCESSO APARECERÁ UMA MENSAGEM DE CONFIRMAÇÃO.</w:t>
            </w:r>
          </w:p>
        </w:tc>
      </w:tr>
    </w:tbl>
    <w:p w14:paraId="46872A47" w14:textId="29DB1C0C" w:rsidR="7BAD573C" w:rsidRDefault="7BAD573C" w:rsidP="7BAD573C">
      <w:pPr>
        <w:jc w:val="both"/>
        <w:rPr>
          <w:rFonts w:ascii="Arial" w:hAnsi="Arial" w:cs="Arial"/>
          <w:sz w:val="24"/>
          <w:szCs w:val="24"/>
        </w:rPr>
      </w:pPr>
    </w:p>
    <w:p w14:paraId="6E2605F7" w14:textId="0C7810EC" w:rsidR="6DF2EAFA" w:rsidRDefault="6DF2EAFA" w:rsidP="6DF2EAFA">
      <w:pPr>
        <w:jc w:val="both"/>
        <w:rPr>
          <w:rFonts w:ascii="Arial" w:hAnsi="Arial" w:cs="Arial"/>
          <w:sz w:val="24"/>
          <w:szCs w:val="24"/>
        </w:rPr>
      </w:pPr>
    </w:p>
    <w:p w14:paraId="3F3C4873" w14:textId="133D3B7C" w:rsidR="178CB5A3" w:rsidRDefault="178CB5A3" w:rsidP="178CB5A3">
      <w:pPr>
        <w:jc w:val="both"/>
        <w:rPr>
          <w:rFonts w:ascii="Arial" w:hAnsi="Arial" w:cs="Arial"/>
          <w:sz w:val="24"/>
          <w:szCs w:val="24"/>
        </w:rPr>
      </w:pPr>
    </w:p>
    <w:tbl>
      <w:tblPr>
        <w:tblW w:w="0" w:type="auto"/>
        <w:tblBorders>
          <w:top w:val="single" w:sz="6" w:space="0" w:color="CBCBCB"/>
          <w:left w:val="single" w:sz="6" w:space="0" w:color="CBCBCB"/>
          <w:bottom w:val="single" w:sz="6" w:space="0" w:color="CBCBCB"/>
          <w:right w:val="single" w:sz="6" w:space="0" w:color="CBCBCB"/>
        </w:tblBorders>
        <w:tblLook w:val="04A0" w:firstRow="1" w:lastRow="0" w:firstColumn="1" w:lastColumn="0" w:noHBand="0" w:noVBand="1"/>
      </w:tblPr>
      <w:tblGrid>
        <w:gridCol w:w="2234"/>
        <w:gridCol w:w="2612"/>
        <w:gridCol w:w="1957"/>
        <w:gridCol w:w="3660"/>
      </w:tblGrid>
      <w:tr w:rsidR="178CB5A3" w14:paraId="52B2848D" w14:textId="77777777" w:rsidTr="4CFAC41F">
        <w:trPr>
          <w:trHeight w:val="525"/>
        </w:trPr>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44EDB381" w14:textId="77777777"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b/>
                <w:bCs/>
                <w:sz w:val="24"/>
                <w:szCs w:val="24"/>
                <w:lang w:eastAsia="pt-BR"/>
              </w:rPr>
              <w:t>Identificador</w:t>
            </w:r>
          </w:p>
        </w:tc>
        <w:tc>
          <w:tcPr>
            <w:tcW w:w="8504" w:type="dxa"/>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1119F0B2" w14:textId="7B0197E7"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sz w:val="24"/>
                <w:szCs w:val="24"/>
                <w:lang w:eastAsia="pt-BR"/>
              </w:rPr>
              <w:t>RN00</w:t>
            </w:r>
            <w:r w:rsidR="2AA5A55D" w:rsidRPr="178CB5A3">
              <w:rPr>
                <w:rFonts w:ascii="Times New Roman" w:eastAsia="Times New Roman" w:hAnsi="Times New Roman" w:cs="Times New Roman"/>
                <w:sz w:val="24"/>
                <w:szCs w:val="24"/>
                <w:lang w:eastAsia="pt-BR"/>
              </w:rPr>
              <w:t>7</w:t>
            </w:r>
          </w:p>
        </w:tc>
      </w:tr>
      <w:tr w:rsidR="178CB5A3" w14:paraId="126EAEF4"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5C2EF542" w14:textId="13B87A15"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b/>
                <w:bCs/>
                <w:sz w:val="24"/>
                <w:szCs w:val="24"/>
                <w:lang w:eastAsia="pt-BR"/>
              </w:rPr>
              <w:lastRenderedPageBreak/>
              <w:t>‘Nome</w:t>
            </w:r>
          </w:p>
        </w:tc>
        <w:tc>
          <w:tcPr>
            <w:tcW w:w="8504" w:type="dxa"/>
            <w:gridSpan w:val="3"/>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456AF679" w14:textId="2CF5BFAA" w:rsidR="243F0EF9" w:rsidRDefault="243F0EF9"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sz w:val="24"/>
                <w:szCs w:val="24"/>
                <w:lang w:eastAsia="pt-BR"/>
              </w:rPr>
              <w:t>ACESSO A TELA DE BUSCA</w:t>
            </w:r>
          </w:p>
        </w:tc>
      </w:tr>
      <w:tr w:rsidR="178CB5A3" w14:paraId="76CB51F5"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03EB0D89" w14:textId="77777777"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b/>
                <w:bCs/>
                <w:sz w:val="24"/>
                <w:szCs w:val="24"/>
                <w:lang w:eastAsia="pt-BR"/>
              </w:rPr>
              <w:t>Data de criação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18D7C1EC" w14:textId="7B8BEA83"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sz w:val="24"/>
                <w:szCs w:val="24"/>
                <w:lang w:eastAsia="pt-BR"/>
              </w:rPr>
              <w:t>26/08/2022</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200E7672" w14:textId="77777777"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b/>
                <w:bCs/>
                <w:sz w:val="24"/>
                <w:szCs w:val="24"/>
                <w:lang w:eastAsia="pt-BR"/>
              </w:rPr>
              <w:t>Autor</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0B60E935" w14:textId="61CF5C11" w:rsidR="4BBFD4E3" w:rsidRDefault="4BBFD4E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sz w:val="24"/>
                <w:szCs w:val="24"/>
                <w:lang w:eastAsia="pt-BR"/>
              </w:rPr>
              <w:t>BRUNO</w:t>
            </w:r>
          </w:p>
        </w:tc>
      </w:tr>
      <w:tr w:rsidR="178CB5A3" w14:paraId="299514C0"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3221E789" w14:textId="77777777"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b/>
                <w:bCs/>
                <w:sz w:val="24"/>
                <w:szCs w:val="24"/>
                <w:lang w:eastAsia="pt-BR"/>
              </w:rPr>
              <w:t>Data da última alteração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775FA31A" w14:textId="639C1F21" w:rsidR="178CB5A3" w:rsidRDefault="2CD03B3D" w:rsidP="178CB5A3">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26/10/2022</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05FF2146" w14:textId="77777777"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b/>
                <w:bCs/>
                <w:sz w:val="24"/>
                <w:szCs w:val="24"/>
                <w:lang w:eastAsia="pt-BR"/>
              </w:rPr>
              <w:t>Autor</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04EEFAA2" w14:textId="7C547F58" w:rsidR="178CB5A3" w:rsidRDefault="0818C2EA" w:rsidP="178CB5A3">
            <w:pPr>
              <w:spacing w:after="0" w:line="240" w:lineRule="auto"/>
              <w:rPr>
                <w:rFonts w:ascii="Times New Roman" w:eastAsia="Times New Roman" w:hAnsi="Times New Roman" w:cs="Times New Roman"/>
                <w:sz w:val="24"/>
                <w:szCs w:val="24"/>
                <w:lang w:eastAsia="pt-BR"/>
              </w:rPr>
            </w:pPr>
            <w:r w:rsidRPr="4CFAC41F">
              <w:rPr>
                <w:rFonts w:ascii="Times New Roman" w:eastAsia="Times New Roman" w:hAnsi="Times New Roman" w:cs="Times New Roman"/>
                <w:sz w:val="24"/>
                <w:szCs w:val="24"/>
                <w:lang w:eastAsia="pt-BR"/>
              </w:rPr>
              <w:t xml:space="preserve">BRUNO </w:t>
            </w:r>
          </w:p>
        </w:tc>
      </w:tr>
      <w:tr w:rsidR="178CB5A3" w14:paraId="42281C6E" w14:textId="77777777" w:rsidTr="4CFAC41F">
        <w:tc>
          <w:tcPr>
            <w:tcW w:w="2266" w:type="dxa"/>
            <w:tcBorders>
              <w:top w:val="nil"/>
              <w:left w:val="single" w:sz="2"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255F5A23" w14:textId="77777777"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b/>
                <w:bCs/>
                <w:sz w:val="24"/>
                <w:szCs w:val="24"/>
                <w:lang w:eastAsia="pt-BR"/>
              </w:rPr>
              <w:t>Versão</w:t>
            </w:r>
          </w:p>
        </w:tc>
        <w:tc>
          <w:tcPr>
            <w:tcW w:w="2695"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C0447B2" w14:textId="3B698E67"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sz w:val="24"/>
                <w:szCs w:val="24"/>
                <w:lang w:eastAsia="pt-BR"/>
              </w:rPr>
              <w:t>1.0</w:t>
            </w:r>
          </w:p>
        </w:tc>
        <w:tc>
          <w:tcPr>
            <w:tcW w:w="1962" w:type="dxa"/>
            <w:tcBorders>
              <w:top w:val="nil"/>
              <w:left w:val="single" w:sz="6" w:space="0" w:color="CBCBCB"/>
              <w:bottom w:val="single" w:sz="6" w:space="0" w:color="CBCBCB"/>
              <w:right w:val="nil"/>
            </w:tcBorders>
            <w:shd w:val="clear" w:color="auto" w:fill="F2F2F2" w:themeFill="background1" w:themeFillShade="F2"/>
            <w:tcMar>
              <w:top w:w="120" w:type="dxa"/>
              <w:left w:w="240" w:type="dxa"/>
              <w:bottom w:w="120" w:type="dxa"/>
              <w:right w:w="240" w:type="dxa"/>
            </w:tcMar>
            <w:vAlign w:val="center"/>
          </w:tcPr>
          <w:p w14:paraId="561D0A43" w14:textId="77777777"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b/>
                <w:bCs/>
                <w:sz w:val="24"/>
                <w:szCs w:val="24"/>
                <w:lang w:eastAsia="pt-BR"/>
              </w:rPr>
              <w:t>Dependências</w:t>
            </w:r>
          </w:p>
        </w:tc>
        <w:tc>
          <w:tcPr>
            <w:tcW w:w="3847" w:type="dxa"/>
            <w:tcBorders>
              <w:top w:val="nil"/>
              <w:left w:val="single" w:sz="6" w:space="0" w:color="CBCBCB"/>
              <w:bottom w:val="single" w:sz="6" w:space="0" w:color="CBCBCB"/>
              <w:right w:val="nil"/>
            </w:tcBorders>
            <w:shd w:val="clear" w:color="auto" w:fill="FFFFFF" w:themeFill="background1"/>
            <w:tcMar>
              <w:top w:w="120" w:type="dxa"/>
              <w:left w:w="240" w:type="dxa"/>
              <w:bottom w:w="120" w:type="dxa"/>
              <w:right w:w="240" w:type="dxa"/>
            </w:tcMar>
            <w:vAlign w:val="center"/>
          </w:tcPr>
          <w:p w14:paraId="65F6FECF" w14:textId="5A2673FC" w:rsidR="178CB5A3" w:rsidRDefault="5DB84F78" w:rsidP="178CB5A3">
            <w:pPr>
              <w:spacing w:after="0" w:line="240" w:lineRule="auto"/>
              <w:rPr>
                <w:rFonts w:ascii="Times New Roman" w:eastAsia="Times New Roman" w:hAnsi="Times New Roman" w:cs="Times New Roman"/>
                <w:sz w:val="24"/>
                <w:szCs w:val="24"/>
                <w:lang w:eastAsia="pt-BR"/>
              </w:rPr>
            </w:pPr>
            <w:r w:rsidRPr="2B1DEDD1">
              <w:rPr>
                <w:rFonts w:ascii="Times New Roman" w:eastAsia="Times New Roman" w:hAnsi="Times New Roman" w:cs="Times New Roman"/>
                <w:sz w:val="24"/>
                <w:szCs w:val="24"/>
                <w:lang w:eastAsia="pt-BR"/>
              </w:rPr>
              <w:t>R</w:t>
            </w:r>
            <w:r w:rsidR="53534DD6" w:rsidRPr="2B1DEDD1">
              <w:rPr>
                <w:rFonts w:ascii="Times New Roman" w:eastAsia="Times New Roman" w:hAnsi="Times New Roman" w:cs="Times New Roman"/>
                <w:sz w:val="24"/>
                <w:szCs w:val="24"/>
                <w:lang w:eastAsia="pt-BR"/>
              </w:rPr>
              <w:t>F</w:t>
            </w:r>
            <w:r w:rsidR="40CC33E7" w:rsidRPr="2B1DEDD1">
              <w:rPr>
                <w:rFonts w:ascii="Times New Roman" w:eastAsia="Times New Roman" w:hAnsi="Times New Roman" w:cs="Times New Roman"/>
                <w:sz w:val="24"/>
                <w:szCs w:val="24"/>
                <w:lang w:eastAsia="pt-BR"/>
              </w:rPr>
              <w:t>00</w:t>
            </w:r>
            <w:r w:rsidR="6DD2BD46" w:rsidRPr="2B1DEDD1">
              <w:rPr>
                <w:rFonts w:ascii="Times New Roman" w:eastAsia="Times New Roman" w:hAnsi="Times New Roman" w:cs="Times New Roman"/>
                <w:sz w:val="24"/>
                <w:szCs w:val="24"/>
                <w:lang w:eastAsia="pt-BR"/>
              </w:rPr>
              <w:t>6</w:t>
            </w:r>
          </w:p>
        </w:tc>
      </w:tr>
      <w:tr w:rsidR="178CB5A3" w14:paraId="371AB481" w14:textId="77777777" w:rsidTr="4CFAC41F">
        <w:trPr>
          <w:trHeight w:val="795"/>
        </w:trPr>
        <w:tc>
          <w:tcPr>
            <w:tcW w:w="2266" w:type="dxa"/>
            <w:tcBorders>
              <w:top w:val="nil"/>
              <w:left w:val="single" w:sz="2" w:space="0" w:color="CBCBCB"/>
              <w:bottom w:val="single" w:sz="2" w:space="0" w:color="CBCBCB"/>
              <w:right w:val="nil"/>
            </w:tcBorders>
            <w:shd w:val="clear" w:color="auto" w:fill="F2F2F2" w:themeFill="background1" w:themeFillShade="F2"/>
            <w:tcMar>
              <w:top w:w="120" w:type="dxa"/>
              <w:left w:w="240" w:type="dxa"/>
              <w:bottom w:w="120" w:type="dxa"/>
              <w:right w:w="240" w:type="dxa"/>
            </w:tcMar>
            <w:vAlign w:val="center"/>
          </w:tcPr>
          <w:p w14:paraId="28E6CEBA" w14:textId="77777777" w:rsidR="178CB5A3" w:rsidRDefault="178CB5A3" w:rsidP="178CB5A3">
            <w:pPr>
              <w:spacing w:after="0" w:line="240" w:lineRule="auto"/>
              <w:rPr>
                <w:rFonts w:ascii="Times New Roman" w:eastAsia="Times New Roman" w:hAnsi="Times New Roman" w:cs="Times New Roman"/>
                <w:sz w:val="24"/>
                <w:szCs w:val="24"/>
                <w:lang w:eastAsia="pt-BR"/>
              </w:rPr>
            </w:pPr>
            <w:r w:rsidRPr="178CB5A3">
              <w:rPr>
                <w:rFonts w:ascii="Times New Roman" w:eastAsia="Times New Roman" w:hAnsi="Times New Roman" w:cs="Times New Roman"/>
                <w:b/>
                <w:bCs/>
                <w:sz w:val="24"/>
                <w:szCs w:val="24"/>
                <w:lang w:eastAsia="pt-BR"/>
              </w:rPr>
              <w:t>Descrição</w:t>
            </w:r>
          </w:p>
        </w:tc>
        <w:tc>
          <w:tcPr>
            <w:tcW w:w="8504" w:type="dxa"/>
            <w:gridSpan w:val="3"/>
            <w:tcBorders>
              <w:top w:val="nil"/>
              <w:left w:val="single" w:sz="6" w:space="0" w:color="CBCBCB"/>
              <w:bottom w:val="single" w:sz="2" w:space="0" w:color="CBCBCB"/>
              <w:right w:val="nil"/>
            </w:tcBorders>
            <w:shd w:val="clear" w:color="auto" w:fill="FFFFFF" w:themeFill="background1"/>
            <w:tcMar>
              <w:top w:w="120" w:type="dxa"/>
              <w:left w:w="240" w:type="dxa"/>
              <w:bottom w:w="120" w:type="dxa"/>
              <w:right w:w="240" w:type="dxa"/>
            </w:tcMar>
            <w:vAlign w:val="center"/>
          </w:tcPr>
          <w:p w14:paraId="10DB23C8" w14:textId="6734D267" w:rsidR="0880EB08" w:rsidRDefault="3F2E3CA8" w:rsidP="178CB5A3">
            <w:pPr>
              <w:spacing w:after="0" w:line="240" w:lineRule="auto"/>
            </w:pPr>
            <w:r>
              <w:t xml:space="preserve">SERÁ OBRIGATÓRIO SELECIONAR AO MENOS UM FILTRO PARA </w:t>
            </w:r>
            <w:r w:rsidR="06EFEDDB">
              <w:t>A SEPARAÇÃO DOS DADOS.</w:t>
            </w:r>
          </w:p>
        </w:tc>
      </w:tr>
    </w:tbl>
    <w:p w14:paraId="41D62127" w14:textId="29DB1C0C" w:rsidR="178CB5A3" w:rsidRDefault="178CB5A3" w:rsidP="178CB5A3">
      <w:pPr>
        <w:jc w:val="both"/>
        <w:rPr>
          <w:rFonts w:ascii="Arial" w:hAnsi="Arial" w:cs="Arial"/>
          <w:sz w:val="24"/>
          <w:szCs w:val="24"/>
        </w:rPr>
      </w:pPr>
    </w:p>
    <w:p w14:paraId="00AB1FFD" w14:textId="11477F23" w:rsidR="178CB5A3" w:rsidRDefault="178CB5A3" w:rsidP="178CB5A3">
      <w:pPr>
        <w:jc w:val="both"/>
        <w:rPr>
          <w:rFonts w:ascii="Arial" w:hAnsi="Arial" w:cs="Arial"/>
          <w:sz w:val="24"/>
          <w:szCs w:val="24"/>
        </w:rPr>
      </w:pPr>
    </w:p>
    <w:p w14:paraId="3FAAC279" w14:textId="55E0356A" w:rsidR="178CB5A3" w:rsidRDefault="178CB5A3" w:rsidP="178CB5A3">
      <w:pPr>
        <w:jc w:val="both"/>
        <w:rPr>
          <w:rFonts w:ascii="Arial" w:hAnsi="Arial" w:cs="Arial"/>
          <w:sz w:val="24"/>
          <w:szCs w:val="24"/>
        </w:rPr>
      </w:pPr>
    </w:p>
    <w:p w14:paraId="24199770" w14:textId="2FA22C93" w:rsidR="178CB5A3" w:rsidRDefault="178CB5A3" w:rsidP="178CB5A3">
      <w:pPr>
        <w:jc w:val="both"/>
        <w:rPr>
          <w:rFonts w:ascii="Arial" w:hAnsi="Arial" w:cs="Arial"/>
          <w:sz w:val="24"/>
          <w:szCs w:val="24"/>
        </w:rPr>
      </w:pPr>
    </w:p>
    <w:p w14:paraId="40F910F0" w14:textId="36220E59" w:rsidR="178CB5A3" w:rsidRDefault="178CB5A3" w:rsidP="178CB5A3">
      <w:pPr>
        <w:jc w:val="both"/>
        <w:rPr>
          <w:rFonts w:ascii="Arial" w:hAnsi="Arial" w:cs="Arial"/>
          <w:sz w:val="24"/>
          <w:szCs w:val="24"/>
        </w:rPr>
      </w:pPr>
    </w:p>
    <w:p w14:paraId="43909439" w14:textId="436BBE2B" w:rsidR="178CB5A3" w:rsidRDefault="178CB5A3" w:rsidP="178CB5A3">
      <w:pPr>
        <w:jc w:val="both"/>
        <w:rPr>
          <w:rFonts w:ascii="Arial" w:hAnsi="Arial" w:cs="Arial"/>
          <w:sz w:val="24"/>
          <w:szCs w:val="24"/>
        </w:rPr>
      </w:pPr>
    </w:p>
    <w:p w14:paraId="6F469B84" w14:textId="620EF8EA" w:rsidR="178CB5A3" w:rsidRDefault="178CB5A3" w:rsidP="178CB5A3">
      <w:pPr>
        <w:jc w:val="both"/>
        <w:rPr>
          <w:rFonts w:ascii="Arial" w:hAnsi="Arial" w:cs="Arial"/>
          <w:sz w:val="24"/>
          <w:szCs w:val="24"/>
        </w:rPr>
      </w:pPr>
    </w:p>
    <w:p w14:paraId="199C24A2" w14:textId="77777777" w:rsidR="00565D2D" w:rsidRDefault="00565D2D" w:rsidP="009159AC">
      <w:pPr>
        <w:pStyle w:val="Ttulo1"/>
        <w:numPr>
          <w:ilvl w:val="0"/>
          <w:numId w:val="8"/>
        </w:numPr>
        <w:rPr>
          <w:b/>
        </w:rPr>
      </w:pPr>
      <w:r>
        <w:rPr>
          <w:b/>
        </w:rPr>
        <w:t>REQUISITOS NÃO FUNCIONAIS</w:t>
      </w:r>
    </w:p>
    <w:p w14:paraId="7D3A84C1" w14:textId="4903DB12" w:rsidR="004028DD" w:rsidRDefault="004028DD" w:rsidP="00565D2D">
      <w:pPr>
        <w:rPr>
          <w:rFonts w:ascii="Arial" w:hAnsi="Arial" w:cs="Arial"/>
          <w:sz w:val="24"/>
          <w:szCs w:val="24"/>
        </w:rPr>
      </w:pPr>
    </w:p>
    <w:tbl>
      <w:tblPr>
        <w:tblStyle w:val="Tabelacomgrade"/>
        <w:tblW w:w="0" w:type="auto"/>
        <w:tblLook w:val="04A0" w:firstRow="1" w:lastRow="0" w:firstColumn="1" w:lastColumn="0" w:noHBand="0" w:noVBand="1"/>
      </w:tblPr>
      <w:tblGrid>
        <w:gridCol w:w="3114"/>
        <w:gridCol w:w="7342"/>
      </w:tblGrid>
      <w:tr w:rsidR="004028DD" w:rsidRPr="004028DD" w14:paraId="1C8736F4" w14:textId="77777777" w:rsidTr="004028DD">
        <w:tc>
          <w:tcPr>
            <w:tcW w:w="3114" w:type="dxa"/>
            <w:shd w:val="clear" w:color="auto" w:fill="9CC2E5" w:themeFill="accent1" w:themeFillTint="99"/>
          </w:tcPr>
          <w:p w14:paraId="31B793F7" w14:textId="625F54AC" w:rsidR="004028DD" w:rsidRPr="004028DD" w:rsidRDefault="004028DD" w:rsidP="004028DD">
            <w:pPr>
              <w:jc w:val="center"/>
              <w:rPr>
                <w:rFonts w:ascii="Arial" w:hAnsi="Arial" w:cs="Arial"/>
                <w:b/>
                <w:sz w:val="24"/>
                <w:szCs w:val="24"/>
              </w:rPr>
            </w:pPr>
            <w:r>
              <w:rPr>
                <w:rFonts w:ascii="Arial" w:hAnsi="Arial" w:cs="Arial"/>
                <w:b/>
                <w:sz w:val="24"/>
                <w:szCs w:val="24"/>
              </w:rPr>
              <w:t xml:space="preserve">ID E </w:t>
            </w:r>
            <w:r w:rsidRPr="004028DD">
              <w:rPr>
                <w:rFonts w:ascii="Arial" w:hAnsi="Arial" w:cs="Arial"/>
                <w:b/>
                <w:sz w:val="24"/>
                <w:szCs w:val="24"/>
              </w:rPr>
              <w:t>TÍTULO</w:t>
            </w:r>
          </w:p>
        </w:tc>
        <w:tc>
          <w:tcPr>
            <w:tcW w:w="7342" w:type="dxa"/>
            <w:shd w:val="clear" w:color="auto" w:fill="9CC2E5" w:themeFill="accent1" w:themeFillTint="99"/>
          </w:tcPr>
          <w:p w14:paraId="6AB4289E" w14:textId="03FEA58D" w:rsidR="004028DD" w:rsidRPr="004028DD" w:rsidRDefault="004028DD" w:rsidP="004028DD">
            <w:pPr>
              <w:jc w:val="center"/>
              <w:rPr>
                <w:rFonts w:ascii="Arial" w:hAnsi="Arial" w:cs="Arial"/>
                <w:b/>
                <w:sz w:val="24"/>
                <w:szCs w:val="24"/>
              </w:rPr>
            </w:pPr>
            <w:r w:rsidRPr="004028DD">
              <w:rPr>
                <w:rFonts w:ascii="Arial" w:hAnsi="Arial" w:cs="Arial"/>
                <w:b/>
                <w:sz w:val="24"/>
                <w:szCs w:val="24"/>
              </w:rPr>
              <w:t>DETALHAMENTO</w:t>
            </w:r>
          </w:p>
        </w:tc>
      </w:tr>
      <w:tr w:rsidR="004028DD" w14:paraId="27FD3B42" w14:textId="77777777" w:rsidTr="004028DD">
        <w:tc>
          <w:tcPr>
            <w:tcW w:w="3114" w:type="dxa"/>
          </w:tcPr>
          <w:p w14:paraId="0A53E44B" w14:textId="1C413552" w:rsidR="004028DD" w:rsidRDefault="004028DD" w:rsidP="00565D2D">
            <w:pPr>
              <w:rPr>
                <w:rFonts w:ascii="Arial" w:hAnsi="Arial" w:cs="Arial"/>
                <w:sz w:val="24"/>
                <w:szCs w:val="24"/>
              </w:rPr>
            </w:pPr>
            <w:r w:rsidRPr="002274E3">
              <w:rPr>
                <w:rFonts w:ascii="Arial" w:hAnsi="Arial" w:cs="Arial"/>
                <w:sz w:val="24"/>
                <w:szCs w:val="24"/>
              </w:rPr>
              <w:t>RNF1 – Desempenho:</w:t>
            </w:r>
          </w:p>
        </w:tc>
        <w:tc>
          <w:tcPr>
            <w:tcW w:w="7342" w:type="dxa"/>
          </w:tcPr>
          <w:p w14:paraId="4F69C6D2" w14:textId="77777777" w:rsidR="004028DD" w:rsidRDefault="004028DD" w:rsidP="00565D2D">
            <w:pPr>
              <w:rPr>
                <w:rFonts w:ascii="Arial" w:hAnsi="Arial" w:cs="Arial"/>
                <w:sz w:val="24"/>
                <w:szCs w:val="24"/>
              </w:rPr>
            </w:pPr>
          </w:p>
        </w:tc>
      </w:tr>
      <w:tr w:rsidR="004028DD" w14:paraId="090BE712" w14:textId="77777777" w:rsidTr="004028DD">
        <w:tc>
          <w:tcPr>
            <w:tcW w:w="3114" w:type="dxa"/>
            <w:shd w:val="clear" w:color="auto" w:fill="DEEAF6" w:themeFill="accent1" w:themeFillTint="33"/>
          </w:tcPr>
          <w:p w14:paraId="38D72C11" w14:textId="07399E8E" w:rsidR="004028DD" w:rsidRDefault="004028DD" w:rsidP="00565D2D">
            <w:pPr>
              <w:rPr>
                <w:rFonts w:ascii="Arial" w:hAnsi="Arial" w:cs="Arial"/>
                <w:sz w:val="24"/>
                <w:szCs w:val="24"/>
              </w:rPr>
            </w:pPr>
            <w:r w:rsidRPr="002274E3">
              <w:rPr>
                <w:rFonts w:ascii="Arial" w:hAnsi="Arial" w:cs="Arial"/>
                <w:sz w:val="24"/>
                <w:szCs w:val="24"/>
              </w:rPr>
              <w:t>RNF2 – Disponibilidade:</w:t>
            </w:r>
          </w:p>
        </w:tc>
        <w:tc>
          <w:tcPr>
            <w:tcW w:w="7342" w:type="dxa"/>
            <w:shd w:val="clear" w:color="auto" w:fill="DEEAF6" w:themeFill="accent1" w:themeFillTint="33"/>
          </w:tcPr>
          <w:p w14:paraId="31C260E4" w14:textId="77777777" w:rsidR="004028DD" w:rsidRDefault="004028DD" w:rsidP="00565D2D">
            <w:pPr>
              <w:rPr>
                <w:rFonts w:ascii="Arial" w:hAnsi="Arial" w:cs="Arial"/>
                <w:sz w:val="24"/>
                <w:szCs w:val="24"/>
              </w:rPr>
            </w:pPr>
          </w:p>
        </w:tc>
      </w:tr>
      <w:tr w:rsidR="004028DD" w14:paraId="3489516E" w14:textId="77777777" w:rsidTr="004028DD">
        <w:tc>
          <w:tcPr>
            <w:tcW w:w="3114" w:type="dxa"/>
          </w:tcPr>
          <w:p w14:paraId="28AC41A8" w14:textId="29F78C50" w:rsidR="004028DD" w:rsidRDefault="004028DD" w:rsidP="00565D2D">
            <w:pPr>
              <w:rPr>
                <w:rFonts w:ascii="Arial" w:hAnsi="Arial" w:cs="Arial"/>
                <w:sz w:val="24"/>
                <w:szCs w:val="24"/>
              </w:rPr>
            </w:pPr>
            <w:r w:rsidRPr="002274E3">
              <w:rPr>
                <w:rFonts w:ascii="Arial" w:hAnsi="Arial" w:cs="Arial"/>
                <w:sz w:val="24"/>
                <w:szCs w:val="24"/>
              </w:rPr>
              <w:t>RNF3 – Segurança:</w:t>
            </w:r>
          </w:p>
        </w:tc>
        <w:tc>
          <w:tcPr>
            <w:tcW w:w="7342" w:type="dxa"/>
          </w:tcPr>
          <w:p w14:paraId="735F92A2" w14:textId="77777777" w:rsidR="004028DD" w:rsidRDefault="004028DD" w:rsidP="00565D2D">
            <w:pPr>
              <w:rPr>
                <w:rFonts w:ascii="Arial" w:hAnsi="Arial" w:cs="Arial"/>
                <w:sz w:val="24"/>
                <w:szCs w:val="24"/>
              </w:rPr>
            </w:pPr>
          </w:p>
        </w:tc>
      </w:tr>
      <w:tr w:rsidR="004028DD" w14:paraId="2B3651E4" w14:textId="77777777" w:rsidTr="004028DD">
        <w:tc>
          <w:tcPr>
            <w:tcW w:w="3114" w:type="dxa"/>
            <w:shd w:val="clear" w:color="auto" w:fill="DEEAF6" w:themeFill="accent1" w:themeFillTint="33"/>
          </w:tcPr>
          <w:p w14:paraId="1305B71D" w14:textId="05A1A9AB" w:rsidR="004028DD" w:rsidRDefault="004028DD" w:rsidP="00565D2D">
            <w:pPr>
              <w:rPr>
                <w:rFonts w:ascii="Arial" w:hAnsi="Arial" w:cs="Arial"/>
                <w:sz w:val="24"/>
                <w:szCs w:val="24"/>
              </w:rPr>
            </w:pPr>
            <w:r w:rsidRPr="002274E3">
              <w:rPr>
                <w:rFonts w:ascii="Arial" w:hAnsi="Arial" w:cs="Arial"/>
                <w:sz w:val="24"/>
                <w:szCs w:val="24"/>
              </w:rPr>
              <w:t>RNF4 – Interoperabilidade:</w:t>
            </w:r>
          </w:p>
        </w:tc>
        <w:tc>
          <w:tcPr>
            <w:tcW w:w="7342" w:type="dxa"/>
            <w:shd w:val="clear" w:color="auto" w:fill="DEEAF6" w:themeFill="accent1" w:themeFillTint="33"/>
          </w:tcPr>
          <w:p w14:paraId="5D4E9851" w14:textId="77777777" w:rsidR="004028DD" w:rsidRDefault="004028DD" w:rsidP="00565D2D">
            <w:pPr>
              <w:rPr>
                <w:rFonts w:ascii="Arial" w:hAnsi="Arial" w:cs="Arial"/>
                <w:sz w:val="24"/>
                <w:szCs w:val="24"/>
              </w:rPr>
            </w:pPr>
          </w:p>
        </w:tc>
      </w:tr>
      <w:tr w:rsidR="004028DD" w14:paraId="0AC51363" w14:textId="77777777" w:rsidTr="004028DD">
        <w:tc>
          <w:tcPr>
            <w:tcW w:w="3114" w:type="dxa"/>
          </w:tcPr>
          <w:p w14:paraId="5DF051F9" w14:textId="34740F92" w:rsidR="004028DD" w:rsidRDefault="004028DD" w:rsidP="00565D2D">
            <w:pPr>
              <w:rPr>
                <w:rFonts w:ascii="Arial" w:hAnsi="Arial" w:cs="Arial"/>
                <w:sz w:val="24"/>
                <w:szCs w:val="24"/>
              </w:rPr>
            </w:pPr>
            <w:r w:rsidRPr="002274E3">
              <w:rPr>
                <w:rFonts w:ascii="Arial" w:hAnsi="Arial" w:cs="Arial"/>
                <w:sz w:val="24"/>
                <w:szCs w:val="24"/>
              </w:rPr>
              <w:t>RNF5 – Us</w:t>
            </w:r>
            <w:r>
              <w:rPr>
                <w:rFonts w:ascii="Arial" w:hAnsi="Arial" w:cs="Arial"/>
                <w:sz w:val="24"/>
                <w:szCs w:val="24"/>
              </w:rPr>
              <w:t>abilidade:</w:t>
            </w:r>
          </w:p>
        </w:tc>
        <w:tc>
          <w:tcPr>
            <w:tcW w:w="7342" w:type="dxa"/>
          </w:tcPr>
          <w:p w14:paraId="6785957F" w14:textId="77777777" w:rsidR="004028DD" w:rsidRDefault="004028DD" w:rsidP="00565D2D">
            <w:pPr>
              <w:rPr>
                <w:rFonts w:ascii="Arial" w:hAnsi="Arial" w:cs="Arial"/>
                <w:sz w:val="24"/>
                <w:szCs w:val="24"/>
              </w:rPr>
            </w:pPr>
          </w:p>
        </w:tc>
      </w:tr>
      <w:tr w:rsidR="004028DD" w14:paraId="74B036E3" w14:textId="77777777" w:rsidTr="004028DD">
        <w:tc>
          <w:tcPr>
            <w:tcW w:w="3114" w:type="dxa"/>
            <w:shd w:val="clear" w:color="auto" w:fill="DEEAF6" w:themeFill="accent1" w:themeFillTint="33"/>
          </w:tcPr>
          <w:p w14:paraId="4585862B" w14:textId="74F6A064" w:rsidR="004028DD" w:rsidRDefault="004028DD" w:rsidP="00565D2D">
            <w:pPr>
              <w:rPr>
                <w:rFonts w:ascii="Arial" w:hAnsi="Arial" w:cs="Arial"/>
                <w:sz w:val="24"/>
                <w:szCs w:val="24"/>
              </w:rPr>
            </w:pPr>
            <w:r w:rsidRPr="002274E3">
              <w:rPr>
                <w:rFonts w:ascii="Arial" w:hAnsi="Arial" w:cs="Arial"/>
                <w:sz w:val="24"/>
                <w:szCs w:val="24"/>
              </w:rPr>
              <w:t>RNF6 – Compatibilidade:</w:t>
            </w:r>
            <w:r>
              <w:rPr>
                <w:rFonts w:ascii="Arial" w:hAnsi="Arial" w:cs="Arial"/>
                <w:sz w:val="24"/>
                <w:szCs w:val="24"/>
              </w:rPr>
              <w:t xml:space="preserve"> </w:t>
            </w:r>
          </w:p>
        </w:tc>
        <w:tc>
          <w:tcPr>
            <w:tcW w:w="7342" w:type="dxa"/>
            <w:shd w:val="clear" w:color="auto" w:fill="DEEAF6" w:themeFill="accent1" w:themeFillTint="33"/>
          </w:tcPr>
          <w:p w14:paraId="2E790B38" w14:textId="77777777" w:rsidR="004028DD" w:rsidRDefault="004028DD" w:rsidP="00565D2D">
            <w:pPr>
              <w:rPr>
                <w:rFonts w:ascii="Arial" w:hAnsi="Arial" w:cs="Arial"/>
                <w:sz w:val="24"/>
                <w:szCs w:val="24"/>
              </w:rPr>
            </w:pPr>
          </w:p>
        </w:tc>
      </w:tr>
      <w:tr w:rsidR="004028DD" w14:paraId="5A23943A" w14:textId="77777777" w:rsidTr="004028DD">
        <w:tc>
          <w:tcPr>
            <w:tcW w:w="3114" w:type="dxa"/>
          </w:tcPr>
          <w:p w14:paraId="2736909C" w14:textId="1F756028" w:rsidR="004028DD" w:rsidRDefault="004028DD" w:rsidP="00565D2D">
            <w:pPr>
              <w:rPr>
                <w:rFonts w:ascii="Arial" w:hAnsi="Arial" w:cs="Arial"/>
                <w:sz w:val="24"/>
                <w:szCs w:val="24"/>
              </w:rPr>
            </w:pPr>
            <w:r w:rsidRPr="002274E3">
              <w:rPr>
                <w:rFonts w:ascii="Arial" w:hAnsi="Arial" w:cs="Arial"/>
                <w:sz w:val="24"/>
                <w:szCs w:val="24"/>
              </w:rPr>
              <w:t xml:space="preserve">RNF7 – </w:t>
            </w:r>
            <w:r>
              <w:rPr>
                <w:rFonts w:ascii="Arial" w:hAnsi="Arial" w:cs="Arial"/>
                <w:sz w:val="24"/>
                <w:szCs w:val="24"/>
              </w:rPr>
              <w:t>Acessibilidade</w:t>
            </w:r>
            <w:r w:rsidRPr="002274E3">
              <w:rPr>
                <w:rFonts w:ascii="Arial" w:hAnsi="Arial" w:cs="Arial"/>
                <w:sz w:val="24"/>
                <w:szCs w:val="24"/>
              </w:rPr>
              <w:t>:</w:t>
            </w:r>
            <w:r>
              <w:rPr>
                <w:rFonts w:ascii="Arial" w:hAnsi="Arial" w:cs="Arial"/>
                <w:sz w:val="24"/>
                <w:szCs w:val="24"/>
              </w:rPr>
              <w:t xml:space="preserve"> </w:t>
            </w:r>
          </w:p>
        </w:tc>
        <w:tc>
          <w:tcPr>
            <w:tcW w:w="7342" w:type="dxa"/>
          </w:tcPr>
          <w:p w14:paraId="73568B1C" w14:textId="77777777" w:rsidR="004028DD" w:rsidRDefault="004028DD" w:rsidP="00565D2D">
            <w:pPr>
              <w:rPr>
                <w:rFonts w:ascii="Arial" w:hAnsi="Arial" w:cs="Arial"/>
                <w:sz w:val="24"/>
                <w:szCs w:val="24"/>
              </w:rPr>
            </w:pPr>
          </w:p>
        </w:tc>
      </w:tr>
    </w:tbl>
    <w:p w14:paraId="33F81E3A" w14:textId="77777777" w:rsidR="004028DD" w:rsidRDefault="004028DD" w:rsidP="00565D2D">
      <w:pPr>
        <w:rPr>
          <w:rFonts w:ascii="Arial" w:hAnsi="Arial" w:cs="Arial"/>
          <w:sz w:val="24"/>
          <w:szCs w:val="24"/>
        </w:rPr>
      </w:pPr>
    </w:p>
    <w:p w14:paraId="4DDBEF00" w14:textId="77777777" w:rsidR="00565D2D" w:rsidRDefault="00565D2D" w:rsidP="00565D2D">
      <w:pPr>
        <w:rPr>
          <w:rFonts w:ascii="Arial" w:hAnsi="Arial" w:cs="Arial"/>
          <w:sz w:val="24"/>
          <w:szCs w:val="24"/>
        </w:rPr>
      </w:pPr>
    </w:p>
    <w:p w14:paraId="3461D779" w14:textId="77777777" w:rsidR="00212A82" w:rsidRDefault="00212A82">
      <w:pPr>
        <w:rPr>
          <w:rFonts w:asciiTheme="majorHAnsi" w:eastAsiaTheme="majorEastAsia" w:hAnsiTheme="majorHAnsi" w:cstheme="majorBidi"/>
          <w:b/>
          <w:color w:val="2E74B5" w:themeColor="accent1" w:themeShade="BF"/>
          <w:sz w:val="32"/>
          <w:szCs w:val="32"/>
        </w:rPr>
      </w:pPr>
      <w:r>
        <w:rPr>
          <w:b/>
        </w:rPr>
        <w:br w:type="page"/>
      </w:r>
    </w:p>
    <w:p w14:paraId="43BF7347" w14:textId="77777777" w:rsidR="00565D2D" w:rsidRDefault="00565D2D" w:rsidP="00F11C7D">
      <w:pPr>
        <w:pStyle w:val="Ttulo1"/>
        <w:numPr>
          <w:ilvl w:val="0"/>
          <w:numId w:val="8"/>
        </w:numPr>
        <w:rPr>
          <w:b/>
        </w:rPr>
      </w:pPr>
      <w:r>
        <w:rPr>
          <w:b/>
        </w:rPr>
        <w:lastRenderedPageBreak/>
        <w:t>Diagrama e Descrição do Caso de Uso</w:t>
      </w:r>
    </w:p>
    <w:p w14:paraId="08679D63" w14:textId="77777777" w:rsidR="00565D2D" w:rsidRDefault="00F11C7D" w:rsidP="00565D2D">
      <w:pPr>
        <w:jc w:val="both"/>
        <w:rPr>
          <w:lang w:val="en-US"/>
        </w:rPr>
      </w:pPr>
      <w:r w:rsidRPr="4D56BA1B">
        <w:rPr>
          <w:lang w:val="en-US"/>
        </w:rPr>
        <w:t xml:space="preserve">3.1 </w:t>
      </w:r>
      <w:r w:rsidR="00565D2D" w:rsidRPr="4D56BA1B">
        <w:rPr>
          <w:lang w:val="en-US"/>
        </w:rPr>
        <w:t>Diagrama</w:t>
      </w:r>
    </w:p>
    <w:p w14:paraId="4341BCC0" w14:textId="2249E26B" w:rsidR="0CFC277B" w:rsidRDefault="436B1AC7" w:rsidP="2058AE4C">
      <w:pPr>
        <w:jc w:val="both"/>
      </w:pPr>
      <w:r>
        <w:rPr>
          <w:noProof/>
        </w:rPr>
        <w:drawing>
          <wp:inline distT="0" distB="0" distL="0" distR="0" wp14:anchorId="65D28065" wp14:editId="7B440CD3">
            <wp:extent cx="5681579" cy="4048125"/>
            <wp:effectExtent l="0" t="0" r="0" b="0"/>
            <wp:docPr id="177097840" name="Imagem 17709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81579" cy="4048125"/>
                    </a:xfrm>
                    <a:prstGeom prst="rect">
                      <a:avLst/>
                    </a:prstGeom>
                  </pic:spPr>
                </pic:pic>
              </a:graphicData>
            </a:graphic>
          </wp:inline>
        </w:drawing>
      </w:r>
    </w:p>
    <w:p w14:paraId="209A8D76" w14:textId="68568D44" w:rsidR="00565D2D" w:rsidRDefault="004028DD" w:rsidP="00565D2D">
      <w:pPr>
        <w:jc w:val="both"/>
        <w:rPr>
          <w:lang w:val="en-US"/>
        </w:rPr>
      </w:pPr>
      <w:r>
        <w:rPr>
          <w:lang w:val="en-US"/>
        </w:rPr>
        <w:t>3.</w:t>
      </w:r>
      <w:r w:rsidR="00F11C7D">
        <w:rPr>
          <w:lang w:val="en-US"/>
        </w:rPr>
        <w:t xml:space="preserve">2 </w:t>
      </w:r>
      <w:r w:rsidR="00565D2D">
        <w:rPr>
          <w:lang w:val="en-US"/>
        </w:rPr>
        <w:t>Descrição</w:t>
      </w:r>
    </w:p>
    <w:tbl>
      <w:tblPr>
        <w:tblW w:w="0" w:type="auto"/>
        <w:tblInd w:w="98" w:type="dxa"/>
        <w:tblCellMar>
          <w:left w:w="10" w:type="dxa"/>
          <w:right w:w="10" w:type="dxa"/>
        </w:tblCellMar>
        <w:tblLook w:val="04A0" w:firstRow="1" w:lastRow="0" w:firstColumn="1" w:lastColumn="0" w:noHBand="0" w:noVBand="1"/>
      </w:tblPr>
      <w:tblGrid>
        <w:gridCol w:w="8720"/>
      </w:tblGrid>
      <w:tr w:rsidR="00565D2D" w:rsidRPr="00C37837" w14:paraId="17D04881" w14:textId="77777777" w:rsidTr="5D94D70C">
        <w:trPr>
          <w:trHeight w:val="454"/>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0" w:type="dxa"/>
              <w:left w:w="108" w:type="dxa"/>
              <w:bottom w:w="0" w:type="dxa"/>
              <w:right w:w="108" w:type="dxa"/>
            </w:tcMar>
            <w:vAlign w:val="center"/>
          </w:tcPr>
          <w:p w14:paraId="45D8CC22" w14:textId="77777777" w:rsidR="00565D2D" w:rsidRPr="00C37837" w:rsidRDefault="00565D2D" w:rsidP="00273879">
            <w:pPr>
              <w:spacing w:after="0" w:line="240" w:lineRule="auto"/>
              <w:jc w:val="center"/>
              <w:rPr>
                <w:rFonts w:ascii="Calibri" w:eastAsia="Calibri" w:hAnsi="Calibri" w:cs="Calibri"/>
                <w:b/>
                <w:color w:val="FFFFFF" w:themeColor="background1"/>
              </w:rPr>
            </w:pPr>
            <w:r w:rsidRPr="00C37837">
              <w:rPr>
                <w:rFonts w:ascii="Calibri" w:eastAsia="Calibri" w:hAnsi="Calibri" w:cs="Calibri"/>
                <w:b/>
                <w:color w:val="FFFFFF" w:themeColor="background1"/>
              </w:rPr>
              <w:t>Narrativa de caso de uso</w:t>
            </w:r>
          </w:p>
        </w:tc>
      </w:tr>
      <w:tr w:rsidR="00565D2D" w14:paraId="1F28E7EF"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hideMark/>
          </w:tcPr>
          <w:p w14:paraId="4333CFCD" w14:textId="27A6DCC4" w:rsidR="00565D2D" w:rsidRDefault="00565D2D" w:rsidP="00273879">
            <w:pPr>
              <w:spacing w:after="0" w:line="240" w:lineRule="auto"/>
              <w:rPr>
                <w:rFonts w:ascii="Calibri" w:eastAsia="Calibri" w:hAnsi="Calibri" w:cs="Calibri"/>
              </w:rPr>
            </w:pPr>
            <w:r w:rsidRPr="5750FD58">
              <w:rPr>
                <w:rFonts w:ascii="Calibri" w:eastAsia="Calibri" w:hAnsi="Calibri" w:cs="Calibri"/>
                <w:b/>
                <w:bCs/>
              </w:rPr>
              <w:t>Nome do Caso de Uso:</w:t>
            </w:r>
            <w:r w:rsidRPr="5750FD58">
              <w:rPr>
                <w:rFonts w:ascii="Calibri" w:eastAsia="Calibri" w:hAnsi="Calibri" w:cs="Calibri"/>
              </w:rPr>
              <w:t xml:space="preserve"> </w:t>
            </w:r>
            <w:r w:rsidR="589BF420" w:rsidRPr="5750FD58">
              <w:rPr>
                <w:rFonts w:ascii="Calibri" w:eastAsia="Calibri" w:hAnsi="Calibri" w:cs="Calibri"/>
              </w:rPr>
              <w:t>Realizar agendamento</w:t>
            </w:r>
          </w:p>
          <w:p w14:paraId="16868CEE" w14:textId="47DB5218" w:rsidR="00565D2D" w:rsidRDefault="00565D2D" w:rsidP="00273879">
            <w:pPr>
              <w:spacing w:after="0" w:line="240" w:lineRule="auto"/>
              <w:rPr>
                <w:rFonts w:ascii="Calibri" w:eastAsia="Calibri" w:hAnsi="Calibri" w:cs="Calibri"/>
              </w:rPr>
            </w:pPr>
            <w:r w:rsidRPr="28AE31AA">
              <w:rPr>
                <w:rFonts w:ascii="Calibri" w:eastAsia="Calibri" w:hAnsi="Calibri" w:cs="Calibri"/>
                <w:b/>
                <w:bCs/>
              </w:rPr>
              <w:t>Objetivo:</w:t>
            </w:r>
            <w:r w:rsidRPr="28AE31AA">
              <w:rPr>
                <w:rFonts w:ascii="Calibri" w:eastAsia="Calibri" w:hAnsi="Calibri" w:cs="Calibri"/>
              </w:rPr>
              <w:t xml:space="preserve"> </w:t>
            </w:r>
            <w:r w:rsidR="5A32F528" w:rsidRPr="28AE31AA">
              <w:rPr>
                <w:rFonts w:ascii="Calibri" w:eastAsia="Calibri" w:hAnsi="Calibri" w:cs="Calibri"/>
              </w:rPr>
              <w:t>Otimizar e automatizar o agendamento de serviços</w:t>
            </w:r>
            <w:r w:rsidR="22F6AE11" w:rsidRPr="28AE31AA">
              <w:rPr>
                <w:rFonts w:ascii="Calibri" w:eastAsia="Calibri" w:hAnsi="Calibri" w:cs="Calibri"/>
              </w:rPr>
              <w:t>.</w:t>
            </w:r>
          </w:p>
          <w:p w14:paraId="0EA307A2" w14:textId="4ACC936B" w:rsidR="00565D2D" w:rsidRDefault="00565D2D" w:rsidP="178CB5A3">
            <w:pPr>
              <w:spacing w:after="0" w:line="240" w:lineRule="auto"/>
              <w:rPr>
                <w:rFonts w:ascii="Calibri" w:eastAsia="Calibri" w:hAnsi="Calibri" w:cs="Calibri"/>
              </w:rPr>
            </w:pPr>
            <w:r w:rsidRPr="5750FD58">
              <w:rPr>
                <w:rFonts w:ascii="Calibri" w:eastAsia="Calibri" w:hAnsi="Calibri" w:cs="Calibri"/>
                <w:b/>
                <w:bCs/>
              </w:rPr>
              <w:t>Ator principal:</w:t>
            </w:r>
            <w:r w:rsidRPr="5750FD58">
              <w:rPr>
                <w:rFonts w:ascii="Calibri" w:eastAsia="Calibri" w:hAnsi="Calibri" w:cs="Calibri"/>
              </w:rPr>
              <w:t xml:space="preserve"> </w:t>
            </w:r>
            <w:r w:rsidR="2D3D0024" w:rsidRPr="5750FD58">
              <w:rPr>
                <w:rFonts w:ascii="Calibri" w:eastAsia="Calibri" w:hAnsi="Calibri" w:cs="Calibri"/>
              </w:rPr>
              <w:t>Cliente</w:t>
            </w:r>
            <w:r w:rsidR="716B9483" w:rsidRPr="5750FD58">
              <w:rPr>
                <w:rFonts w:ascii="Calibri" w:eastAsia="Calibri" w:hAnsi="Calibri" w:cs="Calibri"/>
              </w:rPr>
              <w:t>, Funcionário</w:t>
            </w:r>
            <w:r w:rsidR="5453C5DD" w:rsidRPr="5750FD58">
              <w:rPr>
                <w:rFonts w:ascii="Calibri" w:eastAsia="Calibri" w:hAnsi="Calibri" w:cs="Calibri"/>
              </w:rPr>
              <w:t>,</w:t>
            </w:r>
            <w:r w:rsidR="53155FE8" w:rsidRPr="5750FD58">
              <w:rPr>
                <w:rFonts w:ascii="Calibri" w:eastAsia="Calibri" w:hAnsi="Calibri" w:cs="Calibri"/>
              </w:rPr>
              <w:t xml:space="preserve"> </w:t>
            </w:r>
            <w:r w:rsidR="5453C5DD" w:rsidRPr="5750FD58">
              <w:rPr>
                <w:rFonts w:ascii="Calibri" w:eastAsia="Calibri" w:hAnsi="Calibri" w:cs="Calibri"/>
              </w:rPr>
              <w:t>administrador</w:t>
            </w:r>
          </w:p>
          <w:p w14:paraId="68900C9C" w14:textId="37DD0980" w:rsidR="00565D2D" w:rsidRDefault="00565D2D" w:rsidP="28AE31AA">
            <w:pPr>
              <w:spacing w:after="0" w:line="240" w:lineRule="auto"/>
              <w:rPr>
                <w:rFonts w:ascii="Calibri" w:eastAsia="Calibri" w:hAnsi="Calibri" w:cs="Calibri"/>
              </w:rPr>
            </w:pPr>
            <w:r w:rsidRPr="28AE31AA">
              <w:rPr>
                <w:rFonts w:ascii="Calibri" w:eastAsia="Calibri" w:hAnsi="Calibri" w:cs="Calibri"/>
                <w:b/>
                <w:bCs/>
              </w:rPr>
              <w:t>Descrição:</w:t>
            </w:r>
            <w:r w:rsidRPr="28AE31AA">
              <w:rPr>
                <w:rFonts w:ascii="Calibri" w:eastAsia="Calibri" w:hAnsi="Calibri" w:cs="Calibri"/>
              </w:rPr>
              <w:t xml:space="preserve"> </w:t>
            </w:r>
            <w:r w:rsidR="7E847A3C" w:rsidRPr="28AE31AA">
              <w:rPr>
                <w:rFonts w:ascii="Calibri" w:eastAsia="Calibri" w:hAnsi="Calibri" w:cs="Calibri"/>
              </w:rPr>
              <w:t>Realizar o agendamento de uma data e horário para um serviço, como corte ou pintura.</w:t>
            </w:r>
          </w:p>
        </w:tc>
      </w:tr>
      <w:tr w:rsidR="00565D2D" w14:paraId="49DE6C8D"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62D3036D" w14:textId="77777777" w:rsidR="00565D2D" w:rsidRDefault="00565D2D" w:rsidP="00273879">
            <w:pPr>
              <w:spacing w:after="0" w:line="240" w:lineRule="auto"/>
              <w:rPr>
                <w:rFonts w:ascii="Calibri" w:eastAsia="Calibri" w:hAnsi="Calibri" w:cs="Calibri"/>
              </w:rPr>
            </w:pPr>
            <w:r>
              <w:rPr>
                <w:rFonts w:ascii="Calibri" w:eastAsia="Calibri" w:hAnsi="Calibri" w:cs="Calibri"/>
                <w:b/>
              </w:rPr>
              <w:t>CENÁRIO PRINCIPAL</w:t>
            </w:r>
          </w:p>
          <w:p w14:paraId="3CF2D8B6" w14:textId="062E311E" w:rsidR="00565D2D" w:rsidRPr="00C37837" w:rsidRDefault="326356C8" w:rsidP="5D94D70C">
            <w:pPr>
              <w:spacing w:after="0" w:line="240" w:lineRule="auto"/>
              <w:rPr>
                <w:rFonts w:ascii="Calibri" w:eastAsia="Calibri" w:hAnsi="Calibri" w:cs="Calibri"/>
              </w:rPr>
            </w:pPr>
            <w:r w:rsidRPr="5D94D70C">
              <w:rPr>
                <w:rFonts w:ascii="Calibri" w:eastAsia="Calibri" w:hAnsi="Calibri" w:cs="Calibri"/>
              </w:rPr>
              <w:t xml:space="preserve">Na homepage o cliente selecionará a </w:t>
            </w:r>
            <w:r w:rsidR="0C43715C" w:rsidRPr="5D94D70C">
              <w:rPr>
                <w:rFonts w:ascii="Calibri" w:eastAsia="Calibri" w:hAnsi="Calibri" w:cs="Calibri"/>
              </w:rPr>
              <w:t xml:space="preserve">opção “Agendamento”, onde será redirecionado a outra aba para, onde aparecerá </w:t>
            </w:r>
            <w:r w:rsidR="61CBB3ED" w:rsidRPr="5D94D70C">
              <w:rPr>
                <w:rFonts w:ascii="Calibri" w:eastAsia="Calibri" w:hAnsi="Calibri" w:cs="Calibri"/>
              </w:rPr>
              <w:t>a opção “Agendar Serviço”, que o mesmo irá selecionar. Após selecionar, será solicitado o tipo de serviço, o serviço, a data e horário em que deseja.</w:t>
            </w:r>
          </w:p>
          <w:p w14:paraId="0FB78278" w14:textId="77777777" w:rsidR="00565D2D" w:rsidRPr="00C37837" w:rsidRDefault="00565D2D" w:rsidP="00273879">
            <w:pPr>
              <w:spacing w:after="0" w:line="240" w:lineRule="auto"/>
              <w:rPr>
                <w:rFonts w:ascii="Calibri" w:eastAsia="Calibri" w:hAnsi="Calibri" w:cs="Calibri"/>
              </w:rPr>
            </w:pPr>
          </w:p>
        </w:tc>
      </w:tr>
      <w:tr w:rsidR="00565D2D" w14:paraId="18F39EAD"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32EBCB84" w14:textId="77777777" w:rsidR="00565D2D" w:rsidRDefault="00565D2D" w:rsidP="00273879">
            <w:pPr>
              <w:spacing w:after="0" w:line="240" w:lineRule="auto"/>
              <w:rPr>
                <w:rFonts w:ascii="Calibri" w:eastAsia="Calibri" w:hAnsi="Calibri" w:cs="Calibri"/>
              </w:rPr>
            </w:pPr>
            <w:r>
              <w:rPr>
                <w:rFonts w:ascii="Calibri" w:eastAsia="Calibri" w:hAnsi="Calibri" w:cs="Calibri"/>
                <w:b/>
              </w:rPr>
              <w:t>CENÁRIOS ALTERNATIVOS</w:t>
            </w:r>
          </w:p>
          <w:p w14:paraId="1FC39945" w14:textId="55B934F0" w:rsidR="00565D2D" w:rsidRDefault="7D05C9FD" w:rsidP="00273879">
            <w:pPr>
              <w:pStyle w:val="PargrafodaLista"/>
              <w:spacing w:after="0" w:line="240" w:lineRule="auto"/>
              <w:ind w:left="0"/>
              <w:rPr>
                <w:rFonts w:ascii="Calibri" w:eastAsia="Calibri" w:hAnsi="Calibri" w:cs="Calibri"/>
              </w:rPr>
            </w:pPr>
            <w:r w:rsidRPr="6F2E3893">
              <w:rPr>
                <w:rFonts w:ascii="Calibri" w:eastAsia="Calibri" w:hAnsi="Calibri" w:cs="Calibri"/>
              </w:rPr>
              <w:t xml:space="preserve"> No seu perfil o usuário poderá selecionar para visualizar seus agendamentos, após essa opção surgirá como opção “Novo agendamento”, </w:t>
            </w:r>
            <w:r w:rsidR="7FC32FF8" w:rsidRPr="6F2E3893">
              <w:rPr>
                <w:rFonts w:ascii="Calibri" w:eastAsia="Calibri" w:hAnsi="Calibri" w:cs="Calibri"/>
              </w:rPr>
              <w:t>onde ele poderá realizar um novo agendamento, onde será redi</w:t>
            </w:r>
            <w:r w:rsidR="0629C65D" w:rsidRPr="6F2E3893">
              <w:rPr>
                <w:rFonts w:ascii="Calibri" w:eastAsia="Calibri" w:hAnsi="Calibri" w:cs="Calibri"/>
              </w:rPr>
              <w:t>recio</w:t>
            </w:r>
            <w:r w:rsidR="7FC32FF8" w:rsidRPr="6F2E3893">
              <w:rPr>
                <w:rFonts w:ascii="Calibri" w:eastAsia="Calibri" w:hAnsi="Calibri" w:cs="Calibri"/>
              </w:rPr>
              <w:t xml:space="preserve">nado para a aba </w:t>
            </w:r>
            <w:r w:rsidR="6CADB18C" w:rsidRPr="6F2E3893">
              <w:rPr>
                <w:rFonts w:ascii="Calibri" w:eastAsia="Calibri" w:hAnsi="Calibri" w:cs="Calibri"/>
              </w:rPr>
              <w:t>“Agendar</w:t>
            </w:r>
            <w:r w:rsidR="7FC32FF8" w:rsidRPr="6F2E3893">
              <w:rPr>
                <w:rFonts w:ascii="Calibri" w:eastAsia="Calibri" w:hAnsi="Calibri" w:cs="Calibri"/>
              </w:rPr>
              <w:t xml:space="preserve"> Serviço”, que será solicitada </w:t>
            </w:r>
            <w:r w:rsidR="006AC910" w:rsidRPr="6F2E3893">
              <w:rPr>
                <w:rFonts w:ascii="Calibri" w:eastAsia="Calibri" w:hAnsi="Calibri" w:cs="Calibri"/>
              </w:rPr>
              <w:t>o tipo de serviço, o serviço a ser executada, a data e o horário em que o cliente deseja.</w:t>
            </w:r>
            <w:r w:rsidR="7FC32FF8" w:rsidRPr="6F2E3893">
              <w:rPr>
                <w:rFonts w:ascii="Calibri" w:eastAsia="Calibri" w:hAnsi="Calibri" w:cs="Calibri"/>
              </w:rPr>
              <w:t xml:space="preserve"> </w:t>
            </w:r>
          </w:p>
          <w:p w14:paraId="0562CB0E" w14:textId="77777777" w:rsidR="00565D2D" w:rsidRPr="00C37837" w:rsidRDefault="00565D2D" w:rsidP="00273879">
            <w:pPr>
              <w:pStyle w:val="PargrafodaLista"/>
              <w:spacing w:after="0" w:line="240" w:lineRule="auto"/>
              <w:ind w:left="0"/>
              <w:rPr>
                <w:rFonts w:ascii="Calibri" w:eastAsia="Calibri" w:hAnsi="Calibri" w:cs="Calibri"/>
              </w:rPr>
            </w:pPr>
          </w:p>
        </w:tc>
      </w:tr>
      <w:tr w:rsidR="00565D2D" w14:paraId="57044EFA"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63C2FFDD" w14:textId="77777777" w:rsidR="00565D2D" w:rsidRDefault="00565D2D" w:rsidP="00273879">
            <w:pPr>
              <w:spacing w:after="0" w:line="240" w:lineRule="auto"/>
              <w:rPr>
                <w:rFonts w:ascii="Calibri" w:eastAsia="Calibri" w:hAnsi="Calibri" w:cs="Calibri"/>
              </w:rPr>
            </w:pPr>
            <w:r w:rsidRPr="6F2E3893">
              <w:rPr>
                <w:rFonts w:ascii="Calibri" w:eastAsia="Calibri" w:hAnsi="Calibri" w:cs="Calibri"/>
                <w:b/>
                <w:bCs/>
              </w:rPr>
              <w:t>CENÁRIOS DE EXCEÇÃO</w:t>
            </w:r>
          </w:p>
          <w:p w14:paraId="62EBF3C5" w14:textId="77777777" w:rsidR="00565D2D" w:rsidRDefault="00565D2D" w:rsidP="00273879">
            <w:pPr>
              <w:spacing w:after="0" w:line="240" w:lineRule="auto"/>
              <w:rPr>
                <w:rFonts w:ascii="Calibri" w:eastAsia="Calibri" w:hAnsi="Calibri" w:cs="Calibri"/>
              </w:rPr>
            </w:pPr>
          </w:p>
        </w:tc>
      </w:tr>
      <w:tr w:rsidR="00565D2D" w14:paraId="2CF406A3"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1C0286A" w14:textId="77777777" w:rsidR="00565D2D" w:rsidRDefault="00565D2D" w:rsidP="00273879">
            <w:pPr>
              <w:spacing w:after="0" w:line="240" w:lineRule="auto"/>
              <w:rPr>
                <w:rFonts w:ascii="Calibri" w:eastAsia="Calibri" w:hAnsi="Calibri" w:cs="Calibri"/>
              </w:rPr>
            </w:pPr>
            <w:r>
              <w:rPr>
                <w:rFonts w:ascii="Calibri" w:eastAsia="Calibri" w:hAnsi="Calibri" w:cs="Calibri"/>
                <w:b/>
              </w:rPr>
              <w:t>PRÉ-CONDIÇÕES</w:t>
            </w:r>
          </w:p>
          <w:p w14:paraId="6D98A12B" w14:textId="136D99EE" w:rsidR="00565D2D" w:rsidRDefault="1E2CF02B" w:rsidP="5D94D70C">
            <w:pPr>
              <w:spacing w:after="0" w:line="240" w:lineRule="auto"/>
              <w:rPr>
                <w:rFonts w:ascii="Calibri" w:eastAsia="Calibri" w:hAnsi="Calibri" w:cs="Calibri"/>
              </w:rPr>
            </w:pPr>
            <w:r w:rsidRPr="5D94D70C">
              <w:rPr>
                <w:rFonts w:ascii="Calibri" w:eastAsia="Calibri" w:hAnsi="Calibri" w:cs="Calibri"/>
              </w:rPr>
              <w:lastRenderedPageBreak/>
              <w:t>Para efetuar um agendamento é necessário</w:t>
            </w:r>
            <w:r w:rsidR="6453C143" w:rsidRPr="5D94D70C">
              <w:rPr>
                <w:rFonts w:ascii="Calibri" w:eastAsia="Calibri" w:hAnsi="Calibri" w:cs="Calibri"/>
              </w:rPr>
              <w:t xml:space="preserve"> que tenha efetuado o cadastro anteriormente e esteja logado</w:t>
            </w:r>
            <w:r w:rsidR="3618CDCC" w:rsidRPr="5D94D70C">
              <w:rPr>
                <w:rFonts w:ascii="Calibri" w:eastAsia="Calibri" w:hAnsi="Calibri" w:cs="Calibri"/>
              </w:rPr>
              <w:t xml:space="preserve">. </w:t>
            </w:r>
          </w:p>
          <w:p w14:paraId="2946DB82" w14:textId="77777777" w:rsidR="00565D2D" w:rsidRDefault="00565D2D" w:rsidP="00273879">
            <w:pPr>
              <w:spacing w:after="0" w:line="240" w:lineRule="auto"/>
              <w:rPr>
                <w:rFonts w:ascii="Calibri" w:eastAsia="Calibri" w:hAnsi="Calibri" w:cs="Calibri"/>
              </w:rPr>
            </w:pPr>
          </w:p>
        </w:tc>
      </w:tr>
      <w:tr w:rsidR="00565D2D" w14:paraId="12C70200"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4F226B0A" w14:textId="77777777" w:rsidR="00565D2D" w:rsidRDefault="00565D2D" w:rsidP="00273879">
            <w:pPr>
              <w:spacing w:after="0" w:line="240" w:lineRule="auto"/>
              <w:rPr>
                <w:rFonts w:ascii="Calibri" w:eastAsia="Calibri" w:hAnsi="Calibri" w:cs="Calibri"/>
              </w:rPr>
            </w:pPr>
            <w:r>
              <w:rPr>
                <w:rFonts w:ascii="Calibri" w:eastAsia="Calibri" w:hAnsi="Calibri" w:cs="Calibri"/>
                <w:b/>
              </w:rPr>
              <w:lastRenderedPageBreak/>
              <w:t>PÓS-CONDIÇÕES</w:t>
            </w:r>
          </w:p>
          <w:p w14:paraId="5997CC1D" w14:textId="06EB00F9" w:rsidR="00565D2D" w:rsidRPr="00C37837" w:rsidRDefault="4FB394FB" w:rsidP="5D94D70C">
            <w:pPr>
              <w:spacing w:after="0" w:line="240" w:lineRule="auto"/>
              <w:rPr>
                <w:rFonts w:ascii="Calibri" w:eastAsia="Calibri" w:hAnsi="Calibri" w:cs="Calibri"/>
              </w:rPr>
            </w:pPr>
            <w:r w:rsidRPr="5D94D70C">
              <w:rPr>
                <w:rFonts w:ascii="Calibri" w:eastAsia="Calibri" w:hAnsi="Calibri" w:cs="Calibri"/>
              </w:rPr>
              <w:t>Após realizar o agendamento, será gerado um comprovante de agendamento</w:t>
            </w:r>
            <w:r w:rsidR="5CD325A4" w:rsidRPr="5D94D70C">
              <w:rPr>
                <w:rFonts w:ascii="Calibri" w:eastAsia="Calibri" w:hAnsi="Calibri" w:cs="Calibri"/>
              </w:rPr>
              <w:t>.</w:t>
            </w:r>
          </w:p>
          <w:p w14:paraId="110FFD37" w14:textId="2454C49D" w:rsidR="00565D2D" w:rsidRDefault="00565D2D" w:rsidP="28AE31AA">
            <w:pPr>
              <w:spacing w:after="0" w:line="240" w:lineRule="auto"/>
              <w:rPr>
                <w:rFonts w:ascii="Calibri" w:eastAsia="Calibri" w:hAnsi="Calibri" w:cs="Calibri"/>
              </w:rPr>
            </w:pPr>
          </w:p>
        </w:tc>
      </w:tr>
    </w:tbl>
    <w:p w14:paraId="6B699379" w14:textId="77777777" w:rsidR="00565D2D" w:rsidRDefault="00565D2D" w:rsidP="00565D2D">
      <w:pPr>
        <w:jc w:val="both"/>
        <w:rPr>
          <w:lang w:val="en-US"/>
        </w:rPr>
      </w:pPr>
    </w:p>
    <w:p w14:paraId="3FE9F23F" w14:textId="77777777" w:rsidR="00565D2D" w:rsidRDefault="00565D2D">
      <w:pPr>
        <w:rPr>
          <w:lang w:val="en-US"/>
        </w:rPr>
      </w:pPr>
      <w:r w:rsidRPr="6F2E3893">
        <w:rPr>
          <w:lang w:val="en-US"/>
        </w:rPr>
        <w:br w:type="page"/>
      </w:r>
    </w:p>
    <w:p w14:paraId="2748A3D1" w14:textId="2BE10152" w:rsidR="28AE31AA" w:rsidRDefault="28AE31AA" w:rsidP="6F2E3893">
      <w:pPr>
        <w:rPr>
          <w:lang w:val="en-US"/>
        </w:rPr>
      </w:pPr>
    </w:p>
    <w:tbl>
      <w:tblPr>
        <w:tblW w:w="0" w:type="auto"/>
        <w:tblInd w:w="98" w:type="dxa"/>
        <w:tblLook w:val="04A0" w:firstRow="1" w:lastRow="0" w:firstColumn="1" w:lastColumn="0" w:noHBand="0" w:noVBand="1"/>
      </w:tblPr>
      <w:tblGrid>
        <w:gridCol w:w="8720"/>
      </w:tblGrid>
      <w:tr w:rsidR="28AE31AA" w14:paraId="201B5817" w14:textId="77777777" w:rsidTr="5D94D70C">
        <w:trPr>
          <w:trHeight w:val="454"/>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0" w:type="dxa"/>
              <w:left w:w="108" w:type="dxa"/>
              <w:bottom w:w="0" w:type="dxa"/>
              <w:right w:w="108" w:type="dxa"/>
            </w:tcMar>
            <w:vAlign w:val="center"/>
          </w:tcPr>
          <w:p w14:paraId="2FF58A6B" w14:textId="77777777" w:rsidR="28AE31AA" w:rsidRDefault="28AE31AA" w:rsidP="28AE31AA">
            <w:pPr>
              <w:spacing w:after="0" w:line="240" w:lineRule="auto"/>
              <w:jc w:val="center"/>
              <w:rPr>
                <w:rFonts w:ascii="Calibri" w:eastAsia="Calibri" w:hAnsi="Calibri" w:cs="Calibri"/>
                <w:b/>
                <w:bCs/>
                <w:color w:val="FFFFFF" w:themeColor="background1"/>
              </w:rPr>
            </w:pPr>
            <w:r w:rsidRPr="28AE31AA">
              <w:rPr>
                <w:rFonts w:ascii="Calibri" w:eastAsia="Calibri" w:hAnsi="Calibri" w:cs="Calibri"/>
                <w:b/>
                <w:bCs/>
                <w:color w:val="FFFFFF" w:themeColor="background1"/>
              </w:rPr>
              <w:t>Narrativa de caso de uso</w:t>
            </w:r>
          </w:p>
        </w:tc>
      </w:tr>
      <w:tr w:rsidR="28AE31AA" w14:paraId="4F497402"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53E13172" w14:textId="2FA75040" w:rsidR="28AE31AA" w:rsidRDefault="520A8C91" w:rsidP="28AE31AA">
            <w:pPr>
              <w:spacing w:after="0" w:line="240" w:lineRule="auto"/>
              <w:rPr>
                <w:rFonts w:ascii="Calibri" w:eastAsia="Calibri" w:hAnsi="Calibri" w:cs="Calibri"/>
              </w:rPr>
            </w:pPr>
            <w:r w:rsidRPr="22D1AAA7">
              <w:rPr>
                <w:rFonts w:ascii="Calibri" w:eastAsia="Calibri" w:hAnsi="Calibri" w:cs="Calibri"/>
                <w:b/>
                <w:bCs/>
              </w:rPr>
              <w:t>Nome do Caso de Uso:</w:t>
            </w:r>
            <w:r w:rsidRPr="22D1AAA7">
              <w:rPr>
                <w:rFonts w:ascii="Calibri" w:eastAsia="Calibri" w:hAnsi="Calibri" w:cs="Calibri"/>
              </w:rPr>
              <w:t xml:space="preserve"> </w:t>
            </w:r>
            <w:r w:rsidR="6239D324" w:rsidRPr="22D1AAA7">
              <w:rPr>
                <w:rFonts w:ascii="Calibri" w:eastAsia="Calibri" w:hAnsi="Calibri" w:cs="Calibri"/>
              </w:rPr>
              <w:t>Alterar Cadastro</w:t>
            </w:r>
            <w:r w:rsidR="62C03AE0" w:rsidRPr="22D1AAA7">
              <w:rPr>
                <w:rFonts w:ascii="Calibri" w:eastAsia="Calibri" w:hAnsi="Calibri" w:cs="Calibri"/>
              </w:rPr>
              <w:t xml:space="preserve"> de Cliente</w:t>
            </w:r>
          </w:p>
          <w:p w14:paraId="74722581" w14:textId="6EFD2699" w:rsidR="28AE31AA" w:rsidRDefault="40F7515A" w:rsidP="28AE31AA">
            <w:pPr>
              <w:spacing w:after="0" w:line="240" w:lineRule="auto"/>
              <w:rPr>
                <w:rFonts w:ascii="Calibri" w:eastAsia="Calibri" w:hAnsi="Calibri" w:cs="Calibri"/>
              </w:rPr>
            </w:pPr>
            <w:r w:rsidRPr="15724641">
              <w:rPr>
                <w:rFonts w:ascii="Calibri" w:eastAsia="Calibri" w:hAnsi="Calibri" w:cs="Calibri"/>
                <w:b/>
                <w:bCs/>
              </w:rPr>
              <w:t>Objetivo:</w:t>
            </w:r>
            <w:r w:rsidRPr="15724641">
              <w:rPr>
                <w:rFonts w:ascii="Calibri" w:eastAsia="Calibri" w:hAnsi="Calibri" w:cs="Calibri"/>
              </w:rPr>
              <w:t xml:space="preserve"> </w:t>
            </w:r>
            <w:r w:rsidR="339F776F" w:rsidRPr="15724641">
              <w:rPr>
                <w:rFonts w:ascii="Calibri" w:eastAsia="Calibri" w:hAnsi="Calibri" w:cs="Calibri"/>
              </w:rPr>
              <w:t>Alteração de dados do cadastro do cliente no sistema.</w:t>
            </w:r>
          </w:p>
          <w:p w14:paraId="35D1BA72" w14:textId="3F8C4AE7" w:rsidR="28AE31AA" w:rsidRDefault="69C61F22" w:rsidP="28AE31AA">
            <w:pPr>
              <w:spacing w:after="0" w:line="240" w:lineRule="auto"/>
              <w:rPr>
                <w:rFonts w:ascii="Calibri" w:eastAsia="Calibri" w:hAnsi="Calibri" w:cs="Calibri"/>
              </w:rPr>
            </w:pPr>
            <w:r w:rsidRPr="5750FD58">
              <w:rPr>
                <w:rFonts w:ascii="Calibri" w:eastAsia="Calibri" w:hAnsi="Calibri" w:cs="Calibri"/>
                <w:b/>
                <w:bCs/>
              </w:rPr>
              <w:t>Ator principal:</w:t>
            </w:r>
            <w:r w:rsidRPr="5750FD58">
              <w:rPr>
                <w:rFonts w:ascii="Calibri" w:eastAsia="Calibri" w:hAnsi="Calibri" w:cs="Calibri"/>
              </w:rPr>
              <w:t xml:space="preserve"> C</w:t>
            </w:r>
            <w:r w:rsidR="3AFA33A8" w:rsidRPr="5750FD58">
              <w:rPr>
                <w:rFonts w:ascii="Calibri" w:eastAsia="Calibri" w:hAnsi="Calibri" w:cs="Calibri"/>
              </w:rPr>
              <w:t>liente</w:t>
            </w:r>
            <w:r w:rsidR="0DA3BA37" w:rsidRPr="5750FD58">
              <w:rPr>
                <w:rFonts w:ascii="Calibri" w:eastAsia="Calibri" w:hAnsi="Calibri" w:cs="Calibri"/>
              </w:rPr>
              <w:t>,</w:t>
            </w:r>
            <w:r w:rsidR="1D1575FB" w:rsidRPr="5750FD58">
              <w:rPr>
                <w:rFonts w:ascii="Calibri" w:eastAsia="Calibri" w:hAnsi="Calibri" w:cs="Calibri"/>
              </w:rPr>
              <w:t xml:space="preserve"> </w:t>
            </w:r>
            <w:r w:rsidR="0DA3BA37" w:rsidRPr="5750FD58">
              <w:rPr>
                <w:rFonts w:ascii="Calibri" w:eastAsia="Calibri" w:hAnsi="Calibri" w:cs="Calibri"/>
              </w:rPr>
              <w:t>administrador</w:t>
            </w:r>
            <w:r w:rsidR="72338432" w:rsidRPr="5750FD58">
              <w:rPr>
                <w:rFonts w:ascii="Calibri" w:eastAsia="Calibri" w:hAnsi="Calibri" w:cs="Calibri"/>
              </w:rPr>
              <w:t>, Funcionário</w:t>
            </w:r>
          </w:p>
          <w:p w14:paraId="72A0DD9E" w14:textId="7895F87D" w:rsidR="28AE31AA" w:rsidRDefault="520A8C91" w:rsidP="28AE31AA">
            <w:pPr>
              <w:spacing w:after="0" w:line="240" w:lineRule="auto"/>
              <w:rPr>
                <w:rFonts w:ascii="Calibri" w:eastAsia="Calibri" w:hAnsi="Calibri" w:cs="Calibri"/>
              </w:rPr>
            </w:pPr>
            <w:r w:rsidRPr="15724641">
              <w:rPr>
                <w:rFonts w:ascii="Calibri" w:eastAsia="Calibri" w:hAnsi="Calibri" w:cs="Calibri"/>
                <w:b/>
                <w:bCs/>
              </w:rPr>
              <w:t>Descrição:</w:t>
            </w:r>
            <w:r w:rsidRPr="15724641">
              <w:rPr>
                <w:rFonts w:ascii="Calibri" w:eastAsia="Calibri" w:hAnsi="Calibri" w:cs="Calibri"/>
              </w:rPr>
              <w:t xml:space="preserve"> </w:t>
            </w:r>
            <w:r w:rsidR="73D6BED3" w:rsidRPr="15724641">
              <w:rPr>
                <w:rFonts w:ascii="Calibri" w:eastAsia="Calibri" w:hAnsi="Calibri" w:cs="Calibri"/>
              </w:rPr>
              <w:t>Alterar os dados do cliente no sistema para que as informações fiquem sempre atualizadas.</w:t>
            </w:r>
          </w:p>
        </w:tc>
      </w:tr>
      <w:tr w:rsidR="28AE31AA" w14:paraId="2F2291CF"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2BD875B7" w14:textId="77777777" w:rsidR="28AE31AA" w:rsidRDefault="28AE31AA" w:rsidP="28AE31AA">
            <w:pPr>
              <w:spacing w:after="0" w:line="240" w:lineRule="auto"/>
              <w:rPr>
                <w:rFonts w:ascii="Calibri" w:eastAsia="Calibri" w:hAnsi="Calibri" w:cs="Calibri"/>
              </w:rPr>
            </w:pPr>
            <w:r w:rsidRPr="28AE31AA">
              <w:rPr>
                <w:rFonts w:ascii="Calibri" w:eastAsia="Calibri" w:hAnsi="Calibri" w:cs="Calibri"/>
                <w:b/>
                <w:bCs/>
              </w:rPr>
              <w:t>CENÁRIO PRINCIPAL</w:t>
            </w:r>
          </w:p>
          <w:p w14:paraId="24049F01" w14:textId="7122839D" w:rsidR="6FC9CD44" w:rsidRDefault="2230773A" w:rsidP="5D94D70C">
            <w:pPr>
              <w:spacing w:after="0" w:line="240" w:lineRule="auto"/>
              <w:rPr>
                <w:rFonts w:ascii="Calibri" w:eastAsia="Calibri" w:hAnsi="Calibri" w:cs="Calibri"/>
              </w:rPr>
            </w:pPr>
            <w:r w:rsidRPr="5D94D70C">
              <w:rPr>
                <w:rFonts w:ascii="Calibri" w:eastAsia="Calibri" w:hAnsi="Calibri" w:cs="Calibri"/>
              </w:rPr>
              <w:t xml:space="preserve">Após estiver logado, o cliente terá a opção “Perfil” na homepage, a partir dessa opção ele </w:t>
            </w:r>
            <w:r w:rsidR="0481621C" w:rsidRPr="5D94D70C">
              <w:rPr>
                <w:rFonts w:ascii="Calibri" w:eastAsia="Calibri" w:hAnsi="Calibri" w:cs="Calibri"/>
              </w:rPr>
              <w:t xml:space="preserve">terá a opção “Agendamentos” e “Editar Perfil”, onde o mesmo irá selecionar “Editar Perfil” para que ele possa alterar o cadastro. </w:t>
            </w:r>
            <w:r w:rsidR="4B71CF92" w:rsidRPr="5D94D70C">
              <w:rPr>
                <w:rFonts w:ascii="Calibri" w:eastAsia="Calibri" w:hAnsi="Calibri" w:cs="Calibri"/>
              </w:rPr>
              <w:t>Onde ele poderá alterar o endereço</w:t>
            </w:r>
            <w:r w:rsidR="2717BB7C" w:rsidRPr="5D94D70C">
              <w:rPr>
                <w:rFonts w:ascii="Calibri" w:eastAsia="Calibri" w:hAnsi="Calibri" w:cs="Calibri"/>
              </w:rPr>
              <w:t xml:space="preserve"> e</w:t>
            </w:r>
            <w:r w:rsidR="4B71CF92" w:rsidRPr="5D94D70C">
              <w:rPr>
                <w:rFonts w:ascii="Calibri" w:eastAsia="Calibri" w:hAnsi="Calibri" w:cs="Calibri"/>
              </w:rPr>
              <w:t xml:space="preserve"> telefone</w:t>
            </w:r>
            <w:r w:rsidR="577A78D9" w:rsidRPr="5D94D70C">
              <w:rPr>
                <w:rFonts w:ascii="Calibri" w:eastAsia="Calibri" w:hAnsi="Calibri" w:cs="Calibri"/>
              </w:rPr>
              <w:t xml:space="preserve"> e o login </w:t>
            </w:r>
            <w:r w:rsidR="0B34F49B" w:rsidRPr="5D94D70C">
              <w:rPr>
                <w:rFonts w:ascii="Calibri" w:eastAsia="Calibri" w:hAnsi="Calibri" w:cs="Calibri"/>
              </w:rPr>
              <w:t>(senha</w:t>
            </w:r>
            <w:r w:rsidR="577A78D9" w:rsidRPr="5D94D70C">
              <w:rPr>
                <w:rFonts w:ascii="Calibri" w:eastAsia="Calibri" w:hAnsi="Calibri" w:cs="Calibri"/>
              </w:rPr>
              <w:t xml:space="preserve"> e usuário)</w:t>
            </w:r>
            <w:r w:rsidR="42293306" w:rsidRPr="5D94D70C">
              <w:rPr>
                <w:rFonts w:ascii="Calibri" w:eastAsia="Calibri" w:hAnsi="Calibri" w:cs="Calibri"/>
              </w:rPr>
              <w:t xml:space="preserve"> e </w:t>
            </w:r>
            <w:r w:rsidR="20356220" w:rsidRPr="5D94D70C">
              <w:rPr>
                <w:rFonts w:ascii="Calibri" w:eastAsia="Calibri" w:hAnsi="Calibri" w:cs="Calibri"/>
              </w:rPr>
              <w:t>e-mail</w:t>
            </w:r>
            <w:r w:rsidR="42293306" w:rsidRPr="5D94D70C">
              <w:rPr>
                <w:rFonts w:ascii="Calibri" w:eastAsia="Calibri" w:hAnsi="Calibri" w:cs="Calibri"/>
              </w:rPr>
              <w:t>.</w:t>
            </w:r>
          </w:p>
          <w:p w14:paraId="100E8577" w14:textId="77777777" w:rsidR="28AE31AA" w:rsidRDefault="28AE31AA" w:rsidP="28AE31AA">
            <w:pPr>
              <w:spacing w:after="0" w:line="240" w:lineRule="auto"/>
              <w:rPr>
                <w:rFonts w:ascii="Calibri" w:eastAsia="Calibri" w:hAnsi="Calibri" w:cs="Calibri"/>
              </w:rPr>
            </w:pPr>
          </w:p>
        </w:tc>
      </w:tr>
      <w:tr w:rsidR="28AE31AA" w14:paraId="2D990A20"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2C3F1A8E" w14:textId="77777777" w:rsidR="28AE31AA" w:rsidRDefault="28AE31AA" w:rsidP="28AE31AA">
            <w:pPr>
              <w:spacing w:after="0" w:line="240" w:lineRule="auto"/>
              <w:rPr>
                <w:rFonts w:ascii="Calibri" w:eastAsia="Calibri" w:hAnsi="Calibri" w:cs="Calibri"/>
              </w:rPr>
            </w:pPr>
            <w:r w:rsidRPr="28AE31AA">
              <w:rPr>
                <w:rFonts w:ascii="Calibri" w:eastAsia="Calibri" w:hAnsi="Calibri" w:cs="Calibri"/>
                <w:b/>
                <w:bCs/>
              </w:rPr>
              <w:t>CENÁRIOS ALTERNATIVOS</w:t>
            </w:r>
          </w:p>
          <w:p w14:paraId="4955BE0E" w14:textId="77777777" w:rsidR="28AE31AA" w:rsidRDefault="28AE31AA" w:rsidP="28AE31AA">
            <w:pPr>
              <w:pStyle w:val="PargrafodaLista"/>
              <w:spacing w:after="0" w:line="240" w:lineRule="auto"/>
              <w:ind w:left="0"/>
              <w:rPr>
                <w:rFonts w:ascii="Calibri" w:eastAsia="Calibri" w:hAnsi="Calibri" w:cs="Calibri"/>
              </w:rPr>
            </w:pPr>
          </w:p>
          <w:p w14:paraId="36444FCF" w14:textId="77777777" w:rsidR="28AE31AA" w:rsidRDefault="28AE31AA" w:rsidP="28AE31AA">
            <w:pPr>
              <w:pStyle w:val="PargrafodaLista"/>
              <w:spacing w:after="0" w:line="240" w:lineRule="auto"/>
              <w:ind w:left="0"/>
              <w:rPr>
                <w:rFonts w:ascii="Calibri" w:eastAsia="Calibri" w:hAnsi="Calibri" w:cs="Calibri"/>
              </w:rPr>
            </w:pPr>
          </w:p>
        </w:tc>
      </w:tr>
      <w:tr w:rsidR="28AE31AA" w14:paraId="05BCCED3"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6B1A7B8" w14:textId="77777777" w:rsidR="28AE31AA" w:rsidRDefault="28AE31AA" w:rsidP="28AE31AA">
            <w:pPr>
              <w:spacing w:after="0" w:line="240" w:lineRule="auto"/>
              <w:rPr>
                <w:rFonts w:ascii="Calibri" w:eastAsia="Calibri" w:hAnsi="Calibri" w:cs="Calibri"/>
              </w:rPr>
            </w:pPr>
            <w:r w:rsidRPr="28AE31AA">
              <w:rPr>
                <w:rFonts w:ascii="Calibri" w:eastAsia="Calibri" w:hAnsi="Calibri" w:cs="Calibri"/>
                <w:b/>
                <w:bCs/>
              </w:rPr>
              <w:t>CENÁRIOS DE EXCEÇÃO</w:t>
            </w:r>
          </w:p>
          <w:p w14:paraId="5AD91099" w14:textId="77777777" w:rsidR="28AE31AA" w:rsidRDefault="28AE31AA" w:rsidP="28AE31AA">
            <w:pPr>
              <w:spacing w:after="0" w:line="240" w:lineRule="auto"/>
              <w:rPr>
                <w:rFonts w:ascii="Calibri" w:eastAsia="Calibri" w:hAnsi="Calibri" w:cs="Calibri"/>
              </w:rPr>
            </w:pPr>
          </w:p>
          <w:p w14:paraId="674046A0" w14:textId="77777777" w:rsidR="28AE31AA" w:rsidRDefault="28AE31AA" w:rsidP="28AE31AA">
            <w:pPr>
              <w:spacing w:after="0" w:line="240" w:lineRule="auto"/>
              <w:rPr>
                <w:rFonts w:ascii="Calibri" w:eastAsia="Calibri" w:hAnsi="Calibri" w:cs="Calibri"/>
              </w:rPr>
            </w:pPr>
          </w:p>
        </w:tc>
      </w:tr>
      <w:tr w:rsidR="28AE31AA" w14:paraId="4B38D1A2"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3934F23" w14:textId="77777777" w:rsidR="28AE31AA" w:rsidRDefault="28AE31AA" w:rsidP="28AE31AA">
            <w:pPr>
              <w:spacing w:after="0" w:line="240" w:lineRule="auto"/>
              <w:rPr>
                <w:rFonts w:ascii="Calibri" w:eastAsia="Calibri" w:hAnsi="Calibri" w:cs="Calibri"/>
              </w:rPr>
            </w:pPr>
            <w:r w:rsidRPr="28AE31AA">
              <w:rPr>
                <w:rFonts w:ascii="Calibri" w:eastAsia="Calibri" w:hAnsi="Calibri" w:cs="Calibri"/>
                <w:b/>
                <w:bCs/>
              </w:rPr>
              <w:t>PRÉ-CONDIÇÕES</w:t>
            </w:r>
          </w:p>
          <w:p w14:paraId="011B6CBE" w14:textId="2298BFFB" w:rsidR="28AE31AA" w:rsidRDefault="74A5D374" w:rsidP="5D94D70C">
            <w:pPr>
              <w:spacing w:after="0" w:line="240" w:lineRule="auto"/>
              <w:rPr>
                <w:rFonts w:ascii="Calibri" w:eastAsia="Calibri" w:hAnsi="Calibri" w:cs="Calibri"/>
              </w:rPr>
            </w:pPr>
            <w:r w:rsidRPr="5D94D70C">
              <w:rPr>
                <w:rFonts w:ascii="Calibri" w:eastAsia="Calibri" w:hAnsi="Calibri" w:cs="Calibri"/>
              </w:rPr>
              <w:t>Par</w:t>
            </w:r>
            <w:r w:rsidR="4AA799B8" w:rsidRPr="5D94D70C">
              <w:rPr>
                <w:rFonts w:ascii="Calibri" w:eastAsia="Calibri" w:hAnsi="Calibri" w:cs="Calibri"/>
              </w:rPr>
              <w:t>a alterar o cadastro é necessário que</w:t>
            </w:r>
            <w:r w:rsidRPr="5D94D70C">
              <w:rPr>
                <w:rFonts w:ascii="Calibri" w:eastAsia="Calibri" w:hAnsi="Calibri" w:cs="Calibri"/>
              </w:rPr>
              <w:t xml:space="preserve"> </w:t>
            </w:r>
            <w:r w:rsidR="0F25DD40" w:rsidRPr="5D94D70C">
              <w:rPr>
                <w:rFonts w:ascii="Calibri" w:eastAsia="Calibri" w:hAnsi="Calibri" w:cs="Calibri"/>
              </w:rPr>
              <w:t xml:space="preserve">o cliente </w:t>
            </w:r>
            <w:r w:rsidRPr="5D94D70C">
              <w:rPr>
                <w:rFonts w:ascii="Calibri" w:eastAsia="Calibri" w:hAnsi="Calibri" w:cs="Calibri"/>
              </w:rPr>
              <w:t xml:space="preserve">esteja </w:t>
            </w:r>
            <w:r w:rsidR="528CA7E5" w:rsidRPr="5D94D70C">
              <w:rPr>
                <w:rFonts w:ascii="Calibri" w:eastAsia="Calibri" w:hAnsi="Calibri" w:cs="Calibri"/>
              </w:rPr>
              <w:t>logado.</w:t>
            </w:r>
          </w:p>
          <w:p w14:paraId="20592E2D" w14:textId="77777777" w:rsidR="28AE31AA" w:rsidRDefault="28AE31AA" w:rsidP="28AE31AA">
            <w:pPr>
              <w:spacing w:after="0" w:line="240" w:lineRule="auto"/>
              <w:rPr>
                <w:rFonts w:ascii="Calibri" w:eastAsia="Calibri" w:hAnsi="Calibri" w:cs="Calibri"/>
              </w:rPr>
            </w:pPr>
          </w:p>
        </w:tc>
      </w:tr>
      <w:tr w:rsidR="28AE31AA" w14:paraId="00CD107E"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42E78E5E" w14:textId="77777777" w:rsidR="28AE31AA" w:rsidRDefault="28AE31AA" w:rsidP="28AE31AA">
            <w:pPr>
              <w:spacing w:after="0" w:line="240" w:lineRule="auto"/>
              <w:rPr>
                <w:rFonts w:ascii="Calibri" w:eastAsia="Calibri" w:hAnsi="Calibri" w:cs="Calibri"/>
              </w:rPr>
            </w:pPr>
            <w:r w:rsidRPr="28AE31AA">
              <w:rPr>
                <w:rFonts w:ascii="Calibri" w:eastAsia="Calibri" w:hAnsi="Calibri" w:cs="Calibri"/>
                <w:b/>
                <w:bCs/>
              </w:rPr>
              <w:t>PÓS-CONDIÇÕES</w:t>
            </w:r>
          </w:p>
          <w:p w14:paraId="43876D86" w14:textId="3E929256" w:rsidR="28AE31AA" w:rsidRDefault="74A5D374" w:rsidP="5D94D70C">
            <w:pPr>
              <w:spacing w:after="0" w:line="240" w:lineRule="auto"/>
              <w:rPr>
                <w:rFonts w:ascii="Calibri" w:eastAsia="Calibri" w:hAnsi="Calibri" w:cs="Calibri"/>
              </w:rPr>
            </w:pPr>
            <w:r w:rsidRPr="5D94D70C">
              <w:rPr>
                <w:rFonts w:ascii="Calibri" w:eastAsia="Calibri" w:hAnsi="Calibri" w:cs="Calibri"/>
              </w:rPr>
              <w:t xml:space="preserve">Após realizar </w:t>
            </w:r>
            <w:r w:rsidR="39A3BE0B" w:rsidRPr="5D94D70C">
              <w:rPr>
                <w:rFonts w:ascii="Calibri" w:eastAsia="Calibri" w:hAnsi="Calibri" w:cs="Calibri"/>
              </w:rPr>
              <w:t xml:space="preserve">a alteração será notificado que </w:t>
            </w:r>
            <w:r w:rsidR="7BF7C1F3" w:rsidRPr="5D94D70C">
              <w:rPr>
                <w:rFonts w:ascii="Calibri" w:eastAsia="Calibri" w:hAnsi="Calibri" w:cs="Calibri"/>
              </w:rPr>
              <w:t xml:space="preserve">houve a alteração. </w:t>
            </w:r>
          </w:p>
          <w:p w14:paraId="30067F55" w14:textId="77777777" w:rsidR="28AE31AA" w:rsidRDefault="28AE31AA" w:rsidP="28AE31AA">
            <w:pPr>
              <w:spacing w:after="0" w:line="240" w:lineRule="auto"/>
              <w:rPr>
                <w:rFonts w:ascii="Calibri" w:eastAsia="Calibri" w:hAnsi="Calibri" w:cs="Calibri"/>
              </w:rPr>
            </w:pPr>
          </w:p>
        </w:tc>
      </w:tr>
    </w:tbl>
    <w:p w14:paraId="04DB3528" w14:textId="77777777" w:rsidR="28AE31AA" w:rsidRDefault="28AE31AA" w:rsidP="28AE31AA">
      <w:pPr>
        <w:jc w:val="both"/>
        <w:rPr>
          <w:lang w:val="en-US"/>
        </w:rPr>
      </w:pPr>
    </w:p>
    <w:tbl>
      <w:tblPr>
        <w:tblW w:w="0" w:type="auto"/>
        <w:tblInd w:w="98" w:type="dxa"/>
        <w:tblLook w:val="04A0" w:firstRow="1" w:lastRow="0" w:firstColumn="1" w:lastColumn="0" w:noHBand="0" w:noVBand="1"/>
      </w:tblPr>
      <w:tblGrid>
        <w:gridCol w:w="8720"/>
      </w:tblGrid>
      <w:tr w:rsidR="3FE5DA51" w14:paraId="243F4AF9" w14:textId="77777777" w:rsidTr="5D94D70C">
        <w:trPr>
          <w:trHeight w:val="454"/>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0" w:type="dxa"/>
              <w:left w:w="108" w:type="dxa"/>
              <w:bottom w:w="0" w:type="dxa"/>
              <w:right w:w="108" w:type="dxa"/>
            </w:tcMar>
            <w:vAlign w:val="center"/>
          </w:tcPr>
          <w:p w14:paraId="159A76BA" w14:textId="77777777" w:rsidR="3FE5DA51" w:rsidRDefault="3FE5DA51" w:rsidP="3FE5DA51">
            <w:pPr>
              <w:spacing w:after="0" w:line="240" w:lineRule="auto"/>
              <w:jc w:val="center"/>
              <w:rPr>
                <w:rFonts w:ascii="Calibri" w:eastAsia="Calibri" w:hAnsi="Calibri" w:cs="Calibri"/>
                <w:b/>
                <w:bCs/>
                <w:color w:val="FFFFFF" w:themeColor="background1"/>
              </w:rPr>
            </w:pPr>
            <w:r w:rsidRPr="3FE5DA51">
              <w:rPr>
                <w:rFonts w:ascii="Calibri" w:eastAsia="Calibri" w:hAnsi="Calibri" w:cs="Calibri"/>
                <w:b/>
                <w:bCs/>
                <w:color w:val="FFFFFF" w:themeColor="background1"/>
              </w:rPr>
              <w:t>Narrativa de caso de uso</w:t>
            </w:r>
          </w:p>
        </w:tc>
      </w:tr>
      <w:tr w:rsidR="3FE5DA51" w14:paraId="2B671EA8"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D0EA6AC" w14:textId="472B2AB5" w:rsidR="3FE5DA51" w:rsidRDefault="4C40BAC2" w:rsidP="3FE5DA51">
            <w:pPr>
              <w:spacing w:after="0" w:line="240" w:lineRule="auto"/>
              <w:rPr>
                <w:rFonts w:ascii="Calibri" w:eastAsia="Calibri" w:hAnsi="Calibri" w:cs="Calibri"/>
              </w:rPr>
            </w:pPr>
            <w:r w:rsidRPr="22D1AAA7">
              <w:rPr>
                <w:rFonts w:ascii="Calibri" w:eastAsia="Calibri" w:hAnsi="Calibri" w:cs="Calibri"/>
                <w:b/>
                <w:bCs/>
              </w:rPr>
              <w:t>Nome do Caso de Uso:</w:t>
            </w:r>
            <w:r w:rsidRPr="22D1AAA7">
              <w:rPr>
                <w:rFonts w:ascii="Calibri" w:eastAsia="Calibri" w:hAnsi="Calibri" w:cs="Calibri"/>
              </w:rPr>
              <w:t xml:space="preserve"> </w:t>
            </w:r>
            <w:r w:rsidR="3173EEF5" w:rsidRPr="22D1AAA7">
              <w:rPr>
                <w:rFonts w:ascii="Calibri" w:eastAsia="Calibri" w:hAnsi="Calibri" w:cs="Calibri"/>
              </w:rPr>
              <w:t>Alterar Cadastro</w:t>
            </w:r>
            <w:r w:rsidR="5D9B4ADC" w:rsidRPr="22D1AAA7">
              <w:rPr>
                <w:rFonts w:ascii="Calibri" w:eastAsia="Calibri" w:hAnsi="Calibri" w:cs="Calibri"/>
              </w:rPr>
              <w:t xml:space="preserve"> de Funcionário</w:t>
            </w:r>
          </w:p>
          <w:p w14:paraId="4A21A4F4" w14:textId="642C85F3" w:rsidR="3FE5DA51" w:rsidRDefault="4C40BAC2" w:rsidP="3FE5DA51">
            <w:pPr>
              <w:spacing w:after="0" w:line="240" w:lineRule="auto"/>
              <w:rPr>
                <w:rFonts w:ascii="Calibri" w:eastAsia="Calibri" w:hAnsi="Calibri" w:cs="Calibri"/>
              </w:rPr>
            </w:pPr>
            <w:r w:rsidRPr="22D1AAA7">
              <w:rPr>
                <w:rFonts w:ascii="Calibri" w:eastAsia="Calibri" w:hAnsi="Calibri" w:cs="Calibri"/>
                <w:b/>
                <w:bCs/>
              </w:rPr>
              <w:t>Objetivo:</w:t>
            </w:r>
            <w:r w:rsidRPr="22D1AAA7">
              <w:rPr>
                <w:rFonts w:ascii="Calibri" w:eastAsia="Calibri" w:hAnsi="Calibri" w:cs="Calibri"/>
              </w:rPr>
              <w:t xml:space="preserve"> </w:t>
            </w:r>
            <w:r w:rsidR="10C6618E" w:rsidRPr="22D1AAA7">
              <w:rPr>
                <w:rFonts w:ascii="Calibri" w:eastAsia="Calibri" w:hAnsi="Calibri" w:cs="Calibri"/>
              </w:rPr>
              <w:t xml:space="preserve">Alteração de dados do cadastro do </w:t>
            </w:r>
            <w:r w:rsidR="27478454" w:rsidRPr="22D1AAA7">
              <w:rPr>
                <w:rFonts w:ascii="Calibri" w:eastAsia="Calibri" w:hAnsi="Calibri" w:cs="Calibri"/>
              </w:rPr>
              <w:t>Funcionário</w:t>
            </w:r>
            <w:r w:rsidR="10C6618E" w:rsidRPr="22D1AAA7">
              <w:rPr>
                <w:rFonts w:ascii="Calibri" w:eastAsia="Calibri" w:hAnsi="Calibri" w:cs="Calibri"/>
              </w:rPr>
              <w:t xml:space="preserve"> no sistema.</w:t>
            </w:r>
          </w:p>
          <w:p w14:paraId="35D20C5D" w14:textId="62E85CB6" w:rsidR="3FE5DA51" w:rsidRDefault="4EA1D76B" w:rsidP="3FE5DA51">
            <w:pPr>
              <w:spacing w:after="0" w:line="240" w:lineRule="auto"/>
              <w:rPr>
                <w:rFonts w:ascii="Calibri" w:eastAsia="Calibri" w:hAnsi="Calibri" w:cs="Calibri"/>
              </w:rPr>
            </w:pPr>
            <w:r w:rsidRPr="178CB5A3">
              <w:rPr>
                <w:rFonts w:ascii="Calibri" w:eastAsia="Calibri" w:hAnsi="Calibri" w:cs="Calibri"/>
                <w:b/>
                <w:bCs/>
              </w:rPr>
              <w:t>Ator principal:</w:t>
            </w:r>
            <w:r w:rsidRPr="178CB5A3">
              <w:rPr>
                <w:rFonts w:ascii="Calibri" w:eastAsia="Calibri" w:hAnsi="Calibri" w:cs="Calibri"/>
              </w:rPr>
              <w:t xml:space="preserve"> Funcionário</w:t>
            </w:r>
            <w:r w:rsidR="4EE68ACE" w:rsidRPr="178CB5A3">
              <w:rPr>
                <w:rFonts w:ascii="Calibri" w:eastAsia="Calibri" w:hAnsi="Calibri" w:cs="Calibri"/>
              </w:rPr>
              <w:t>,</w:t>
            </w:r>
            <w:r w:rsidR="28BB52C0" w:rsidRPr="178CB5A3">
              <w:rPr>
                <w:rFonts w:ascii="Calibri" w:eastAsia="Calibri" w:hAnsi="Calibri" w:cs="Calibri"/>
              </w:rPr>
              <w:t xml:space="preserve"> </w:t>
            </w:r>
            <w:r w:rsidR="4EE68ACE" w:rsidRPr="178CB5A3">
              <w:rPr>
                <w:rFonts w:ascii="Calibri" w:eastAsia="Calibri" w:hAnsi="Calibri" w:cs="Calibri"/>
              </w:rPr>
              <w:t>administrador</w:t>
            </w:r>
          </w:p>
          <w:p w14:paraId="1B4D660C" w14:textId="3D516B29" w:rsidR="3FE5DA51" w:rsidRDefault="4C40BAC2" w:rsidP="3FE5DA51">
            <w:pPr>
              <w:spacing w:after="0" w:line="240" w:lineRule="auto"/>
              <w:rPr>
                <w:rFonts w:ascii="Calibri" w:eastAsia="Calibri" w:hAnsi="Calibri" w:cs="Calibri"/>
              </w:rPr>
            </w:pPr>
            <w:r w:rsidRPr="15724641">
              <w:rPr>
                <w:rFonts w:ascii="Calibri" w:eastAsia="Calibri" w:hAnsi="Calibri" w:cs="Calibri"/>
                <w:b/>
                <w:bCs/>
              </w:rPr>
              <w:t>Descrição:</w:t>
            </w:r>
            <w:r w:rsidRPr="15724641">
              <w:rPr>
                <w:rFonts w:ascii="Calibri" w:eastAsia="Calibri" w:hAnsi="Calibri" w:cs="Calibri"/>
              </w:rPr>
              <w:t xml:space="preserve"> </w:t>
            </w:r>
            <w:r w:rsidR="778E45D6" w:rsidRPr="15724641">
              <w:rPr>
                <w:rFonts w:ascii="Calibri" w:eastAsia="Calibri" w:hAnsi="Calibri" w:cs="Calibri"/>
              </w:rPr>
              <w:t>Alterar os dados do cliente no sistema para que as informações fiquem sempre atualizadas.</w:t>
            </w:r>
          </w:p>
        </w:tc>
      </w:tr>
      <w:tr w:rsidR="3FE5DA51" w14:paraId="4A8F6E85"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5B672D07" w14:textId="77777777" w:rsidR="3FE5DA51" w:rsidRDefault="3FE5DA51" w:rsidP="3FE5DA51">
            <w:pPr>
              <w:spacing w:after="0" w:line="240" w:lineRule="auto"/>
              <w:rPr>
                <w:rFonts w:ascii="Calibri" w:eastAsia="Calibri" w:hAnsi="Calibri" w:cs="Calibri"/>
              </w:rPr>
            </w:pPr>
            <w:r w:rsidRPr="3FE5DA51">
              <w:rPr>
                <w:rFonts w:ascii="Calibri" w:eastAsia="Calibri" w:hAnsi="Calibri" w:cs="Calibri"/>
                <w:b/>
                <w:bCs/>
              </w:rPr>
              <w:t>CENÁRIO PRINCIPAL</w:t>
            </w:r>
          </w:p>
          <w:p w14:paraId="2DE58576" w14:textId="3A30F420" w:rsidR="3FE5DA51" w:rsidRDefault="1D309F95" w:rsidP="5D94D70C">
            <w:pPr>
              <w:spacing w:after="0" w:line="240" w:lineRule="auto"/>
              <w:rPr>
                <w:rFonts w:eastAsiaTheme="minorEastAsia"/>
              </w:rPr>
            </w:pPr>
            <w:r w:rsidRPr="5D94D70C">
              <w:rPr>
                <w:rFonts w:ascii="Calibri" w:eastAsia="Calibri" w:hAnsi="Calibri" w:cs="Calibri"/>
              </w:rPr>
              <w:t>pós estiver logado, o funcionário terá a opção “</w:t>
            </w:r>
            <w:r w:rsidR="4120EA15" w:rsidRPr="5D94D70C">
              <w:rPr>
                <w:rFonts w:ascii="Calibri" w:eastAsia="Calibri" w:hAnsi="Calibri" w:cs="Calibri"/>
              </w:rPr>
              <w:t>Funcionário</w:t>
            </w:r>
            <w:r w:rsidRPr="5D94D70C">
              <w:rPr>
                <w:rFonts w:ascii="Calibri" w:eastAsia="Calibri" w:hAnsi="Calibri" w:cs="Calibri"/>
              </w:rPr>
              <w:t>” na homepage, a partir dessa opção ele poderá verificar os clientes cadastros, e terá a opção para selecionar um cliente. Após selecionar ele terá os dados do cliente e a opção de “Editar Perfil”, onde o mesmo irá selecionar para que ele possa alterar o cadastro. Onde ele poderá alterar o endereço e telefone, nome e login</w:t>
            </w:r>
            <w:r w:rsidR="53917F07" w:rsidRPr="5D94D70C">
              <w:rPr>
                <w:rFonts w:ascii="Calibri" w:eastAsia="Calibri" w:hAnsi="Calibri" w:cs="Calibri"/>
              </w:rPr>
              <w:t xml:space="preserve"> (senha e usuário)</w:t>
            </w:r>
            <w:r w:rsidR="15B8D01B" w:rsidRPr="5D94D70C">
              <w:rPr>
                <w:rFonts w:ascii="Calibri" w:eastAsia="Calibri" w:hAnsi="Calibri" w:cs="Calibri"/>
              </w:rPr>
              <w:t xml:space="preserve"> e </w:t>
            </w:r>
            <w:r w:rsidR="55A47CB5" w:rsidRPr="5D94D70C">
              <w:rPr>
                <w:rFonts w:ascii="Calibri" w:eastAsia="Calibri" w:hAnsi="Calibri" w:cs="Calibri"/>
              </w:rPr>
              <w:t>e-mail</w:t>
            </w:r>
            <w:r w:rsidR="15B8D01B" w:rsidRPr="5D94D70C">
              <w:rPr>
                <w:rFonts w:ascii="Calibri" w:eastAsia="Calibri" w:hAnsi="Calibri" w:cs="Calibri"/>
              </w:rPr>
              <w:t>.</w:t>
            </w:r>
          </w:p>
          <w:p w14:paraId="3D0E6EC7" w14:textId="77777777" w:rsidR="3FE5DA51" w:rsidRDefault="3FE5DA51" w:rsidP="3FE5DA51">
            <w:pPr>
              <w:spacing w:after="0" w:line="240" w:lineRule="auto"/>
              <w:rPr>
                <w:rFonts w:ascii="Calibri" w:eastAsia="Calibri" w:hAnsi="Calibri" w:cs="Calibri"/>
              </w:rPr>
            </w:pPr>
          </w:p>
        </w:tc>
      </w:tr>
      <w:tr w:rsidR="3FE5DA51" w14:paraId="6BC84C1F"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1C6D26B" w14:textId="77777777" w:rsidR="3FE5DA51" w:rsidRDefault="3FE5DA51" w:rsidP="3FE5DA51">
            <w:pPr>
              <w:spacing w:after="0" w:line="240" w:lineRule="auto"/>
              <w:rPr>
                <w:rFonts w:ascii="Calibri" w:eastAsia="Calibri" w:hAnsi="Calibri" w:cs="Calibri"/>
              </w:rPr>
            </w:pPr>
            <w:r w:rsidRPr="3FE5DA51">
              <w:rPr>
                <w:rFonts w:ascii="Calibri" w:eastAsia="Calibri" w:hAnsi="Calibri" w:cs="Calibri"/>
                <w:b/>
                <w:bCs/>
              </w:rPr>
              <w:t>CENÁRIOS ALTERNATIVOS</w:t>
            </w:r>
          </w:p>
          <w:p w14:paraId="7B4A226C" w14:textId="4185F552" w:rsidR="3FE5DA51" w:rsidRDefault="3FE5DA51" w:rsidP="3FE5DA51">
            <w:pPr>
              <w:pStyle w:val="PargrafodaLista"/>
              <w:spacing w:after="0" w:line="240" w:lineRule="auto"/>
              <w:ind w:left="0"/>
              <w:rPr>
                <w:rFonts w:ascii="Calibri" w:eastAsia="Calibri" w:hAnsi="Calibri" w:cs="Calibri"/>
              </w:rPr>
            </w:pPr>
          </w:p>
        </w:tc>
      </w:tr>
      <w:tr w:rsidR="3FE5DA51" w14:paraId="7015829E"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33A63486" w14:textId="77777777" w:rsidR="3FE5DA51" w:rsidRDefault="3FE5DA51" w:rsidP="3FE5DA51">
            <w:pPr>
              <w:spacing w:after="0" w:line="240" w:lineRule="auto"/>
              <w:rPr>
                <w:rFonts w:ascii="Calibri" w:eastAsia="Calibri" w:hAnsi="Calibri" w:cs="Calibri"/>
              </w:rPr>
            </w:pPr>
            <w:r w:rsidRPr="3FE5DA51">
              <w:rPr>
                <w:rFonts w:ascii="Calibri" w:eastAsia="Calibri" w:hAnsi="Calibri" w:cs="Calibri"/>
                <w:b/>
                <w:bCs/>
              </w:rPr>
              <w:t>CENÁRIOS DE EXCEÇÃO</w:t>
            </w:r>
          </w:p>
          <w:p w14:paraId="11DF5974" w14:textId="0FAEB0B4" w:rsidR="3FE5DA51" w:rsidRDefault="3FE5DA51" w:rsidP="15724641">
            <w:pPr>
              <w:spacing w:after="0" w:line="240" w:lineRule="auto"/>
              <w:rPr>
                <w:rFonts w:ascii="Calibri" w:eastAsia="Calibri" w:hAnsi="Calibri" w:cs="Calibri"/>
              </w:rPr>
            </w:pPr>
          </w:p>
        </w:tc>
      </w:tr>
      <w:tr w:rsidR="3FE5DA51" w14:paraId="58DA0167"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54B7803C" w14:textId="77777777" w:rsidR="3FE5DA51" w:rsidRDefault="3FE5DA51" w:rsidP="3FE5DA51">
            <w:pPr>
              <w:spacing w:after="0" w:line="240" w:lineRule="auto"/>
              <w:rPr>
                <w:rFonts w:ascii="Calibri" w:eastAsia="Calibri" w:hAnsi="Calibri" w:cs="Calibri"/>
              </w:rPr>
            </w:pPr>
            <w:r w:rsidRPr="3FE5DA51">
              <w:rPr>
                <w:rFonts w:ascii="Calibri" w:eastAsia="Calibri" w:hAnsi="Calibri" w:cs="Calibri"/>
                <w:b/>
                <w:bCs/>
              </w:rPr>
              <w:t>PRÉ-CONDIÇÕES</w:t>
            </w:r>
          </w:p>
          <w:p w14:paraId="2EAD4E4C" w14:textId="07EE5823" w:rsidR="3FE5DA51" w:rsidRDefault="0F5BA4B1" w:rsidP="5D94D70C">
            <w:pPr>
              <w:spacing w:after="0" w:line="240" w:lineRule="auto"/>
              <w:rPr>
                <w:rFonts w:ascii="Calibri" w:eastAsia="Calibri" w:hAnsi="Calibri" w:cs="Calibri"/>
              </w:rPr>
            </w:pPr>
            <w:r w:rsidRPr="5D94D70C">
              <w:rPr>
                <w:rFonts w:ascii="Calibri" w:eastAsia="Calibri" w:hAnsi="Calibri" w:cs="Calibri"/>
              </w:rPr>
              <w:t xml:space="preserve">Para </w:t>
            </w:r>
            <w:r w:rsidR="0C251105" w:rsidRPr="5D94D70C">
              <w:rPr>
                <w:rFonts w:ascii="Calibri" w:eastAsia="Calibri" w:hAnsi="Calibri" w:cs="Calibri"/>
              </w:rPr>
              <w:t xml:space="preserve">realizar a alteração é necessário que esteja logado em uma conta com nível de funcionário. </w:t>
            </w:r>
          </w:p>
          <w:p w14:paraId="27697389" w14:textId="77777777" w:rsidR="3FE5DA51" w:rsidRDefault="3FE5DA51" w:rsidP="3FE5DA51">
            <w:pPr>
              <w:spacing w:after="0" w:line="240" w:lineRule="auto"/>
              <w:rPr>
                <w:rFonts w:ascii="Calibri" w:eastAsia="Calibri" w:hAnsi="Calibri" w:cs="Calibri"/>
              </w:rPr>
            </w:pPr>
          </w:p>
        </w:tc>
      </w:tr>
      <w:tr w:rsidR="3FE5DA51" w14:paraId="420FF9C1"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34221BEB" w14:textId="77777777" w:rsidR="3FE5DA51" w:rsidRDefault="3FE5DA51" w:rsidP="3FE5DA51">
            <w:pPr>
              <w:spacing w:after="0" w:line="240" w:lineRule="auto"/>
              <w:rPr>
                <w:rFonts w:ascii="Calibri" w:eastAsia="Calibri" w:hAnsi="Calibri" w:cs="Calibri"/>
              </w:rPr>
            </w:pPr>
            <w:r w:rsidRPr="3FE5DA51">
              <w:rPr>
                <w:rFonts w:ascii="Calibri" w:eastAsia="Calibri" w:hAnsi="Calibri" w:cs="Calibri"/>
                <w:b/>
                <w:bCs/>
              </w:rPr>
              <w:t>PÓS-CONDIÇÕES</w:t>
            </w:r>
          </w:p>
          <w:p w14:paraId="568968BD" w14:textId="1305EE3A" w:rsidR="52D8B411" w:rsidRDefault="0F5BA4B1" w:rsidP="5D94D70C">
            <w:pPr>
              <w:spacing w:after="0" w:line="240" w:lineRule="auto"/>
              <w:rPr>
                <w:rFonts w:eastAsiaTheme="minorEastAsia"/>
              </w:rPr>
            </w:pPr>
            <w:r w:rsidRPr="5D94D70C">
              <w:rPr>
                <w:rFonts w:ascii="Calibri" w:eastAsia="Calibri" w:hAnsi="Calibri" w:cs="Calibri"/>
              </w:rPr>
              <w:lastRenderedPageBreak/>
              <w:t xml:space="preserve">Após realizar </w:t>
            </w:r>
            <w:r w:rsidR="67D010EB" w:rsidRPr="5D94D70C">
              <w:rPr>
                <w:rFonts w:ascii="Calibri" w:eastAsia="Calibri" w:hAnsi="Calibri" w:cs="Calibri"/>
              </w:rPr>
              <w:t xml:space="preserve">a alteração aparecerá a notificação de que foi realizada a alteração e o cliente será notificado. </w:t>
            </w:r>
          </w:p>
          <w:p w14:paraId="7DBEDFCA" w14:textId="77777777" w:rsidR="3FE5DA51" w:rsidRDefault="3FE5DA51" w:rsidP="3FE5DA51">
            <w:pPr>
              <w:spacing w:after="0" w:line="240" w:lineRule="auto"/>
              <w:rPr>
                <w:rFonts w:ascii="Calibri" w:eastAsia="Calibri" w:hAnsi="Calibri" w:cs="Calibri"/>
              </w:rPr>
            </w:pPr>
          </w:p>
        </w:tc>
      </w:tr>
    </w:tbl>
    <w:p w14:paraId="08F7C5DB" w14:textId="1023CA22" w:rsidR="3FE5DA51" w:rsidRDefault="3FE5DA51" w:rsidP="3FE5DA51">
      <w:pPr>
        <w:jc w:val="both"/>
        <w:rPr>
          <w:lang w:val="en-US"/>
        </w:rPr>
      </w:pPr>
    </w:p>
    <w:p w14:paraId="7D9E170E" w14:textId="4BDF8115" w:rsidR="28AE31AA" w:rsidRDefault="28AE31AA" w:rsidP="28AE31AA">
      <w:pPr>
        <w:rPr>
          <w:lang w:val="en-US"/>
        </w:rPr>
      </w:pPr>
    </w:p>
    <w:p w14:paraId="678963EF" w14:textId="45BA04A9" w:rsidR="178CB5A3" w:rsidRDefault="178CB5A3" w:rsidP="178CB5A3">
      <w:pPr>
        <w:rPr>
          <w:lang w:val="en-US"/>
        </w:rPr>
      </w:pPr>
    </w:p>
    <w:tbl>
      <w:tblPr>
        <w:tblW w:w="0" w:type="auto"/>
        <w:tblInd w:w="98" w:type="dxa"/>
        <w:tblLook w:val="04A0" w:firstRow="1" w:lastRow="0" w:firstColumn="1" w:lastColumn="0" w:noHBand="0" w:noVBand="1"/>
      </w:tblPr>
      <w:tblGrid>
        <w:gridCol w:w="8720"/>
      </w:tblGrid>
      <w:tr w:rsidR="69ED586B" w14:paraId="54397398" w14:textId="77777777" w:rsidTr="5D94D70C">
        <w:trPr>
          <w:trHeight w:val="454"/>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0" w:type="dxa"/>
              <w:left w:w="108" w:type="dxa"/>
              <w:bottom w:w="0" w:type="dxa"/>
              <w:right w:w="108" w:type="dxa"/>
            </w:tcMar>
            <w:vAlign w:val="center"/>
          </w:tcPr>
          <w:p w14:paraId="2D2801C1" w14:textId="77777777" w:rsidR="69ED586B" w:rsidRDefault="69ED586B" w:rsidP="69ED586B">
            <w:pPr>
              <w:spacing w:after="0" w:line="240" w:lineRule="auto"/>
              <w:jc w:val="center"/>
              <w:rPr>
                <w:rFonts w:ascii="Calibri" w:eastAsia="Calibri" w:hAnsi="Calibri" w:cs="Calibri"/>
                <w:b/>
                <w:bCs/>
                <w:color w:val="FFFFFF" w:themeColor="background1"/>
              </w:rPr>
            </w:pPr>
            <w:r w:rsidRPr="69ED586B">
              <w:rPr>
                <w:rFonts w:ascii="Calibri" w:eastAsia="Calibri" w:hAnsi="Calibri" w:cs="Calibri"/>
                <w:b/>
                <w:bCs/>
                <w:color w:val="FFFFFF" w:themeColor="background1"/>
              </w:rPr>
              <w:t>Narrativa de caso de uso</w:t>
            </w:r>
          </w:p>
        </w:tc>
      </w:tr>
      <w:tr w:rsidR="69ED586B" w14:paraId="7233FE72"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0F77E31" w14:textId="039F5E0D" w:rsidR="69ED586B" w:rsidRDefault="69ED586B" w:rsidP="69ED586B">
            <w:pPr>
              <w:spacing w:after="0" w:line="240" w:lineRule="auto"/>
              <w:rPr>
                <w:rFonts w:ascii="Calibri" w:eastAsia="Calibri" w:hAnsi="Calibri" w:cs="Calibri"/>
              </w:rPr>
            </w:pPr>
            <w:r w:rsidRPr="69ED586B">
              <w:rPr>
                <w:rFonts w:ascii="Calibri" w:eastAsia="Calibri" w:hAnsi="Calibri" w:cs="Calibri"/>
                <w:b/>
                <w:bCs/>
              </w:rPr>
              <w:t>Nome do Caso de Uso:</w:t>
            </w:r>
            <w:r w:rsidRPr="69ED586B">
              <w:rPr>
                <w:rFonts w:ascii="Calibri" w:eastAsia="Calibri" w:hAnsi="Calibri" w:cs="Calibri"/>
              </w:rPr>
              <w:t xml:space="preserve"> </w:t>
            </w:r>
            <w:r w:rsidR="57DF9504" w:rsidRPr="69ED586B">
              <w:rPr>
                <w:rFonts w:ascii="Calibri" w:eastAsia="Calibri" w:hAnsi="Calibri" w:cs="Calibri"/>
              </w:rPr>
              <w:t>Cadastrar Clientes</w:t>
            </w:r>
          </w:p>
          <w:p w14:paraId="34600180" w14:textId="51B44FD6" w:rsidR="69ED586B" w:rsidRDefault="69ED586B" w:rsidP="69ED586B">
            <w:pPr>
              <w:spacing w:after="0" w:line="240" w:lineRule="auto"/>
              <w:rPr>
                <w:rFonts w:ascii="Calibri" w:eastAsia="Calibri" w:hAnsi="Calibri" w:cs="Calibri"/>
              </w:rPr>
            </w:pPr>
            <w:r w:rsidRPr="69ED586B">
              <w:rPr>
                <w:rFonts w:ascii="Calibri" w:eastAsia="Calibri" w:hAnsi="Calibri" w:cs="Calibri"/>
                <w:b/>
                <w:bCs/>
              </w:rPr>
              <w:t>Objetivo:</w:t>
            </w:r>
            <w:r w:rsidRPr="69ED586B">
              <w:rPr>
                <w:rFonts w:ascii="Calibri" w:eastAsia="Calibri" w:hAnsi="Calibri" w:cs="Calibri"/>
              </w:rPr>
              <w:t xml:space="preserve"> </w:t>
            </w:r>
            <w:r w:rsidR="6909C006" w:rsidRPr="69ED586B">
              <w:rPr>
                <w:rFonts w:ascii="Calibri" w:eastAsia="Calibri" w:hAnsi="Calibri" w:cs="Calibri"/>
              </w:rPr>
              <w:t xml:space="preserve">Realizar o cadastro de clientes que vão na barbearia. </w:t>
            </w:r>
          </w:p>
          <w:p w14:paraId="1DA5C491" w14:textId="650074D3" w:rsidR="69ED586B" w:rsidRDefault="7257BEA7" w:rsidP="69ED586B">
            <w:pPr>
              <w:spacing w:after="0" w:line="240" w:lineRule="auto"/>
              <w:rPr>
                <w:rFonts w:ascii="Calibri" w:eastAsia="Calibri" w:hAnsi="Calibri" w:cs="Calibri"/>
              </w:rPr>
            </w:pPr>
            <w:r w:rsidRPr="178CB5A3">
              <w:rPr>
                <w:rFonts w:ascii="Calibri" w:eastAsia="Calibri" w:hAnsi="Calibri" w:cs="Calibri"/>
                <w:b/>
                <w:bCs/>
              </w:rPr>
              <w:t>Ator principal:</w:t>
            </w:r>
            <w:r w:rsidRPr="178CB5A3">
              <w:rPr>
                <w:rFonts w:ascii="Calibri" w:eastAsia="Calibri" w:hAnsi="Calibri" w:cs="Calibri"/>
              </w:rPr>
              <w:t xml:space="preserve"> </w:t>
            </w:r>
            <w:r w:rsidR="4B55211F" w:rsidRPr="178CB5A3">
              <w:rPr>
                <w:rFonts w:ascii="Calibri" w:eastAsia="Calibri" w:hAnsi="Calibri" w:cs="Calibri"/>
              </w:rPr>
              <w:t>Funcionário</w:t>
            </w:r>
            <w:r w:rsidR="75AF5A03" w:rsidRPr="178CB5A3">
              <w:rPr>
                <w:rFonts w:ascii="Calibri" w:eastAsia="Calibri" w:hAnsi="Calibri" w:cs="Calibri"/>
              </w:rPr>
              <w:t>,</w:t>
            </w:r>
            <w:r w:rsidR="777A76B1" w:rsidRPr="178CB5A3">
              <w:rPr>
                <w:rFonts w:ascii="Calibri" w:eastAsia="Calibri" w:hAnsi="Calibri" w:cs="Calibri"/>
              </w:rPr>
              <w:t xml:space="preserve"> </w:t>
            </w:r>
            <w:r w:rsidR="75AF5A03" w:rsidRPr="178CB5A3">
              <w:rPr>
                <w:rFonts w:ascii="Calibri" w:eastAsia="Calibri" w:hAnsi="Calibri" w:cs="Calibri"/>
              </w:rPr>
              <w:t>administrador</w:t>
            </w:r>
            <w:r w:rsidR="4B55211F" w:rsidRPr="178CB5A3">
              <w:rPr>
                <w:rFonts w:ascii="Calibri" w:eastAsia="Calibri" w:hAnsi="Calibri" w:cs="Calibri"/>
              </w:rPr>
              <w:t xml:space="preserve"> </w:t>
            </w:r>
          </w:p>
          <w:p w14:paraId="428CE40C" w14:textId="48367B55" w:rsidR="69ED586B" w:rsidRDefault="4C2AB647" w:rsidP="69ED586B">
            <w:pPr>
              <w:spacing w:after="0" w:line="240" w:lineRule="auto"/>
              <w:rPr>
                <w:rFonts w:ascii="Calibri" w:eastAsia="Calibri" w:hAnsi="Calibri" w:cs="Calibri"/>
              </w:rPr>
            </w:pPr>
            <w:r w:rsidRPr="5D94D70C">
              <w:rPr>
                <w:rFonts w:ascii="Calibri" w:eastAsia="Calibri" w:hAnsi="Calibri" w:cs="Calibri"/>
                <w:b/>
                <w:bCs/>
              </w:rPr>
              <w:t>Descrição:</w:t>
            </w:r>
            <w:r w:rsidRPr="5D94D70C">
              <w:rPr>
                <w:rFonts w:ascii="Calibri" w:eastAsia="Calibri" w:hAnsi="Calibri" w:cs="Calibri"/>
              </w:rPr>
              <w:t xml:space="preserve"> </w:t>
            </w:r>
            <w:r w:rsidR="5A18C9F1" w:rsidRPr="5D94D70C">
              <w:rPr>
                <w:rFonts w:ascii="Calibri" w:eastAsia="Calibri" w:hAnsi="Calibri" w:cs="Calibri"/>
              </w:rPr>
              <w:t xml:space="preserve">Realizar o cadastro de clientes para </w:t>
            </w:r>
            <w:r w:rsidR="4F5ACBED" w:rsidRPr="5D94D70C">
              <w:rPr>
                <w:rFonts w:ascii="Calibri" w:eastAsia="Calibri" w:hAnsi="Calibri" w:cs="Calibri"/>
              </w:rPr>
              <w:t xml:space="preserve">que o acesso </w:t>
            </w:r>
            <w:r w:rsidR="7EE6DBD0" w:rsidRPr="5D94D70C">
              <w:rPr>
                <w:rFonts w:ascii="Calibri" w:eastAsia="Calibri" w:hAnsi="Calibri" w:cs="Calibri"/>
              </w:rPr>
              <w:t>as informações fiquem</w:t>
            </w:r>
            <w:r w:rsidR="4F5ACBED" w:rsidRPr="5D94D70C">
              <w:rPr>
                <w:rFonts w:ascii="Calibri" w:eastAsia="Calibri" w:hAnsi="Calibri" w:cs="Calibri"/>
              </w:rPr>
              <w:t xml:space="preserve"> mais fáci</w:t>
            </w:r>
            <w:r w:rsidR="2FFBDA55" w:rsidRPr="5D94D70C">
              <w:rPr>
                <w:rFonts w:ascii="Calibri" w:eastAsia="Calibri" w:hAnsi="Calibri" w:cs="Calibri"/>
              </w:rPr>
              <w:t>l</w:t>
            </w:r>
            <w:r w:rsidR="4F5ACBED" w:rsidRPr="5D94D70C">
              <w:rPr>
                <w:rFonts w:ascii="Calibri" w:eastAsia="Calibri" w:hAnsi="Calibri" w:cs="Calibri"/>
              </w:rPr>
              <w:t xml:space="preserve"> e otimizar o atendimento. </w:t>
            </w:r>
          </w:p>
        </w:tc>
      </w:tr>
      <w:tr w:rsidR="69ED586B" w14:paraId="05238166"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A7AB01E" w14:textId="77777777" w:rsidR="69ED586B" w:rsidRDefault="69ED586B" w:rsidP="69ED586B">
            <w:pPr>
              <w:spacing w:after="0" w:line="240" w:lineRule="auto"/>
              <w:rPr>
                <w:rFonts w:ascii="Calibri" w:eastAsia="Calibri" w:hAnsi="Calibri" w:cs="Calibri"/>
              </w:rPr>
            </w:pPr>
            <w:r w:rsidRPr="69ED586B">
              <w:rPr>
                <w:rFonts w:ascii="Calibri" w:eastAsia="Calibri" w:hAnsi="Calibri" w:cs="Calibri"/>
                <w:b/>
                <w:bCs/>
              </w:rPr>
              <w:t>CENÁRIO PRINCIPAL</w:t>
            </w:r>
          </w:p>
          <w:p w14:paraId="1EF126CC" w14:textId="266C280F" w:rsidR="69ED586B" w:rsidRDefault="36459934" w:rsidP="5D94D70C">
            <w:pPr>
              <w:spacing w:after="0" w:line="240" w:lineRule="auto"/>
              <w:rPr>
                <w:rFonts w:eastAsiaTheme="minorEastAsia"/>
              </w:rPr>
            </w:pPr>
            <w:r w:rsidRPr="5D94D70C">
              <w:rPr>
                <w:rFonts w:ascii="Calibri" w:eastAsia="Calibri" w:hAnsi="Calibri" w:cs="Calibri"/>
              </w:rPr>
              <w:t>N</w:t>
            </w:r>
            <w:r w:rsidR="402507B1" w:rsidRPr="5D94D70C">
              <w:rPr>
                <w:rFonts w:ascii="Calibri" w:eastAsia="Calibri" w:hAnsi="Calibri" w:cs="Calibri"/>
              </w:rPr>
              <w:t>a homepage o funcionário terá a opção “Cadastrar”, logo após o mesmo clicar, irá aparecer a opçã</w:t>
            </w:r>
            <w:r w:rsidR="5DA47DEA" w:rsidRPr="5D94D70C">
              <w:rPr>
                <w:rFonts w:ascii="Calibri" w:eastAsia="Calibri" w:hAnsi="Calibri" w:cs="Calibri"/>
              </w:rPr>
              <w:t>o</w:t>
            </w:r>
            <w:r w:rsidR="6AF33606" w:rsidRPr="5D94D70C">
              <w:rPr>
                <w:rFonts w:ascii="Calibri" w:eastAsia="Calibri" w:hAnsi="Calibri" w:cs="Calibri"/>
              </w:rPr>
              <w:t xml:space="preserve"> “Cadastrar Clientes”, onde o mesmo irá selecionar e será solicitado os dados do cliente, como nome, telefone, cpf, </w:t>
            </w:r>
            <w:r w:rsidR="4145C595" w:rsidRPr="5D94D70C">
              <w:rPr>
                <w:rFonts w:ascii="Calibri" w:eastAsia="Calibri" w:hAnsi="Calibri" w:cs="Calibri"/>
              </w:rPr>
              <w:t>e-mail</w:t>
            </w:r>
            <w:r w:rsidR="6AF33606" w:rsidRPr="5D94D70C">
              <w:rPr>
                <w:rFonts w:ascii="Calibri" w:eastAsia="Calibri" w:hAnsi="Calibri" w:cs="Calibri"/>
              </w:rPr>
              <w:t xml:space="preserve"> e endereço</w:t>
            </w:r>
            <w:r w:rsidR="31303A5F" w:rsidRPr="5D94D70C">
              <w:rPr>
                <w:rFonts w:ascii="Calibri" w:eastAsia="Calibri" w:hAnsi="Calibri" w:cs="Calibri"/>
              </w:rPr>
              <w:t xml:space="preserve">, será possível criar também o login do cliente. </w:t>
            </w:r>
          </w:p>
        </w:tc>
      </w:tr>
      <w:tr w:rsidR="69ED586B" w14:paraId="25ADB2D1"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E6F8D1A" w14:textId="77777777" w:rsidR="69ED586B" w:rsidRDefault="69ED586B" w:rsidP="69ED586B">
            <w:pPr>
              <w:spacing w:after="0" w:line="240" w:lineRule="auto"/>
              <w:rPr>
                <w:rFonts w:ascii="Calibri" w:eastAsia="Calibri" w:hAnsi="Calibri" w:cs="Calibri"/>
              </w:rPr>
            </w:pPr>
            <w:r w:rsidRPr="69ED586B">
              <w:rPr>
                <w:rFonts w:ascii="Calibri" w:eastAsia="Calibri" w:hAnsi="Calibri" w:cs="Calibri"/>
                <w:b/>
                <w:bCs/>
              </w:rPr>
              <w:t>CENÁRIOS ALTERNATIVOS</w:t>
            </w:r>
          </w:p>
          <w:p w14:paraId="5A0F4327" w14:textId="4185F552" w:rsidR="69ED586B" w:rsidRDefault="69ED586B" w:rsidP="69ED586B">
            <w:pPr>
              <w:pStyle w:val="PargrafodaLista"/>
              <w:spacing w:after="0" w:line="240" w:lineRule="auto"/>
              <w:ind w:left="0"/>
              <w:rPr>
                <w:rFonts w:ascii="Calibri" w:eastAsia="Calibri" w:hAnsi="Calibri" w:cs="Calibri"/>
              </w:rPr>
            </w:pPr>
          </w:p>
        </w:tc>
      </w:tr>
      <w:tr w:rsidR="69ED586B" w14:paraId="637C4C3C"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6229244A" w14:textId="77777777" w:rsidR="69ED586B" w:rsidRDefault="69ED586B" w:rsidP="69ED586B">
            <w:pPr>
              <w:spacing w:after="0" w:line="240" w:lineRule="auto"/>
              <w:rPr>
                <w:rFonts w:ascii="Calibri" w:eastAsia="Calibri" w:hAnsi="Calibri" w:cs="Calibri"/>
              </w:rPr>
            </w:pPr>
            <w:r w:rsidRPr="69ED586B">
              <w:rPr>
                <w:rFonts w:ascii="Calibri" w:eastAsia="Calibri" w:hAnsi="Calibri" w:cs="Calibri"/>
                <w:b/>
                <w:bCs/>
              </w:rPr>
              <w:t>CENÁRIOS DE EXCEÇÃO</w:t>
            </w:r>
          </w:p>
          <w:p w14:paraId="74D7D96D" w14:textId="0FAEB0B4" w:rsidR="69ED586B" w:rsidRDefault="69ED586B" w:rsidP="69ED586B">
            <w:pPr>
              <w:spacing w:after="0" w:line="240" w:lineRule="auto"/>
              <w:rPr>
                <w:rFonts w:ascii="Calibri" w:eastAsia="Calibri" w:hAnsi="Calibri" w:cs="Calibri"/>
              </w:rPr>
            </w:pPr>
          </w:p>
        </w:tc>
      </w:tr>
      <w:tr w:rsidR="69ED586B" w14:paraId="25E4392C"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37F7589" w14:textId="77777777" w:rsidR="69ED586B" w:rsidRDefault="69ED586B" w:rsidP="69ED586B">
            <w:pPr>
              <w:spacing w:after="0" w:line="240" w:lineRule="auto"/>
              <w:rPr>
                <w:rFonts w:ascii="Calibri" w:eastAsia="Calibri" w:hAnsi="Calibri" w:cs="Calibri"/>
              </w:rPr>
            </w:pPr>
            <w:r w:rsidRPr="69ED586B">
              <w:rPr>
                <w:rFonts w:ascii="Calibri" w:eastAsia="Calibri" w:hAnsi="Calibri" w:cs="Calibri"/>
                <w:b/>
                <w:bCs/>
              </w:rPr>
              <w:t>PRÉ-CONDIÇÕES</w:t>
            </w:r>
          </w:p>
          <w:p w14:paraId="650ED938" w14:textId="0296F6CA" w:rsidR="462654AF" w:rsidRDefault="3DB6AEEF" w:rsidP="5D94D70C">
            <w:pPr>
              <w:spacing w:after="0" w:line="240" w:lineRule="auto"/>
              <w:rPr>
                <w:rFonts w:ascii="Calibri" w:eastAsia="Calibri" w:hAnsi="Calibri" w:cs="Calibri"/>
              </w:rPr>
            </w:pPr>
            <w:r w:rsidRPr="5D94D70C">
              <w:rPr>
                <w:rFonts w:ascii="Calibri" w:eastAsia="Calibri" w:hAnsi="Calibri" w:cs="Calibri"/>
              </w:rPr>
              <w:t>É necessário que esteja logado em uma conta como funcionário</w:t>
            </w:r>
            <w:r w:rsidR="1918A8DD" w:rsidRPr="5D94D70C">
              <w:rPr>
                <w:rFonts w:ascii="Calibri" w:eastAsia="Calibri" w:hAnsi="Calibri" w:cs="Calibri"/>
              </w:rPr>
              <w:t xml:space="preserve"> para que seja possível realizar </w:t>
            </w:r>
            <w:r w:rsidR="3C830F5F" w:rsidRPr="5D94D70C">
              <w:rPr>
                <w:rFonts w:ascii="Calibri" w:eastAsia="Calibri" w:hAnsi="Calibri" w:cs="Calibri"/>
              </w:rPr>
              <w:t xml:space="preserve">os cadastros de clientes. </w:t>
            </w:r>
            <w:r w:rsidR="1918A8DD" w:rsidRPr="5D94D70C">
              <w:rPr>
                <w:rFonts w:ascii="Calibri" w:eastAsia="Calibri" w:hAnsi="Calibri" w:cs="Calibri"/>
              </w:rPr>
              <w:t xml:space="preserve"> </w:t>
            </w:r>
          </w:p>
        </w:tc>
      </w:tr>
      <w:tr w:rsidR="69ED586B" w14:paraId="14AB6AE2"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6A3526A8" w14:textId="77777777" w:rsidR="69ED586B" w:rsidRDefault="69ED586B" w:rsidP="69ED586B">
            <w:pPr>
              <w:spacing w:after="0" w:line="240" w:lineRule="auto"/>
              <w:rPr>
                <w:rFonts w:ascii="Calibri" w:eastAsia="Calibri" w:hAnsi="Calibri" w:cs="Calibri"/>
              </w:rPr>
            </w:pPr>
            <w:r w:rsidRPr="69ED586B">
              <w:rPr>
                <w:rFonts w:ascii="Calibri" w:eastAsia="Calibri" w:hAnsi="Calibri" w:cs="Calibri"/>
                <w:b/>
                <w:bCs/>
              </w:rPr>
              <w:t>PÓS-CONDIÇÕES</w:t>
            </w:r>
          </w:p>
          <w:p w14:paraId="60B22530" w14:textId="245E5B2A" w:rsidR="3F3B5DB4" w:rsidRDefault="43AC3FF5" w:rsidP="5D94D70C">
            <w:pPr>
              <w:spacing w:after="0" w:line="240" w:lineRule="auto"/>
              <w:rPr>
                <w:rFonts w:eastAsiaTheme="minorEastAsia"/>
              </w:rPr>
            </w:pPr>
            <w:r w:rsidRPr="5D94D70C">
              <w:rPr>
                <w:rFonts w:eastAsiaTheme="minorEastAsia"/>
              </w:rPr>
              <w:t>Será emitido uma notificação que o cliente foi cadastrado.</w:t>
            </w:r>
          </w:p>
          <w:p w14:paraId="053A4E73" w14:textId="77777777" w:rsidR="69ED586B" w:rsidRDefault="69ED586B" w:rsidP="69ED586B">
            <w:pPr>
              <w:spacing w:after="0" w:line="240" w:lineRule="auto"/>
              <w:rPr>
                <w:rFonts w:ascii="Calibri" w:eastAsia="Calibri" w:hAnsi="Calibri" w:cs="Calibri"/>
              </w:rPr>
            </w:pPr>
          </w:p>
        </w:tc>
      </w:tr>
    </w:tbl>
    <w:p w14:paraId="4910363C" w14:textId="4DAD9CF9" w:rsidR="69ED586B" w:rsidRDefault="69ED586B" w:rsidP="69ED586B">
      <w:pPr>
        <w:rPr>
          <w:lang w:val="en-US"/>
        </w:rPr>
      </w:pPr>
    </w:p>
    <w:tbl>
      <w:tblPr>
        <w:tblW w:w="0" w:type="auto"/>
        <w:tblInd w:w="98" w:type="dxa"/>
        <w:tblLook w:val="04A0" w:firstRow="1" w:lastRow="0" w:firstColumn="1" w:lastColumn="0" w:noHBand="0" w:noVBand="1"/>
      </w:tblPr>
      <w:tblGrid>
        <w:gridCol w:w="8720"/>
      </w:tblGrid>
      <w:tr w:rsidR="31D64667" w14:paraId="7D4C783C" w14:textId="77777777" w:rsidTr="5D94D70C">
        <w:trPr>
          <w:trHeight w:val="454"/>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0" w:type="dxa"/>
              <w:left w:w="108" w:type="dxa"/>
              <w:bottom w:w="0" w:type="dxa"/>
              <w:right w:w="108" w:type="dxa"/>
            </w:tcMar>
            <w:vAlign w:val="center"/>
          </w:tcPr>
          <w:p w14:paraId="22C6F508" w14:textId="77777777" w:rsidR="31D64667" w:rsidRDefault="31D64667" w:rsidP="31D64667">
            <w:pPr>
              <w:spacing w:after="0" w:line="240" w:lineRule="auto"/>
              <w:jc w:val="center"/>
              <w:rPr>
                <w:rFonts w:ascii="Calibri" w:eastAsia="Calibri" w:hAnsi="Calibri" w:cs="Calibri"/>
                <w:b/>
                <w:bCs/>
                <w:color w:val="FFFFFF" w:themeColor="background1"/>
              </w:rPr>
            </w:pPr>
            <w:r w:rsidRPr="31D64667">
              <w:rPr>
                <w:rFonts w:ascii="Calibri" w:eastAsia="Calibri" w:hAnsi="Calibri" w:cs="Calibri"/>
                <w:b/>
                <w:bCs/>
                <w:color w:val="FFFFFF" w:themeColor="background1"/>
              </w:rPr>
              <w:t>Narrativa de caso de uso</w:t>
            </w:r>
          </w:p>
        </w:tc>
      </w:tr>
      <w:tr w:rsidR="31D64667" w14:paraId="02300275"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24D8B761" w14:textId="23814719" w:rsidR="31D64667" w:rsidRDefault="31D64667" w:rsidP="31D64667">
            <w:pPr>
              <w:spacing w:after="0" w:line="240" w:lineRule="auto"/>
              <w:rPr>
                <w:rFonts w:ascii="Calibri" w:eastAsia="Calibri" w:hAnsi="Calibri" w:cs="Calibri"/>
              </w:rPr>
            </w:pPr>
            <w:r w:rsidRPr="31D64667">
              <w:rPr>
                <w:rFonts w:ascii="Calibri" w:eastAsia="Calibri" w:hAnsi="Calibri" w:cs="Calibri"/>
                <w:b/>
                <w:bCs/>
              </w:rPr>
              <w:t>Nome do Caso de Uso:</w:t>
            </w:r>
            <w:r w:rsidRPr="31D64667">
              <w:rPr>
                <w:rFonts w:ascii="Calibri" w:eastAsia="Calibri" w:hAnsi="Calibri" w:cs="Calibri"/>
              </w:rPr>
              <w:t xml:space="preserve"> </w:t>
            </w:r>
            <w:r w:rsidR="61195251" w:rsidRPr="31D64667">
              <w:rPr>
                <w:rFonts w:ascii="Calibri" w:eastAsia="Calibri" w:hAnsi="Calibri" w:cs="Calibri"/>
              </w:rPr>
              <w:t>Cadastrar Funcionário</w:t>
            </w:r>
          </w:p>
          <w:p w14:paraId="37DA9108" w14:textId="13FD0538" w:rsidR="31D64667" w:rsidRDefault="31D64667" w:rsidP="31D64667">
            <w:pPr>
              <w:spacing w:after="0" w:line="240" w:lineRule="auto"/>
              <w:rPr>
                <w:rFonts w:ascii="Calibri" w:eastAsia="Calibri" w:hAnsi="Calibri" w:cs="Calibri"/>
              </w:rPr>
            </w:pPr>
            <w:r w:rsidRPr="31D64667">
              <w:rPr>
                <w:rFonts w:ascii="Calibri" w:eastAsia="Calibri" w:hAnsi="Calibri" w:cs="Calibri"/>
                <w:b/>
                <w:bCs/>
              </w:rPr>
              <w:t>Objetivo:</w:t>
            </w:r>
            <w:r w:rsidRPr="31D64667">
              <w:rPr>
                <w:rFonts w:ascii="Calibri" w:eastAsia="Calibri" w:hAnsi="Calibri" w:cs="Calibri"/>
              </w:rPr>
              <w:t xml:space="preserve"> </w:t>
            </w:r>
            <w:r w:rsidR="4662BA6C" w:rsidRPr="31D64667">
              <w:rPr>
                <w:rFonts w:ascii="Calibri" w:eastAsia="Calibri" w:hAnsi="Calibri" w:cs="Calibri"/>
              </w:rPr>
              <w:t>Realizar o cadastro de funcionário.</w:t>
            </w:r>
          </w:p>
          <w:p w14:paraId="2D781639" w14:textId="38D16CFF" w:rsidR="31D64667" w:rsidRDefault="31D64667" w:rsidP="31D64667">
            <w:pPr>
              <w:spacing w:after="0" w:line="240" w:lineRule="auto"/>
              <w:rPr>
                <w:rFonts w:ascii="Calibri" w:eastAsia="Calibri" w:hAnsi="Calibri" w:cs="Calibri"/>
              </w:rPr>
            </w:pPr>
            <w:r w:rsidRPr="31D64667">
              <w:rPr>
                <w:rFonts w:ascii="Calibri" w:eastAsia="Calibri" w:hAnsi="Calibri" w:cs="Calibri"/>
                <w:b/>
                <w:bCs/>
              </w:rPr>
              <w:t>Ator principal:</w:t>
            </w:r>
            <w:r w:rsidRPr="31D64667">
              <w:rPr>
                <w:rFonts w:ascii="Calibri" w:eastAsia="Calibri" w:hAnsi="Calibri" w:cs="Calibri"/>
              </w:rPr>
              <w:t xml:space="preserve"> </w:t>
            </w:r>
            <w:r w:rsidR="137BCFB3" w:rsidRPr="31D64667">
              <w:rPr>
                <w:rFonts w:ascii="Calibri" w:eastAsia="Calibri" w:hAnsi="Calibri" w:cs="Calibri"/>
              </w:rPr>
              <w:t>Administrador</w:t>
            </w:r>
          </w:p>
          <w:p w14:paraId="083A73AE" w14:textId="4980DC97" w:rsidR="31D64667" w:rsidRDefault="31D64667" w:rsidP="31D64667">
            <w:pPr>
              <w:spacing w:after="0" w:line="240" w:lineRule="auto"/>
              <w:rPr>
                <w:rFonts w:ascii="Calibri" w:eastAsia="Calibri" w:hAnsi="Calibri" w:cs="Calibri"/>
              </w:rPr>
            </w:pPr>
            <w:r w:rsidRPr="31D64667">
              <w:rPr>
                <w:rFonts w:ascii="Calibri" w:eastAsia="Calibri" w:hAnsi="Calibri" w:cs="Calibri"/>
                <w:b/>
                <w:bCs/>
              </w:rPr>
              <w:t>Descrição:</w:t>
            </w:r>
            <w:r w:rsidRPr="31D64667">
              <w:rPr>
                <w:rFonts w:ascii="Calibri" w:eastAsia="Calibri" w:hAnsi="Calibri" w:cs="Calibri"/>
              </w:rPr>
              <w:t xml:space="preserve"> </w:t>
            </w:r>
            <w:r w:rsidR="5AE97007" w:rsidRPr="31D64667">
              <w:rPr>
                <w:rFonts w:ascii="Calibri" w:eastAsia="Calibri" w:hAnsi="Calibri" w:cs="Calibri"/>
              </w:rPr>
              <w:t xml:space="preserve">Realizar o cadastro de funcionários para que os mesmos tenham acesso ao sistema com permissões de acesso superior. </w:t>
            </w:r>
          </w:p>
        </w:tc>
      </w:tr>
      <w:tr w:rsidR="31D64667" w14:paraId="5D81137E"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5E065CEA" w14:textId="77777777" w:rsidR="31D64667" w:rsidRDefault="31D64667" w:rsidP="31D64667">
            <w:pPr>
              <w:spacing w:after="0" w:line="240" w:lineRule="auto"/>
              <w:rPr>
                <w:rFonts w:ascii="Calibri" w:eastAsia="Calibri" w:hAnsi="Calibri" w:cs="Calibri"/>
              </w:rPr>
            </w:pPr>
            <w:r w:rsidRPr="31D64667">
              <w:rPr>
                <w:rFonts w:ascii="Calibri" w:eastAsia="Calibri" w:hAnsi="Calibri" w:cs="Calibri"/>
                <w:b/>
                <w:bCs/>
              </w:rPr>
              <w:t>CENÁRIO PRINCIPAL</w:t>
            </w:r>
          </w:p>
          <w:p w14:paraId="31171B3C" w14:textId="1287BF70" w:rsidR="4ECA26EB" w:rsidRDefault="27E0450D" w:rsidP="5D94D70C">
            <w:pPr>
              <w:spacing w:after="0" w:line="240" w:lineRule="auto"/>
              <w:rPr>
                <w:rFonts w:eastAsiaTheme="minorEastAsia"/>
              </w:rPr>
            </w:pPr>
            <w:r w:rsidRPr="5D94D70C">
              <w:rPr>
                <w:rFonts w:ascii="Calibri" w:eastAsia="Calibri" w:hAnsi="Calibri" w:cs="Calibri"/>
              </w:rPr>
              <w:t>O administrador ter</w:t>
            </w:r>
            <w:r w:rsidR="49FCA7AE" w:rsidRPr="5D94D70C">
              <w:rPr>
                <w:rFonts w:ascii="Calibri" w:eastAsia="Calibri" w:hAnsi="Calibri" w:cs="Calibri"/>
              </w:rPr>
              <w:t>á acesso a seção “Painel” que ficará no cabeçalho da página, onde o mesmo terá a opções de administrador, o mesmo ir</w:t>
            </w:r>
            <w:r w:rsidR="0EF31186" w:rsidRPr="5D94D70C">
              <w:rPr>
                <w:rFonts w:ascii="Calibri" w:eastAsia="Calibri" w:hAnsi="Calibri" w:cs="Calibri"/>
              </w:rPr>
              <w:t>á selecionar a opção “</w:t>
            </w:r>
            <w:r w:rsidR="5EAB8882" w:rsidRPr="5D94D70C">
              <w:rPr>
                <w:rFonts w:ascii="Calibri" w:eastAsia="Calibri" w:hAnsi="Calibri" w:cs="Calibri"/>
              </w:rPr>
              <w:t>Cadastrar Funcionário</w:t>
            </w:r>
            <w:r w:rsidR="0EF31186" w:rsidRPr="5D94D70C">
              <w:rPr>
                <w:rFonts w:ascii="Calibri" w:eastAsia="Calibri" w:hAnsi="Calibri" w:cs="Calibri"/>
              </w:rPr>
              <w:t>” e logo a</w:t>
            </w:r>
            <w:r w:rsidR="7DE2339F" w:rsidRPr="5D94D70C">
              <w:rPr>
                <w:rFonts w:ascii="Calibri" w:eastAsia="Calibri" w:hAnsi="Calibri" w:cs="Calibri"/>
              </w:rPr>
              <w:t>pós será solicitado o</w:t>
            </w:r>
            <w:r w:rsidR="5A0974CA" w:rsidRPr="5D94D70C">
              <w:rPr>
                <w:rFonts w:ascii="Calibri" w:eastAsia="Calibri" w:hAnsi="Calibri" w:cs="Calibri"/>
              </w:rPr>
              <w:t xml:space="preserve">s dados do funcionário, como: Nome, telefone, endereço, cpf e </w:t>
            </w:r>
            <w:r w:rsidR="33C435A0" w:rsidRPr="5D94D70C">
              <w:rPr>
                <w:rFonts w:ascii="Calibri" w:eastAsia="Calibri" w:hAnsi="Calibri" w:cs="Calibri"/>
              </w:rPr>
              <w:t>e-mail</w:t>
            </w:r>
            <w:r w:rsidR="5A0974CA" w:rsidRPr="5D94D70C">
              <w:rPr>
                <w:rFonts w:ascii="Calibri" w:eastAsia="Calibri" w:hAnsi="Calibri" w:cs="Calibri"/>
              </w:rPr>
              <w:t>. Após isso será solicitado o login e senha do funcionário.</w:t>
            </w:r>
          </w:p>
        </w:tc>
      </w:tr>
      <w:tr w:rsidR="31D64667" w14:paraId="782FC702"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509A4971" w14:textId="77777777" w:rsidR="31D64667" w:rsidRDefault="31D64667" w:rsidP="31D64667">
            <w:pPr>
              <w:spacing w:after="0" w:line="240" w:lineRule="auto"/>
              <w:rPr>
                <w:rFonts w:ascii="Calibri" w:eastAsia="Calibri" w:hAnsi="Calibri" w:cs="Calibri"/>
              </w:rPr>
            </w:pPr>
            <w:r w:rsidRPr="31D64667">
              <w:rPr>
                <w:rFonts w:ascii="Calibri" w:eastAsia="Calibri" w:hAnsi="Calibri" w:cs="Calibri"/>
                <w:b/>
                <w:bCs/>
              </w:rPr>
              <w:t>CENÁRIOS ALTERNATIVOS</w:t>
            </w:r>
          </w:p>
          <w:p w14:paraId="5F8229FF" w14:textId="4185F552" w:rsidR="31D64667" w:rsidRDefault="31D64667" w:rsidP="31D64667">
            <w:pPr>
              <w:pStyle w:val="PargrafodaLista"/>
              <w:spacing w:after="0" w:line="240" w:lineRule="auto"/>
              <w:ind w:left="0"/>
              <w:rPr>
                <w:rFonts w:ascii="Calibri" w:eastAsia="Calibri" w:hAnsi="Calibri" w:cs="Calibri"/>
              </w:rPr>
            </w:pPr>
          </w:p>
        </w:tc>
      </w:tr>
      <w:tr w:rsidR="31D64667" w14:paraId="035AA0EF"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63C9E3E2" w14:textId="77777777" w:rsidR="31D64667" w:rsidRDefault="31D64667" w:rsidP="31D64667">
            <w:pPr>
              <w:spacing w:after="0" w:line="240" w:lineRule="auto"/>
              <w:rPr>
                <w:rFonts w:ascii="Calibri" w:eastAsia="Calibri" w:hAnsi="Calibri" w:cs="Calibri"/>
              </w:rPr>
            </w:pPr>
            <w:r w:rsidRPr="31D64667">
              <w:rPr>
                <w:rFonts w:ascii="Calibri" w:eastAsia="Calibri" w:hAnsi="Calibri" w:cs="Calibri"/>
                <w:b/>
                <w:bCs/>
              </w:rPr>
              <w:t>CENÁRIOS DE EXCEÇÃO</w:t>
            </w:r>
          </w:p>
          <w:p w14:paraId="035E7A2D" w14:textId="0FAEB0B4" w:rsidR="31D64667" w:rsidRDefault="31D64667" w:rsidP="31D64667">
            <w:pPr>
              <w:spacing w:after="0" w:line="240" w:lineRule="auto"/>
              <w:rPr>
                <w:rFonts w:ascii="Calibri" w:eastAsia="Calibri" w:hAnsi="Calibri" w:cs="Calibri"/>
              </w:rPr>
            </w:pPr>
          </w:p>
        </w:tc>
      </w:tr>
      <w:tr w:rsidR="31D64667" w14:paraId="3961BD29"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63CEA265" w14:textId="77777777" w:rsidR="31D64667" w:rsidRDefault="31D64667" w:rsidP="31D64667">
            <w:pPr>
              <w:spacing w:after="0" w:line="240" w:lineRule="auto"/>
              <w:rPr>
                <w:rFonts w:ascii="Calibri" w:eastAsia="Calibri" w:hAnsi="Calibri" w:cs="Calibri"/>
              </w:rPr>
            </w:pPr>
            <w:r w:rsidRPr="31D64667">
              <w:rPr>
                <w:rFonts w:ascii="Calibri" w:eastAsia="Calibri" w:hAnsi="Calibri" w:cs="Calibri"/>
                <w:b/>
                <w:bCs/>
              </w:rPr>
              <w:t>PRÉ-CONDIÇÕES</w:t>
            </w:r>
          </w:p>
          <w:p w14:paraId="0DEDD0DA" w14:textId="16DD99A3" w:rsidR="31D64667" w:rsidRDefault="16195C80" w:rsidP="5D94D70C">
            <w:pPr>
              <w:spacing w:after="0" w:line="240" w:lineRule="auto"/>
              <w:rPr>
                <w:rFonts w:ascii="Calibri" w:eastAsia="Calibri" w:hAnsi="Calibri" w:cs="Calibri"/>
              </w:rPr>
            </w:pPr>
            <w:r w:rsidRPr="5D94D70C">
              <w:rPr>
                <w:rFonts w:ascii="Calibri" w:eastAsia="Calibri" w:hAnsi="Calibri" w:cs="Calibri"/>
              </w:rPr>
              <w:t xml:space="preserve">É necessário que esteja logado em uma conta </w:t>
            </w:r>
            <w:r w:rsidR="372D673E" w:rsidRPr="5D94D70C">
              <w:rPr>
                <w:rFonts w:ascii="Calibri" w:eastAsia="Calibri" w:hAnsi="Calibri" w:cs="Calibri"/>
              </w:rPr>
              <w:t xml:space="preserve">de administrador. </w:t>
            </w:r>
          </w:p>
        </w:tc>
      </w:tr>
      <w:tr w:rsidR="31D64667" w14:paraId="7B9A630C" w14:textId="77777777" w:rsidTr="5D94D70C">
        <w:trPr>
          <w:trHeight w:val="825"/>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4D36A9F8" w14:textId="77777777" w:rsidR="31D64667" w:rsidRDefault="31D64667" w:rsidP="31D64667">
            <w:pPr>
              <w:spacing w:after="0" w:line="240" w:lineRule="auto"/>
              <w:rPr>
                <w:rFonts w:ascii="Calibri" w:eastAsia="Calibri" w:hAnsi="Calibri" w:cs="Calibri"/>
              </w:rPr>
            </w:pPr>
            <w:r w:rsidRPr="31D64667">
              <w:rPr>
                <w:rFonts w:ascii="Calibri" w:eastAsia="Calibri" w:hAnsi="Calibri" w:cs="Calibri"/>
                <w:b/>
                <w:bCs/>
              </w:rPr>
              <w:lastRenderedPageBreak/>
              <w:t>PÓS-CONDIÇÕES</w:t>
            </w:r>
          </w:p>
          <w:p w14:paraId="6F479C96" w14:textId="555911D9" w:rsidR="31D64667" w:rsidRDefault="16195C80" w:rsidP="5D94D70C">
            <w:pPr>
              <w:spacing w:after="0" w:line="240" w:lineRule="auto"/>
              <w:rPr>
                <w:rFonts w:eastAsiaTheme="minorEastAsia"/>
              </w:rPr>
            </w:pPr>
            <w:r w:rsidRPr="5D94D70C">
              <w:rPr>
                <w:rFonts w:eastAsiaTheme="minorEastAsia"/>
              </w:rPr>
              <w:t xml:space="preserve">Após isso </w:t>
            </w:r>
            <w:r w:rsidR="6FD1F542" w:rsidRPr="5D94D70C">
              <w:rPr>
                <w:rFonts w:eastAsiaTheme="minorEastAsia"/>
              </w:rPr>
              <w:t xml:space="preserve">será gerado uma notificação que a conta foi cadastrada. </w:t>
            </w:r>
          </w:p>
        </w:tc>
      </w:tr>
    </w:tbl>
    <w:p w14:paraId="6FEC651F" w14:textId="05FEAFE6" w:rsidR="31D64667" w:rsidRDefault="31D64667" w:rsidP="31D64667">
      <w:pPr>
        <w:rPr>
          <w:lang w:val="en-US"/>
        </w:rPr>
      </w:pPr>
    </w:p>
    <w:p w14:paraId="22A603F3" w14:textId="4DAD9CF9" w:rsidR="31D64667" w:rsidRDefault="31D64667" w:rsidP="178CB5A3">
      <w:pPr>
        <w:rPr>
          <w:lang w:val="en-US"/>
        </w:rPr>
      </w:pPr>
    </w:p>
    <w:tbl>
      <w:tblPr>
        <w:tblW w:w="0" w:type="auto"/>
        <w:tblInd w:w="98" w:type="dxa"/>
        <w:tblLook w:val="04A0" w:firstRow="1" w:lastRow="0" w:firstColumn="1" w:lastColumn="0" w:noHBand="0" w:noVBand="1"/>
      </w:tblPr>
      <w:tblGrid>
        <w:gridCol w:w="8720"/>
      </w:tblGrid>
      <w:tr w:rsidR="178CB5A3" w14:paraId="6E0852ED" w14:textId="77777777" w:rsidTr="5D94D70C">
        <w:trPr>
          <w:trHeight w:val="454"/>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0" w:type="dxa"/>
              <w:left w:w="108" w:type="dxa"/>
              <w:bottom w:w="0" w:type="dxa"/>
              <w:right w:w="108" w:type="dxa"/>
            </w:tcMar>
            <w:vAlign w:val="center"/>
          </w:tcPr>
          <w:p w14:paraId="7B7068E7" w14:textId="77777777" w:rsidR="178CB5A3" w:rsidRDefault="178CB5A3" w:rsidP="178CB5A3">
            <w:pPr>
              <w:spacing w:after="0" w:line="240" w:lineRule="auto"/>
              <w:jc w:val="center"/>
              <w:rPr>
                <w:rFonts w:ascii="Calibri" w:eastAsia="Calibri" w:hAnsi="Calibri" w:cs="Calibri"/>
                <w:b/>
                <w:bCs/>
                <w:color w:val="FFFFFF" w:themeColor="background1"/>
              </w:rPr>
            </w:pPr>
            <w:r w:rsidRPr="178CB5A3">
              <w:rPr>
                <w:rFonts w:ascii="Calibri" w:eastAsia="Calibri" w:hAnsi="Calibri" w:cs="Calibri"/>
                <w:b/>
                <w:bCs/>
                <w:color w:val="FFFFFF" w:themeColor="background1"/>
              </w:rPr>
              <w:t>Narrativa de caso de uso</w:t>
            </w:r>
          </w:p>
        </w:tc>
      </w:tr>
      <w:tr w:rsidR="178CB5A3" w14:paraId="5574B615"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406D1C0F" w14:textId="07664271" w:rsidR="178CB5A3" w:rsidRDefault="178CB5A3" w:rsidP="178CB5A3">
            <w:pPr>
              <w:spacing w:after="0" w:line="240" w:lineRule="auto"/>
              <w:rPr>
                <w:rFonts w:ascii="Calibri" w:eastAsia="Calibri" w:hAnsi="Calibri" w:cs="Calibri"/>
              </w:rPr>
            </w:pPr>
            <w:r w:rsidRPr="178CB5A3">
              <w:rPr>
                <w:rFonts w:ascii="Calibri" w:eastAsia="Calibri" w:hAnsi="Calibri" w:cs="Calibri"/>
                <w:b/>
                <w:bCs/>
              </w:rPr>
              <w:t>Nome do Caso de Uso:</w:t>
            </w:r>
            <w:r w:rsidRPr="178CB5A3">
              <w:rPr>
                <w:rFonts w:ascii="Calibri" w:eastAsia="Calibri" w:hAnsi="Calibri" w:cs="Calibri"/>
              </w:rPr>
              <w:t xml:space="preserve"> Criar </w:t>
            </w:r>
            <w:r w:rsidR="5056D922" w:rsidRPr="178CB5A3">
              <w:rPr>
                <w:rFonts w:ascii="Calibri" w:eastAsia="Calibri" w:hAnsi="Calibri" w:cs="Calibri"/>
              </w:rPr>
              <w:t>Categoria</w:t>
            </w:r>
          </w:p>
          <w:p w14:paraId="6F8C3E37" w14:textId="183CB306" w:rsidR="178CB5A3" w:rsidRDefault="178CB5A3" w:rsidP="178CB5A3">
            <w:pPr>
              <w:spacing w:after="0" w:line="240" w:lineRule="auto"/>
              <w:rPr>
                <w:rFonts w:ascii="Calibri" w:eastAsia="Calibri" w:hAnsi="Calibri" w:cs="Calibri"/>
              </w:rPr>
            </w:pPr>
            <w:r w:rsidRPr="178CB5A3">
              <w:rPr>
                <w:rFonts w:ascii="Calibri" w:eastAsia="Calibri" w:hAnsi="Calibri" w:cs="Calibri"/>
                <w:b/>
                <w:bCs/>
              </w:rPr>
              <w:t>Objetivo:</w:t>
            </w:r>
            <w:r w:rsidRPr="178CB5A3">
              <w:rPr>
                <w:rFonts w:ascii="Calibri" w:eastAsia="Calibri" w:hAnsi="Calibri" w:cs="Calibri"/>
              </w:rPr>
              <w:t xml:space="preserve"> Criar </w:t>
            </w:r>
            <w:r w:rsidR="363C9D6D" w:rsidRPr="178CB5A3">
              <w:rPr>
                <w:rFonts w:ascii="Calibri" w:eastAsia="Calibri" w:hAnsi="Calibri" w:cs="Calibri"/>
              </w:rPr>
              <w:t>categorias de Serviço</w:t>
            </w:r>
            <w:r w:rsidRPr="178CB5A3">
              <w:rPr>
                <w:rFonts w:ascii="Calibri" w:eastAsia="Calibri" w:hAnsi="Calibri" w:cs="Calibri"/>
              </w:rPr>
              <w:t xml:space="preserve">. </w:t>
            </w:r>
          </w:p>
          <w:p w14:paraId="663BCB40" w14:textId="571FAB5D" w:rsidR="178CB5A3" w:rsidRDefault="178CB5A3" w:rsidP="178CB5A3">
            <w:pPr>
              <w:spacing w:after="0" w:line="240" w:lineRule="auto"/>
              <w:rPr>
                <w:rFonts w:ascii="Calibri" w:eastAsia="Calibri" w:hAnsi="Calibri" w:cs="Calibri"/>
              </w:rPr>
            </w:pPr>
            <w:r w:rsidRPr="178CB5A3">
              <w:rPr>
                <w:rFonts w:ascii="Calibri" w:eastAsia="Calibri" w:hAnsi="Calibri" w:cs="Calibri"/>
                <w:b/>
                <w:bCs/>
              </w:rPr>
              <w:t>Ator principal:</w:t>
            </w:r>
            <w:r w:rsidRPr="178CB5A3">
              <w:rPr>
                <w:rFonts w:ascii="Calibri" w:eastAsia="Calibri" w:hAnsi="Calibri" w:cs="Calibri"/>
              </w:rPr>
              <w:t xml:space="preserve"> </w:t>
            </w:r>
            <w:r w:rsidR="5422125F" w:rsidRPr="178CB5A3">
              <w:rPr>
                <w:rFonts w:ascii="Calibri" w:eastAsia="Calibri" w:hAnsi="Calibri" w:cs="Calibri"/>
              </w:rPr>
              <w:t>Funcionário, Administrador</w:t>
            </w:r>
          </w:p>
          <w:p w14:paraId="58DB8E5F" w14:textId="2317806E" w:rsidR="178CB5A3" w:rsidRDefault="178CB5A3" w:rsidP="178CB5A3">
            <w:pPr>
              <w:spacing w:after="0" w:line="240" w:lineRule="auto"/>
              <w:rPr>
                <w:rFonts w:ascii="Calibri" w:eastAsia="Calibri" w:hAnsi="Calibri" w:cs="Calibri"/>
              </w:rPr>
            </w:pPr>
            <w:r w:rsidRPr="178CB5A3">
              <w:rPr>
                <w:rFonts w:ascii="Calibri" w:eastAsia="Calibri" w:hAnsi="Calibri" w:cs="Calibri"/>
                <w:b/>
                <w:bCs/>
              </w:rPr>
              <w:t>Descrição:</w:t>
            </w:r>
            <w:r w:rsidRPr="178CB5A3">
              <w:rPr>
                <w:rFonts w:ascii="Calibri" w:eastAsia="Calibri" w:hAnsi="Calibri" w:cs="Calibri"/>
              </w:rPr>
              <w:t xml:space="preserve"> Criar </w:t>
            </w:r>
            <w:r w:rsidR="0B9AB060" w:rsidRPr="178CB5A3">
              <w:rPr>
                <w:rFonts w:ascii="Calibri" w:eastAsia="Calibri" w:hAnsi="Calibri" w:cs="Calibri"/>
              </w:rPr>
              <w:t>uma categoria de atuação de serviço para que esteja bem divido as funções.</w:t>
            </w:r>
          </w:p>
        </w:tc>
      </w:tr>
      <w:tr w:rsidR="178CB5A3" w14:paraId="7AC9C314"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4FA013A5" w14:textId="77777777" w:rsidR="178CB5A3" w:rsidRDefault="178CB5A3" w:rsidP="178CB5A3">
            <w:pPr>
              <w:spacing w:after="0" w:line="240" w:lineRule="auto"/>
              <w:rPr>
                <w:rFonts w:ascii="Calibri" w:eastAsia="Calibri" w:hAnsi="Calibri" w:cs="Calibri"/>
              </w:rPr>
            </w:pPr>
            <w:r w:rsidRPr="178CB5A3">
              <w:rPr>
                <w:rFonts w:ascii="Calibri" w:eastAsia="Calibri" w:hAnsi="Calibri" w:cs="Calibri"/>
                <w:b/>
                <w:bCs/>
              </w:rPr>
              <w:t>CENÁRIO PRINCIPAL</w:t>
            </w:r>
          </w:p>
          <w:p w14:paraId="7FAB367C" w14:textId="3C2C046F" w:rsidR="414D519D" w:rsidRDefault="118E7CCE" w:rsidP="5D94D70C">
            <w:pPr>
              <w:spacing w:after="0" w:line="240" w:lineRule="auto"/>
              <w:rPr>
                <w:rFonts w:ascii="Calibri" w:eastAsia="Calibri" w:hAnsi="Calibri" w:cs="Calibri"/>
              </w:rPr>
            </w:pPr>
            <w:r w:rsidRPr="5D94D70C">
              <w:rPr>
                <w:rFonts w:ascii="Calibri" w:eastAsia="Calibri" w:hAnsi="Calibri" w:cs="Calibri"/>
              </w:rPr>
              <w:t xml:space="preserve">Tela de criação de </w:t>
            </w:r>
            <w:r w:rsidR="621B2719" w:rsidRPr="5D94D70C">
              <w:rPr>
                <w:rFonts w:ascii="Calibri" w:eastAsia="Calibri" w:hAnsi="Calibri" w:cs="Calibri"/>
              </w:rPr>
              <w:t>categoria</w:t>
            </w:r>
            <w:r w:rsidR="70184139" w:rsidRPr="5D94D70C">
              <w:rPr>
                <w:rFonts w:ascii="Calibri" w:eastAsia="Calibri" w:hAnsi="Calibri" w:cs="Calibri"/>
              </w:rPr>
              <w:t xml:space="preserve"> sendo </w:t>
            </w:r>
            <w:r w:rsidR="2BD8FD38" w:rsidRPr="5D94D70C">
              <w:rPr>
                <w:rFonts w:ascii="Calibri" w:eastAsia="Calibri" w:hAnsi="Calibri" w:cs="Calibri"/>
              </w:rPr>
              <w:t>inserido o nome da catego</w:t>
            </w:r>
            <w:r w:rsidR="6DAD895A" w:rsidRPr="5D94D70C">
              <w:rPr>
                <w:rFonts w:ascii="Calibri" w:eastAsia="Calibri" w:hAnsi="Calibri" w:cs="Calibri"/>
              </w:rPr>
              <w:t>ria.</w:t>
            </w:r>
          </w:p>
        </w:tc>
      </w:tr>
      <w:tr w:rsidR="178CB5A3" w14:paraId="5954CBB9"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A17CA3A" w14:textId="77777777" w:rsidR="178CB5A3" w:rsidRDefault="178CB5A3" w:rsidP="178CB5A3">
            <w:pPr>
              <w:spacing w:after="0" w:line="240" w:lineRule="auto"/>
              <w:rPr>
                <w:rFonts w:ascii="Calibri" w:eastAsia="Calibri" w:hAnsi="Calibri" w:cs="Calibri"/>
              </w:rPr>
            </w:pPr>
            <w:r w:rsidRPr="178CB5A3">
              <w:rPr>
                <w:rFonts w:ascii="Calibri" w:eastAsia="Calibri" w:hAnsi="Calibri" w:cs="Calibri"/>
                <w:b/>
                <w:bCs/>
              </w:rPr>
              <w:t>CENÁRIOS ALTERNATIVOS</w:t>
            </w:r>
          </w:p>
          <w:p w14:paraId="06620002" w14:textId="2AE7DE6C" w:rsidR="55DAAB4A" w:rsidRDefault="55DAAB4A" w:rsidP="178CB5A3">
            <w:pPr>
              <w:pStyle w:val="PargrafodaLista"/>
              <w:spacing w:after="0" w:line="240" w:lineRule="auto"/>
              <w:ind w:left="0"/>
              <w:rPr>
                <w:rFonts w:ascii="Calibri" w:eastAsia="Calibri" w:hAnsi="Calibri" w:cs="Calibri"/>
              </w:rPr>
            </w:pPr>
            <w:r w:rsidRPr="178CB5A3">
              <w:rPr>
                <w:rFonts w:ascii="Calibri" w:eastAsia="Calibri" w:hAnsi="Calibri" w:cs="Calibri"/>
              </w:rPr>
              <w:t>Depois de criado pode ser direcionado diretamente para a tela de cadastro de serviço.</w:t>
            </w:r>
          </w:p>
        </w:tc>
      </w:tr>
      <w:tr w:rsidR="178CB5A3" w14:paraId="5309235B"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05D1339" w14:textId="77777777" w:rsidR="178CB5A3" w:rsidRDefault="178CB5A3" w:rsidP="178CB5A3">
            <w:pPr>
              <w:spacing w:after="0" w:line="240" w:lineRule="auto"/>
              <w:rPr>
                <w:rFonts w:ascii="Calibri" w:eastAsia="Calibri" w:hAnsi="Calibri" w:cs="Calibri"/>
              </w:rPr>
            </w:pPr>
            <w:r w:rsidRPr="178CB5A3">
              <w:rPr>
                <w:rFonts w:ascii="Calibri" w:eastAsia="Calibri" w:hAnsi="Calibri" w:cs="Calibri"/>
                <w:b/>
                <w:bCs/>
              </w:rPr>
              <w:t>CENÁRIOS DE EXCEÇÃO</w:t>
            </w:r>
          </w:p>
          <w:p w14:paraId="0254ACB2" w14:textId="4DB6B631" w:rsidR="0B035894" w:rsidRDefault="0B035894" w:rsidP="178CB5A3">
            <w:pPr>
              <w:spacing w:after="0" w:line="240" w:lineRule="auto"/>
              <w:rPr>
                <w:rFonts w:ascii="Calibri" w:eastAsia="Calibri" w:hAnsi="Calibri" w:cs="Calibri"/>
              </w:rPr>
            </w:pPr>
            <w:r w:rsidRPr="178CB5A3">
              <w:rPr>
                <w:rFonts w:ascii="Calibri" w:eastAsia="Calibri" w:hAnsi="Calibri" w:cs="Calibri"/>
              </w:rPr>
              <w:t>Se já existir irá dar erro mostrando em uma caixa de texto.</w:t>
            </w:r>
          </w:p>
        </w:tc>
      </w:tr>
      <w:tr w:rsidR="178CB5A3" w14:paraId="79710224"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4E797243" w14:textId="77777777" w:rsidR="178CB5A3" w:rsidRDefault="178CB5A3" w:rsidP="178CB5A3">
            <w:pPr>
              <w:spacing w:after="0" w:line="240" w:lineRule="auto"/>
              <w:rPr>
                <w:rFonts w:ascii="Calibri" w:eastAsia="Calibri" w:hAnsi="Calibri" w:cs="Calibri"/>
              </w:rPr>
            </w:pPr>
            <w:r w:rsidRPr="178CB5A3">
              <w:rPr>
                <w:rFonts w:ascii="Calibri" w:eastAsia="Calibri" w:hAnsi="Calibri" w:cs="Calibri"/>
                <w:b/>
                <w:bCs/>
              </w:rPr>
              <w:t>PRÉ-CONDIÇÕES</w:t>
            </w:r>
          </w:p>
          <w:p w14:paraId="7F0DDBEF" w14:textId="1052FFF0" w:rsidR="3A33147A" w:rsidRDefault="7CDA7D73" w:rsidP="5D94D70C">
            <w:pPr>
              <w:spacing w:after="0" w:line="240" w:lineRule="auto"/>
              <w:rPr>
                <w:rFonts w:ascii="Calibri" w:eastAsia="Calibri" w:hAnsi="Calibri" w:cs="Calibri"/>
              </w:rPr>
            </w:pPr>
            <w:r w:rsidRPr="5D94D70C">
              <w:rPr>
                <w:rFonts w:ascii="Calibri" w:eastAsia="Calibri" w:hAnsi="Calibri" w:cs="Calibri"/>
              </w:rPr>
              <w:t>Ter acesso ao sistema.</w:t>
            </w:r>
          </w:p>
        </w:tc>
      </w:tr>
      <w:tr w:rsidR="178CB5A3" w14:paraId="282A2BFF" w14:textId="77777777" w:rsidTr="5D94D70C">
        <w:trPr>
          <w:trHeight w:val="825"/>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6C7BF70D" w14:textId="77777777" w:rsidR="178CB5A3" w:rsidRDefault="178CB5A3" w:rsidP="178CB5A3">
            <w:pPr>
              <w:spacing w:after="0" w:line="240" w:lineRule="auto"/>
              <w:rPr>
                <w:rFonts w:ascii="Calibri" w:eastAsia="Calibri" w:hAnsi="Calibri" w:cs="Calibri"/>
              </w:rPr>
            </w:pPr>
            <w:r w:rsidRPr="178CB5A3">
              <w:rPr>
                <w:rFonts w:ascii="Calibri" w:eastAsia="Calibri" w:hAnsi="Calibri" w:cs="Calibri"/>
                <w:b/>
                <w:bCs/>
              </w:rPr>
              <w:t>PÓS-CONDIÇÕES</w:t>
            </w:r>
          </w:p>
          <w:p w14:paraId="2F12C2E9" w14:textId="55DF4224" w:rsidR="0E22B5ED" w:rsidRDefault="0E22B5ED" w:rsidP="178CB5A3">
            <w:pPr>
              <w:pStyle w:val="PargrafodaLista"/>
              <w:spacing w:after="0" w:line="240" w:lineRule="auto"/>
              <w:ind w:left="0"/>
              <w:rPr>
                <w:rFonts w:eastAsiaTheme="minorEastAsia"/>
              </w:rPr>
            </w:pPr>
            <w:r w:rsidRPr="178CB5A3">
              <w:rPr>
                <w:rFonts w:eastAsiaTheme="minorEastAsia"/>
              </w:rPr>
              <w:t xml:space="preserve">Estará livre para </w:t>
            </w:r>
          </w:p>
        </w:tc>
      </w:tr>
    </w:tbl>
    <w:p w14:paraId="25C2B3BC" w14:textId="6E131CE7" w:rsidR="31D64667" w:rsidRDefault="31D64667" w:rsidP="178CB5A3">
      <w:pPr>
        <w:rPr>
          <w:lang w:val="en-US"/>
        </w:rPr>
      </w:pPr>
    </w:p>
    <w:p w14:paraId="6A3ACC6E" w14:textId="4DAD9CF9" w:rsidR="31D64667" w:rsidRDefault="31D64667" w:rsidP="5D94D70C">
      <w:pPr>
        <w:rPr>
          <w:lang w:val="en-US"/>
        </w:rPr>
      </w:pPr>
    </w:p>
    <w:tbl>
      <w:tblPr>
        <w:tblW w:w="0" w:type="auto"/>
        <w:tblInd w:w="98" w:type="dxa"/>
        <w:tblLook w:val="04A0" w:firstRow="1" w:lastRow="0" w:firstColumn="1" w:lastColumn="0" w:noHBand="0" w:noVBand="1"/>
      </w:tblPr>
      <w:tblGrid>
        <w:gridCol w:w="8720"/>
      </w:tblGrid>
      <w:tr w:rsidR="5D94D70C" w14:paraId="5F3AADAC" w14:textId="77777777" w:rsidTr="5D94D70C">
        <w:trPr>
          <w:trHeight w:val="454"/>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0" w:type="dxa"/>
              <w:left w:w="108" w:type="dxa"/>
              <w:bottom w:w="0" w:type="dxa"/>
              <w:right w:w="108" w:type="dxa"/>
            </w:tcMar>
            <w:vAlign w:val="center"/>
          </w:tcPr>
          <w:p w14:paraId="36F2FAF4" w14:textId="77777777" w:rsidR="5D94D70C" w:rsidRDefault="5D94D70C" w:rsidP="5D94D70C">
            <w:pPr>
              <w:spacing w:after="0" w:line="240" w:lineRule="auto"/>
              <w:jc w:val="center"/>
              <w:rPr>
                <w:rFonts w:ascii="Calibri" w:eastAsia="Calibri" w:hAnsi="Calibri" w:cs="Calibri"/>
                <w:b/>
                <w:bCs/>
                <w:color w:val="FFFFFF" w:themeColor="background1"/>
              </w:rPr>
            </w:pPr>
            <w:r w:rsidRPr="5D94D70C">
              <w:rPr>
                <w:rFonts w:ascii="Calibri" w:eastAsia="Calibri" w:hAnsi="Calibri" w:cs="Calibri"/>
                <w:b/>
                <w:bCs/>
                <w:color w:val="FFFFFF" w:themeColor="background1"/>
              </w:rPr>
              <w:t>Narrativa de caso de uso</w:t>
            </w:r>
          </w:p>
        </w:tc>
      </w:tr>
      <w:tr w:rsidR="5D94D70C" w14:paraId="1A8C9B65"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B072AB2" w14:textId="35B0AA26"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Nome do Caso de Uso:</w:t>
            </w:r>
            <w:r w:rsidRPr="5D94D70C">
              <w:rPr>
                <w:rFonts w:ascii="Calibri" w:eastAsia="Calibri" w:hAnsi="Calibri" w:cs="Calibri"/>
              </w:rPr>
              <w:t xml:space="preserve"> Cadastrar </w:t>
            </w:r>
            <w:r w:rsidR="41D88013" w:rsidRPr="5D94D70C">
              <w:rPr>
                <w:rFonts w:ascii="Calibri" w:eastAsia="Calibri" w:hAnsi="Calibri" w:cs="Calibri"/>
              </w:rPr>
              <w:t>Serviço</w:t>
            </w:r>
          </w:p>
          <w:p w14:paraId="4180FDE8" w14:textId="104EF44F"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Objetivo:</w:t>
            </w:r>
            <w:r w:rsidRPr="5D94D70C">
              <w:rPr>
                <w:rFonts w:ascii="Calibri" w:eastAsia="Calibri" w:hAnsi="Calibri" w:cs="Calibri"/>
              </w:rPr>
              <w:t xml:space="preserve"> Realizar o cadastro </w:t>
            </w:r>
            <w:r w:rsidR="167E47A5" w:rsidRPr="5D94D70C">
              <w:rPr>
                <w:rFonts w:ascii="Calibri" w:eastAsia="Calibri" w:hAnsi="Calibri" w:cs="Calibri"/>
              </w:rPr>
              <w:t>dos serviços</w:t>
            </w:r>
            <w:r w:rsidRPr="5D94D70C">
              <w:rPr>
                <w:rFonts w:ascii="Calibri" w:eastAsia="Calibri" w:hAnsi="Calibri" w:cs="Calibri"/>
              </w:rPr>
              <w:t>.</w:t>
            </w:r>
          </w:p>
          <w:p w14:paraId="7467EDE4" w14:textId="7C4EA260"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Ator principal:</w:t>
            </w:r>
            <w:r w:rsidRPr="5D94D70C">
              <w:rPr>
                <w:rFonts w:ascii="Calibri" w:eastAsia="Calibri" w:hAnsi="Calibri" w:cs="Calibri"/>
              </w:rPr>
              <w:t xml:space="preserve"> </w:t>
            </w:r>
            <w:r w:rsidR="48394615" w:rsidRPr="5D94D70C">
              <w:rPr>
                <w:rFonts w:ascii="Calibri" w:eastAsia="Calibri" w:hAnsi="Calibri" w:cs="Calibri"/>
              </w:rPr>
              <w:t>Funcionário</w:t>
            </w:r>
          </w:p>
          <w:p w14:paraId="6D5D1036" w14:textId="2B581E47"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Descrição:</w:t>
            </w:r>
            <w:r w:rsidRPr="5D94D70C">
              <w:rPr>
                <w:rFonts w:ascii="Calibri" w:eastAsia="Calibri" w:hAnsi="Calibri" w:cs="Calibri"/>
              </w:rPr>
              <w:t xml:space="preserve"> Realizar o cadastro d</w:t>
            </w:r>
            <w:r w:rsidR="62860D7A" w:rsidRPr="5D94D70C">
              <w:rPr>
                <w:rFonts w:ascii="Calibri" w:eastAsia="Calibri" w:hAnsi="Calibri" w:cs="Calibri"/>
              </w:rPr>
              <w:t xml:space="preserve">os serviços para que a barbearia possa seguir com os serviços </w:t>
            </w:r>
            <w:r w:rsidR="2E3446A0" w:rsidRPr="5D94D70C">
              <w:rPr>
                <w:rFonts w:ascii="Calibri" w:eastAsia="Calibri" w:hAnsi="Calibri" w:cs="Calibri"/>
              </w:rPr>
              <w:t>automatizados,</w:t>
            </w:r>
            <w:r w:rsidR="62860D7A" w:rsidRPr="5D94D70C">
              <w:rPr>
                <w:rFonts w:ascii="Calibri" w:eastAsia="Calibri" w:hAnsi="Calibri" w:cs="Calibri"/>
              </w:rPr>
              <w:t xml:space="preserve"> agilizando e organizando o trabalho</w:t>
            </w:r>
          </w:p>
        </w:tc>
      </w:tr>
      <w:tr w:rsidR="5D94D70C" w14:paraId="0CF037BE"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129566B" w14:textId="77777777"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CENÁRIO PRINCIPAL</w:t>
            </w:r>
          </w:p>
          <w:p w14:paraId="2D591A7C" w14:textId="1D2BE5FD" w:rsidR="3845BB0A" w:rsidRDefault="3845BB0A" w:rsidP="5D94D70C">
            <w:pPr>
              <w:spacing w:after="0" w:line="240" w:lineRule="auto"/>
              <w:rPr>
                <w:rFonts w:ascii="Calibri" w:eastAsia="Calibri" w:hAnsi="Calibri" w:cs="Calibri"/>
              </w:rPr>
            </w:pPr>
            <w:r w:rsidRPr="5D94D70C">
              <w:rPr>
                <w:rFonts w:ascii="Calibri" w:eastAsia="Calibri" w:hAnsi="Calibri" w:cs="Calibri"/>
              </w:rPr>
              <w:t>Será na tela de cadastro de serviço tendo que ser inserido os dados de nome, valor e que categoria ele atende</w:t>
            </w:r>
          </w:p>
        </w:tc>
      </w:tr>
      <w:tr w:rsidR="5D94D70C" w14:paraId="46D1CFE3"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2E846A7" w14:textId="77777777"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CENÁRIOS ALTERNATIVOS</w:t>
            </w:r>
          </w:p>
          <w:p w14:paraId="018935E8" w14:textId="4185F552" w:rsidR="5D94D70C" w:rsidRDefault="5D94D70C" w:rsidP="5D94D70C">
            <w:pPr>
              <w:pStyle w:val="PargrafodaLista"/>
              <w:spacing w:after="0" w:line="240" w:lineRule="auto"/>
              <w:ind w:left="0"/>
              <w:rPr>
                <w:rFonts w:ascii="Calibri" w:eastAsia="Calibri" w:hAnsi="Calibri" w:cs="Calibri"/>
              </w:rPr>
            </w:pPr>
          </w:p>
        </w:tc>
      </w:tr>
      <w:tr w:rsidR="5D94D70C" w14:paraId="1DE965C9"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5FC5E1D6" w14:textId="77777777"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CENÁRIOS DE EXCEÇÃO</w:t>
            </w:r>
          </w:p>
          <w:p w14:paraId="2B52E4F0" w14:textId="0FAEB0B4" w:rsidR="5D94D70C" w:rsidRDefault="5D94D70C" w:rsidP="5D94D70C">
            <w:pPr>
              <w:spacing w:after="0" w:line="240" w:lineRule="auto"/>
              <w:rPr>
                <w:rFonts w:ascii="Calibri" w:eastAsia="Calibri" w:hAnsi="Calibri" w:cs="Calibri"/>
              </w:rPr>
            </w:pPr>
          </w:p>
        </w:tc>
      </w:tr>
      <w:tr w:rsidR="5D94D70C" w14:paraId="78DF901F"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0204953" w14:textId="77777777"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PRÉ-CONDIÇÕES</w:t>
            </w:r>
          </w:p>
          <w:p w14:paraId="1C8C1793" w14:textId="01F9091B" w:rsidR="2CFDF44A" w:rsidRDefault="2CFDF44A" w:rsidP="5D94D70C">
            <w:pPr>
              <w:spacing w:after="0" w:line="240" w:lineRule="auto"/>
              <w:rPr>
                <w:rFonts w:ascii="Calibri" w:eastAsia="Calibri" w:hAnsi="Calibri" w:cs="Calibri"/>
              </w:rPr>
            </w:pPr>
            <w:r w:rsidRPr="5D94D70C">
              <w:rPr>
                <w:rFonts w:ascii="Calibri" w:eastAsia="Calibri" w:hAnsi="Calibri" w:cs="Calibri"/>
              </w:rPr>
              <w:t>Precisa já ter criado uma categoria anteriormente e estar sob domínio do usuário de Funcionário ou administrador</w:t>
            </w:r>
          </w:p>
        </w:tc>
      </w:tr>
      <w:tr w:rsidR="5D94D70C" w14:paraId="6D602C02" w14:textId="77777777" w:rsidTr="5D94D70C">
        <w:trPr>
          <w:trHeight w:val="825"/>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CA9AC70" w14:textId="77777777"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PÓS-CONDIÇÕES</w:t>
            </w:r>
          </w:p>
          <w:p w14:paraId="35A0E079" w14:textId="6B94A991" w:rsidR="6876AAD6" w:rsidRDefault="6876AAD6" w:rsidP="5D94D70C">
            <w:pPr>
              <w:spacing w:after="0" w:line="240" w:lineRule="auto"/>
              <w:rPr>
                <w:rFonts w:eastAsiaTheme="minorEastAsia"/>
              </w:rPr>
            </w:pPr>
            <w:r w:rsidRPr="5D94D70C">
              <w:rPr>
                <w:rFonts w:eastAsiaTheme="minorEastAsia"/>
              </w:rPr>
              <w:t>Gera uma mensagem de cadastro efetivado e com isso já pode ter acesso funcional a tela de agendamento.</w:t>
            </w:r>
          </w:p>
        </w:tc>
      </w:tr>
    </w:tbl>
    <w:p w14:paraId="23EABDC1" w14:textId="4DAD9CF9" w:rsidR="31D64667" w:rsidRDefault="31D64667" w:rsidP="5D94D70C">
      <w:pPr>
        <w:rPr>
          <w:lang w:val="en-US"/>
        </w:rPr>
      </w:pPr>
    </w:p>
    <w:tbl>
      <w:tblPr>
        <w:tblW w:w="0" w:type="auto"/>
        <w:tblInd w:w="98" w:type="dxa"/>
        <w:tblLook w:val="04A0" w:firstRow="1" w:lastRow="0" w:firstColumn="1" w:lastColumn="0" w:noHBand="0" w:noVBand="1"/>
      </w:tblPr>
      <w:tblGrid>
        <w:gridCol w:w="8720"/>
      </w:tblGrid>
      <w:tr w:rsidR="5D94D70C" w14:paraId="718B8CD9" w14:textId="77777777" w:rsidTr="5D94D70C">
        <w:trPr>
          <w:trHeight w:val="454"/>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0" w:type="dxa"/>
              <w:left w:w="108" w:type="dxa"/>
              <w:bottom w:w="0" w:type="dxa"/>
              <w:right w:w="108" w:type="dxa"/>
            </w:tcMar>
            <w:vAlign w:val="center"/>
          </w:tcPr>
          <w:p w14:paraId="56DBBFA5" w14:textId="77777777" w:rsidR="5D94D70C" w:rsidRDefault="5D94D70C" w:rsidP="5D94D70C">
            <w:pPr>
              <w:spacing w:after="0" w:line="240" w:lineRule="auto"/>
              <w:jc w:val="center"/>
              <w:rPr>
                <w:rFonts w:ascii="Calibri" w:eastAsia="Calibri" w:hAnsi="Calibri" w:cs="Calibri"/>
                <w:b/>
                <w:bCs/>
                <w:color w:val="FFFFFF" w:themeColor="background1"/>
              </w:rPr>
            </w:pPr>
            <w:r w:rsidRPr="5D94D70C">
              <w:rPr>
                <w:rFonts w:ascii="Calibri" w:eastAsia="Calibri" w:hAnsi="Calibri" w:cs="Calibri"/>
                <w:b/>
                <w:bCs/>
                <w:color w:val="FFFFFF" w:themeColor="background1"/>
              </w:rPr>
              <w:t>Narrativa de caso de uso</w:t>
            </w:r>
          </w:p>
        </w:tc>
      </w:tr>
      <w:tr w:rsidR="5D94D70C" w14:paraId="6C07F861"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ACB7736" w14:textId="49C5260D"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Nome do Caso de Uso:</w:t>
            </w:r>
            <w:r w:rsidRPr="5D94D70C">
              <w:rPr>
                <w:rFonts w:ascii="Calibri" w:eastAsia="Calibri" w:hAnsi="Calibri" w:cs="Calibri"/>
              </w:rPr>
              <w:t xml:space="preserve"> </w:t>
            </w:r>
            <w:r w:rsidR="55F2EF01" w:rsidRPr="5D94D70C">
              <w:rPr>
                <w:rFonts w:ascii="Calibri" w:eastAsia="Calibri" w:hAnsi="Calibri" w:cs="Calibri"/>
              </w:rPr>
              <w:t>Visualizar</w:t>
            </w:r>
            <w:r w:rsidR="5BA97E0E" w:rsidRPr="5D94D70C">
              <w:rPr>
                <w:rFonts w:ascii="Calibri" w:eastAsia="Calibri" w:hAnsi="Calibri" w:cs="Calibri"/>
              </w:rPr>
              <w:t xml:space="preserve"> </w:t>
            </w:r>
            <w:r w:rsidR="3CE1FB3B" w:rsidRPr="5D94D70C">
              <w:rPr>
                <w:rFonts w:ascii="Calibri" w:eastAsia="Calibri" w:hAnsi="Calibri" w:cs="Calibri"/>
              </w:rPr>
              <w:t>agendamentos</w:t>
            </w:r>
          </w:p>
          <w:p w14:paraId="3A974AD7" w14:textId="1A2D85BC"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lastRenderedPageBreak/>
              <w:t>Objetivo:</w:t>
            </w:r>
            <w:r w:rsidRPr="5D94D70C">
              <w:rPr>
                <w:rFonts w:ascii="Calibri" w:eastAsia="Calibri" w:hAnsi="Calibri" w:cs="Calibri"/>
              </w:rPr>
              <w:t xml:space="preserve"> </w:t>
            </w:r>
            <w:r w:rsidR="61AF21A3" w:rsidRPr="5D94D70C">
              <w:rPr>
                <w:rFonts w:ascii="Calibri" w:eastAsia="Calibri" w:hAnsi="Calibri" w:cs="Calibri"/>
              </w:rPr>
              <w:t>poder ter acesso a</w:t>
            </w:r>
            <w:r w:rsidR="52BE2A7A" w:rsidRPr="5D94D70C">
              <w:rPr>
                <w:rFonts w:ascii="Calibri" w:eastAsia="Calibri" w:hAnsi="Calibri" w:cs="Calibri"/>
              </w:rPr>
              <w:t xml:space="preserve">os agendamentos que já foram feitos, ou </w:t>
            </w:r>
            <w:r w:rsidR="7714E84A" w:rsidRPr="5D94D70C">
              <w:rPr>
                <w:rFonts w:ascii="Calibri" w:eastAsia="Calibri" w:hAnsi="Calibri" w:cs="Calibri"/>
              </w:rPr>
              <w:t>que serão feitos</w:t>
            </w:r>
          </w:p>
          <w:p w14:paraId="5BCA14F6" w14:textId="16891025"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Ator principal:</w:t>
            </w:r>
            <w:r w:rsidRPr="5D94D70C">
              <w:rPr>
                <w:rFonts w:ascii="Calibri" w:eastAsia="Calibri" w:hAnsi="Calibri" w:cs="Calibri"/>
              </w:rPr>
              <w:t xml:space="preserve"> Funcionário, Administrador</w:t>
            </w:r>
          </w:p>
          <w:p w14:paraId="5F953B15" w14:textId="2E7B0DB5"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Descrição:</w:t>
            </w:r>
            <w:r w:rsidRPr="5D94D70C">
              <w:rPr>
                <w:rFonts w:ascii="Calibri" w:eastAsia="Calibri" w:hAnsi="Calibri" w:cs="Calibri"/>
              </w:rPr>
              <w:t xml:space="preserve"> </w:t>
            </w:r>
            <w:r w:rsidR="7CF74C8C" w:rsidRPr="5D94D70C">
              <w:rPr>
                <w:rFonts w:ascii="Calibri" w:eastAsia="Calibri" w:hAnsi="Calibri" w:cs="Calibri"/>
              </w:rPr>
              <w:t xml:space="preserve">poder ter o controle </w:t>
            </w:r>
            <w:r w:rsidR="6F5DBA34" w:rsidRPr="5D94D70C">
              <w:rPr>
                <w:rFonts w:ascii="Calibri" w:eastAsia="Calibri" w:hAnsi="Calibri" w:cs="Calibri"/>
              </w:rPr>
              <w:t>de quais serviços terão que ser feitos em cada dia, semana ou mês</w:t>
            </w:r>
          </w:p>
        </w:tc>
      </w:tr>
      <w:tr w:rsidR="5D94D70C" w14:paraId="1A9B5C78" w14:textId="77777777" w:rsidTr="5D94D70C">
        <w:trPr>
          <w:trHeight w:val="555"/>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1528802" w14:textId="77777777"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lastRenderedPageBreak/>
              <w:t>CENÁRIO PRINCIPAL</w:t>
            </w:r>
          </w:p>
          <w:p w14:paraId="736A9120" w14:textId="2828DDD7" w:rsidR="5D94D70C" w:rsidRDefault="5D94D70C" w:rsidP="5D94D70C">
            <w:pPr>
              <w:spacing w:after="0" w:line="240" w:lineRule="auto"/>
              <w:rPr>
                <w:rFonts w:ascii="Calibri" w:eastAsia="Calibri" w:hAnsi="Calibri" w:cs="Calibri"/>
              </w:rPr>
            </w:pPr>
            <w:r w:rsidRPr="5D94D70C">
              <w:rPr>
                <w:rFonts w:ascii="Calibri" w:eastAsia="Calibri" w:hAnsi="Calibri" w:cs="Calibri"/>
              </w:rPr>
              <w:t xml:space="preserve">Tela de </w:t>
            </w:r>
            <w:r w:rsidR="4FB160B3" w:rsidRPr="5D94D70C">
              <w:rPr>
                <w:rFonts w:ascii="Calibri" w:eastAsia="Calibri" w:hAnsi="Calibri" w:cs="Calibri"/>
              </w:rPr>
              <w:t>Visualização dos agendamentos, sendo mostrados por dia, semana ou mês</w:t>
            </w:r>
          </w:p>
        </w:tc>
      </w:tr>
      <w:tr w:rsidR="5D94D70C" w14:paraId="7DCEACA7"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59CC8CA0" w14:textId="1E012BCB"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CENÁRIOS ALTERNATIVOS</w:t>
            </w:r>
          </w:p>
          <w:p w14:paraId="705F0B27" w14:textId="69E6116B" w:rsidR="690DF2CC" w:rsidRDefault="690DF2CC" w:rsidP="5D94D70C">
            <w:pPr>
              <w:spacing w:after="0" w:line="240" w:lineRule="auto"/>
              <w:rPr>
                <w:rFonts w:ascii="Calibri" w:eastAsia="Calibri" w:hAnsi="Calibri" w:cs="Calibri"/>
              </w:rPr>
            </w:pPr>
            <w:r w:rsidRPr="5D94D70C">
              <w:rPr>
                <w:rFonts w:ascii="Calibri" w:eastAsia="Calibri" w:hAnsi="Calibri" w:cs="Calibri"/>
              </w:rPr>
              <w:t>Caso não tenha feito o cadastro do cliente naquele momento</w:t>
            </w:r>
            <w:r w:rsidR="57E3C7CA" w:rsidRPr="5D94D70C">
              <w:rPr>
                <w:rFonts w:ascii="Calibri" w:eastAsia="Calibri" w:hAnsi="Calibri" w:cs="Calibri"/>
              </w:rPr>
              <w:t xml:space="preserve">, poderá ser redirecionado para </w:t>
            </w:r>
            <w:r w:rsidR="7E73B973" w:rsidRPr="5D94D70C">
              <w:rPr>
                <w:rFonts w:ascii="Calibri" w:eastAsia="Calibri" w:hAnsi="Calibri" w:cs="Calibri"/>
              </w:rPr>
              <w:t xml:space="preserve">a tela de cadastro de clientes para </w:t>
            </w:r>
            <w:r w:rsidR="497480AA" w:rsidRPr="5D94D70C">
              <w:rPr>
                <w:rFonts w:ascii="Calibri" w:eastAsia="Calibri" w:hAnsi="Calibri" w:cs="Calibri"/>
              </w:rPr>
              <w:t>aí</w:t>
            </w:r>
            <w:r w:rsidR="7E73B973" w:rsidRPr="5D94D70C">
              <w:rPr>
                <w:rFonts w:ascii="Calibri" w:eastAsia="Calibri" w:hAnsi="Calibri" w:cs="Calibri"/>
              </w:rPr>
              <w:t xml:space="preserve"> sim progredir o agendamento.</w:t>
            </w:r>
          </w:p>
        </w:tc>
      </w:tr>
      <w:tr w:rsidR="5D94D70C" w14:paraId="6423844B"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23DEAD8B" w14:textId="77777777"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CENÁRIOS DE EXCEÇÃO</w:t>
            </w:r>
          </w:p>
          <w:p w14:paraId="108454F4" w14:textId="58EC48EB" w:rsidR="2393AE8D" w:rsidRDefault="2393AE8D" w:rsidP="5D94D70C">
            <w:pPr>
              <w:spacing w:after="0" w:line="240" w:lineRule="auto"/>
              <w:rPr>
                <w:rFonts w:ascii="Calibri" w:eastAsia="Calibri" w:hAnsi="Calibri" w:cs="Calibri"/>
              </w:rPr>
            </w:pPr>
            <w:r w:rsidRPr="5D94D70C">
              <w:rPr>
                <w:rFonts w:ascii="Calibri" w:eastAsia="Calibri" w:hAnsi="Calibri" w:cs="Calibri"/>
              </w:rPr>
              <w:t xml:space="preserve">Se não houver o horário selecionado, irá aparecer uma </w:t>
            </w:r>
            <w:r w:rsidR="64244DCF" w:rsidRPr="5D94D70C">
              <w:rPr>
                <w:rFonts w:ascii="Calibri" w:eastAsia="Calibri" w:hAnsi="Calibri" w:cs="Calibri"/>
              </w:rPr>
              <w:t>mensagem mostrando</w:t>
            </w:r>
            <w:r w:rsidRPr="5D94D70C">
              <w:rPr>
                <w:rFonts w:ascii="Calibri" w:eastAsia="Calibri" w:hAnsi="Calibri" w:cs="Calibri"/>
              </w:rPr>
              <w:t xml:space="preserve"> que aquele horário está ocupado, </w:t>
            </w:r>
            <w:r w:rsidR="18BAB077" w:rsidRPr="5D94D70C">
              <w:rPr>
                <w:rFonts w:ascii="Calibri" w:eastAsia="Calibri" w:hAnsi="Calibri" w:cs="Calibri"/>
              </w:rPr>
              <w:t>podendo alterar para outro horário.</w:t>
            </w:r>
          </w:p>
        </w:tc>
      </w:tr>
      <w:tr w:rsidR="5D94D70C" w14:paraId="27A30EBB" w14:textId="77777777" w:rsidTr="5D94D70C">
        <w:trPr>
          <w:trHeight w:val="1"/>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27C2EA2C" w14:textId="77777777"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PRÉ-CONDIÇÕES</w:t>
            </w:r>
          </w:p>
          <w:p w14:paraId="3679A88C" w14:textId="21ED6FC9" w:rsidR="5D94D70C" w:rsidRDefault="5D94D70C" w:rsidP="5D94D70C">
            <w:pPr>
              <w:spacing w:after="0" w:line="240" w:lineRule="auto"/>
              <w:rPr>
                <w:rFonts w:ascii="Calibri" w:eastAsia="Calibri" w:hAnsi="Calibri" w:cs="Calibri"/>
              </w:rPr>
            </w:pPr>
            <w:r w:rsidRPr="5D94D70C">
              <w:rPr>
                <w:rFonts w:ascii="Calibri" w:eastAsia="Calibri" w:hAnsi="Calibri" w:cs="Calibri"/>
              </w:rPr>
              <w:t xml:space="preserve">Ter </w:t>
            </w:r>
            <w:r w:rsidR="6A220E11" w:rsidRPr="5D94D70C">
              <w:rPr>
                <w:rFonts w:ascii="Calibri" w:eastAsia="Calibri" w:hAnsi="Calibri" w:cs="Calibri"/>
              </w:rPr>
              <w:t>o acesso específico para ver determinadas funções.</w:t>
            </w:r>
          </w:p>
        </w:tc>
      </w:tr>
      <w:tr w:rsidR="5D94D70C" w14:paraId="7A262FF8" w14:textId="77777777" w:rsidTr="5D94D70C">
        <w:trPr>
          <w:trHeight w:val="825"/>
        </w:trPr>
        <w:tc>
          <w:tcPr>
            <w:tcW w:w="8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4EEA49D" w14:textId="77777777" w:rsidR="5D94D70C" w:rsidRDefault="5D94D70C" w:rsidP="5D94D70C">
            <w:pPr>
              <w:spacing w:after="0" w:line="240" w:lineRule="auto"/>
              <w:rPr>
                <w:rFonts w:ascii="Calibri" w:eastAsia="Calibri" w:hAnsi="Calibri" w:cs="Calibri"/>
              </w:rPr>
            </w:pPr>
            <w:r w:rsidRPr="5D94D70C">
              <w:rPr>
                <w:rFonts w:ascii="Calibri" w:eastAsia="Calibri" w:hAnsi="Calibri" w:cs="Calibri"/>
                <w:b/>
                <w:bCs/>
              </w:rPr>
              <w:t>PÓS-CONDIÇÕES</w:t>
            </w:r>
          </w:p>
          <w:p w14:paraId="1CBFD94B" w14:textId="29DD576D" w:rsidR="21A16CD8" w:rsidRDefault="21A16CD8" w:rsidP="5D94D70C">
            <w:pPr>
              <w:pStyle w:val="PargrafodaLista"/>
              <w:spacing w:after="0" w:line="240" w:lineRule="auto"/>
              <w:ind w:left="0"/>
              <w:rPr>
                <w:rFonts w:eastAsiaTheme="minorEastAsia"/>
              </w:rPr>
            </w:pPr>
            <w:r w:rsidRPr="5D94D70C">
              <w:rPr>
                <w:rFonts w:eastAsiaTheme="minorEastAsia"/>
              </w:rPr>
              <w:t xml:space="preserve">Somente ficar atento aos SMS´s enviados para ficar atento e não perder o seu corte! </w:t>
            </w:r>
          </w:p>
        </w:tc>
      </w:tr>
    </w:tbl>
    <w:p w14:paraId="23A0BB64" w14:textId="6E131CE7" w:rsidR="31D64667" w:rsidRDefault="31D64667" w:rsidP="5D94D70C">
      <w:pPr>
        <w:rPr>
          <w:lang w:val="en-US"/>
        </w:rPr>
      </w:pPr>
    </w:p>
    <w:p w14:paraId="02B913A9" w14:textId="21C76CF9" w:rsidR="31D64667" w:rsidRDefault="31D64667" w:rsidP="5D94D70C">
      <w:pPr>
        <w:rPr>
          <w:lang w:val="en-US"/>
        </w:rPr>
      </w:pPr>
    </w:p>
    <w:p w14:paraId="3642D0D1" w14:textId="4DAD9CF9" w:rsidR="31D64667" w:rsidRDefault="31D64667" w:rsidP="5D94D70C">
      <w:pPr>
        <w:rPr>
          <w:lang w:val="en-US"/>
        </w:rPr>
      </w:pPr>
    </w:p>
    <w:p w14:paraId="081E841B" w14:textId="22C8AD59" w:rsidR="31D64667" w:rsidRDefault="31D64667" w:rsidP="31D64667">
      <w:pPr>
        <w:rPr>
          <w:lang w:val="en-US"/>
        </w:rPr>
      </w:pPr>
    </w:p>
    <w:p w14:paraId="60CD9731" w14:textId="77777777" w:rsidR="00565D2D" w:rsidRDefault="00565D2D" w:rsidP="1C6087BD">
      <w:pPr>
        <w:pStyle w:val="Ttulo1"/>
        <w:numPr>
          <w:ilvl w:val="0"/>
          <w:numId w:val="8"/>
        </w:numPr>
        <w:rPr>
          <w:b/>
          <w:bCs/>
        </w:rPr>
      </w:pPr>
      <w:r w:rsidRPr="1C6087BD">
        <w:rPr>
          <w:b/>
          <w:bCs/>
        </w:rPr>
        <w:t>Diagrama de Classe</w:t>
      </w:r>
    </w:p>
    <w:p w14:paraId="4239EC21" w14:textId="221C0404" w:rsidR="3C9AC06F" w:rsidRDefault="3C9AC06F" w:rsidP="1C6087BD">
      <w:r>
        <w:rPr>
          <w:noProof/>
        </w:rPr>
        <w:drawing>
          <wp:inline distT="0" distB="0" distL="0" distR="0" wp14:anchorId="6B2E3032" wp14:editId="5D484DD6">
            <wp:extent cx="4572000" cy="2695575"/>
            <wp:effectExtent l="0" t="0" r="0" b="0"/>
            <wp:docPr id="793313398" name="Imagem 793313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428C24C1" w14:textId="357D121D" w:rsidR="3C9AC06F" w:rsidRDefault="3C9AC06F" w:rsidP="1C6087BD">
      <w:r>
        <w:rPr>
          <w:noProof/>
        </w:rPr>
        <w:lastRenderedPageBreak/>
        <w:drawing>
          <wp:inline distT="0" distB="0" distL="0" distR="0" wp14:anchorId="4FC7CDB8" wp14:editId="6CF37061">
            <wp:extent cx="4572000" cy="1600200"/>
            <wp:effectExtent l="0" t="0" r="0" b="0"/>
            <wp:docPr id="1761031207" name="Imagem 176103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1F72F646" w14:textId="77777777" w:rsidR="00565D2D" w:rsidRPr="00565D2D" w:rsidRDefault="00565D2D" w:rsidP="00565D2D">
      <w:pPr>
        <w:jc w:val="both"/>
        <w:rPr>
          <w:lang w:val="en-US"/>
        </w:rPr>
      </w:pPr>
    </w:p>
    <w:p w14:paraId="3E7FA547" w14:textId="791F698F" w:rsidR="00F11C7D" w:rsidRDefault="00F11C7D" w:rsidP="5C97B8F3">
      <w:pPr>
        <w:pStyle w:val="Ttulo1"/>
        <w:numPr>
          <w:ilvl w:val="0"/>
          <w:numId w:val="8"/>
        </w:numPr>
        <w:rPr>
          <w:b/>
          <w:bCs/>
        </w:rPr>
      </w:pPr>
      <w:r w:rsidRPr="1C6087BD">
        <w:rPr>
          <w:b/>
          <w:bCs/>
        </w:rPr>
        <w:t>Diagrama de Entidade e Relacionamento (DER)</w:t>
      </w:r>
    </w:p>
    <w:p w14:paraId="647E26D5" w14:textId="06B677F9" w:rsidR="18BAD500" w:rsidRDefault="18BAD500" w:rsidP="5C97B8F3"/>
    <w:p w14:paraId="2F0CEA8E" w14:textId="45BA775D" w:rsidR="18BAD500" w:rsidRDefault="6A07A723" w:rsidP="5C97B8F3">
      <w:r>
        <w:rPr>
          <w:noProof/>
        </w:rPr>
        <w:drawing>
          <wp:inline distT="0" distB="0" distL="0" distR="0" wp14:anchorId="575D131D" wp14:editId="4BDB6287">
            <wp:extent cx="4396066" cy="4895850"/>
            <wp:effectExtent l="0" t="0" r="0" b="0"/>
            <wp:docPr id="1248886679" name="Imagem 124888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96066" cy="4895850"/>
                    </a:xfrm>
                    <a:prstGeom prst="rect">
                      <a:avLst/>
                    </a:prstGeom>
                  </pic:spPr>
                </pic:pic>
              </a:graphicData>
            </a:graphic>
          </wp:inline>
        </w:drawing>
      </w:r>
    </w:p>
    <w:p w14:paraId="5B8E8780" w14:textId="3575559E" w:rsidR="178CB5A3" w:rsidRDefault="178CB5A3"/>
    <w:p w14:paraId="230FDE76" w14:textId="233A4A67" w:rsidR="178CB5A3" w:rsidRDefault="178CB5A3"/>
    <w:p w14:paraId="5500ACEA" w14:textId="4289945E" w:rsidR="178CB5A3" w:rsidRDefault="178CB5A3"/>
    <w:p w14:paraId="48CE271D" w14:textId="00EF8089" w:rsidR="178CB5A3" w:rsidRDefault="178CB5A3"/>
    <w:tbl>
      <w:tblPr>
        <w:tblStyle w:val="Tabelacomgrade"/>
        <w:tblW w:w="0" w:type="auto"/>
        <w:tblLook w:val="04A0" w:firstRow="1" w:lastRow="0" w:firstColumn="1" w:lastColumn="0" w:noHBand="0" w:noVBand="1"/>
      </w:tblPr>
      <w:tblGrid>
        <w:gridCol w:w="1906"/>
        <w:gridCol w:w="1907"/>
        <w:gridCol w:w="1907"/>
        <w:gridCol w:w="1907"/>
        <w:gridCol w:w="2126"/>
      </w:tblGrid>
      <w:tr w:rsidR="00DC4510" w:rsidRPr="00285837" w14:paraId="5504D764" w14:textId="77777777" w:rsidTr="00C35A59">
        <w:tc>
          <w:tcPr>
            <w:tcW w:w="9753" w:type="dxa"/>
            <w:gridSpan w:val="5"/>
            <w:shd w:val="clear" w:color="auto" w:fill="DEEAF6" w:themeFill="accent1" w:themeFillTint="33"/>
          </w:tcPr>
          <w:p w14:paraId="3AB2D636" w14:textId="0F19B0DE" w:rsidR="00DC4510" w:rsidRPr="00DC4510" w:rsidRDefault="178CB5A3" w:rsidP="005E6E2E">
            <w:pPr>
              <w:spacing w:line="259" w:lineRule="auto"/>
              <w:ind w:right="2"/>
              <w:rPr>
                <w:rFonts w:ascii="Arial" w:hAnsi="Arial" w:cs="Arial"/>
                <w:b/>
                <w:bCs/>
                <w:sz w:val="24"/>
                <w:szCs w:val="24"/>
              </w:rPr>
            </w:pPr>
            <w:r>
              <w:lastRenderedPageBreak/>
              <w:br w:type="page"/>
            </w:r>
            <w:r w:rsidR="00DC4510" w:rsidRPr="00DC4510">
              <w:rPr>
                <w:rFonts w:ascii="Arial" w:hAnsi="Arial" w:cs="Arial"/>
                <w:b/>
                <w:bCs/>
                <w:sz w:val="24"/>
                <w:szCs w:val="24"/>
              </w:rPr>
              <w:t>ENTIDADE FORTE: tb_categoria</w:t>
            </w:r>
          </w:p>
          <w:p w14:paraId="79D0A989" w14:textId="77777777" w:rsidR="00DC4510" w:rsidRPr="00DC4510" w:rsidRDefault="00DC4510" w:rsidP="005E6E2E">
            <w:pPr>
              <w:spacing w:line="259" w:lineRule="auto"/>
              <w:ind w:right="2"/>
              <w:rPr>
                <w:rFonts w:ascii="Arial" w:hAnsi="Arial" w:cs="Arial"/>
                <w:b/>
                <w:bCs/>
                <w:sz w:val="24"/>
                <w:szCs w:val="24"/>
              </w:rPr>
            </w:pPr>
          </w:p>
        </w:tc>
      </w:tr>
      <w:tr w:rsidR="00DC4510" w:rsidRPr="00285837" w14:paraId="544392FC" w14:textId="77777777" w:rsidTr="00C35A59">
        <w:tc>
          <w:tcPr>
            <w:tcW w:w="1906" w:type="dxa"/>
            <w:shd w:val="clear" w:color="auto" w:fill="DEEAF6" w:themeFill="accent1" w:themeFillTint="33"/>
          </w:tcPr>
          <w:p w14:paraId="35C80373" w14:textId="77777777" w:rsidR="00DC4510" w:rsidRPr="00DC4510" w:rsidRDefault="00DC4510" w:rsidP="005E6E2E">
            <w:pPr>
              <w:spacing w:line="259" w:lineRule="auto"/>
              <w:ind w:right="2"/>
              <w:rPr>
                <w:rFonts w:ascii="Arial" w:hAnsi="Arial" w:cs="Arial"/>
                <w:b/>
                <w:bCs/>
                <w:sz w:val="24"/>
                <w:szCs w:val="24"/>
              </w:rPr>
            </w:pPr>
            <w:r w:rsidRPr="00DC4510">
              <w:rPr>
                <w:rFonts w:ascii="Arial" w:hAnsi="Arial" w:cs="Arial"/>
                <w:b/>
                <w:bCs/>
                <w:sz w:val="24"/>
                <w:szCs w:val="24"/>
              </w:rPr>
              <w:t>ATRIBUTO</w:t>
            </w:r>
          </w:p>
        </w:tc>
        <w:tc>
          <w:tcPr>
            <w:tcW w:w="1907" w:type="dxa"/>
            <w:shd w:val="clear" w:color="auto" w:fill="DEEAF6" w:themeFill="accent1" w:themeFillTint="33"/>
          </w:tcPr>
          <w:p w14:paraId="553930BD" w14:textId="77777777" w:rsidR="00DC4510" w:rsidRPr="00DC4510" w:rsidRDefault="00DC4510" w:rsidP="005E6E2E">
            <w:pPr>
              <w:spacing w:line="259" w:lineRule="auto"/>
              <w:ind w:right="2"/>
              <w:rPr>
                <w:rFonts w:ascii="Arial" w:hAnsi="Arial" w:cs="Arial"/>
                <w:b/>
                <w:bCs/>
                <w:sz w:val="24"/>
                <w:szCs w:val="24"/>
              </w:rPr>
            </w:pPr>
            <w:r w:rsidRPr="00DC4510">
              <w:rPr>
                <w:rFonts w:ascii="Arial" w:hAnsi="Arial" w:cs="Arial"/>
                <w:b/>
                <w:bCs/>
                <w:sz w:val="24"/>
                <w:szCs w:val="24"/>
              </w:rPr>
              <w:t>CLASSE</w:t>
            </w:r>
          </w:p>
        </w:tc>
        <w:tc>
          <w:tcPr>
            <w:tcW w:w="1907" w:type="dxa"/>
            <w:shd w:val="clear" w:color="auto" w:fill="DEEAF6" w:themeFill="accent1" w:themeFillTint="33"/>
          </w:tcPr>
          <w:p w14:paraId="0E0F93F6" w14:textId="77777777" w:rsidR="00DC4510" w:rsidRPr="00DC4510" w:rsidRDefault="00DC4510" w:rsidP="005E6E2E">
            <w:pPr>
              <w:spacing w:line="259" w:lineRule="auto"/>
              <w:ind w:right="2"/>
              <w:rPr>
                <w:rFonts w:ascii="Arial" w:hAnsi="Arial" w:cs="Arial"/>
                <w:b/>
                <w:bCs/>
                <w:sz w:val="24"/>
                <w:szCs w:val="24"/>
              </w:rPr>
            </w:pPr>
            <w:r w:rsidRPr="00DC4510">
              <w:rPr>
                <w:rFonts w:ascii="Arial" w:hAnsi="Arial" w:cs="Arial"/>
                <w:b/>
                <w:bCs/>
                <w:sz w:val="24"/>
                <w:szCs w:val="24"/>
              </w:rPr>
              <w:t>DOMÍNIO</w:t>
            </w:r>
          </w:p>
        </w:tc>
        <w:tc>
          <w:tcPr>
            <w:tcW w:w="1907" w:type="dxa"/>
            <w:shd w:val="clear" w:color="auto" w:fill="DEEAF6" w:themeFill="accent1" w:themeFillTint="33"/>
          </w:tcPr>
          <w:p w14:paraId="06ABFAEB" w14:textId="77777777" w:rsidR="00DC4510" w:rsidRPr="00DC4510" w:rsidRDefault="00DC4510" w:rsidP="005E6E2E">
            <w:pPr>
              <w:spacing w:line="259" w:lineRule="auto"/>
              <w:ind w:right="2"/>
              <w:rPr>
                <w:rFonts w:ascii="Arial" w:hAnsi="Arial" w:cs="Arial"/>
                <w:b/>
                <w:bCs/>
                <w:sz w:val="24"/>
                <w:szCs w:val="24"/>
              </w:rPr>
            </w:pPr>
            <w:r w:rsidRPr="00DC4510">
              <w:rPr>
                <w:rFonts w:ascii="Arial" w:hAnsi="Arial" w:cs="Arial"/>
                <w:b/>
                <w:bCs/>
                <w:sz w:val="24"/>
                <w:szCs w:val="24"/>
              </w:rPr>
              <w:t>TAMANHO</w:t>
            </w:r>
          </w:p>
        </w:tc>
        <w:tc>
          <w:tcPr>
            <w:tcW w:w="2126" w:type="dxa"/>
            <w:shd w:val="clear" w:color="auto" w:fill="DEEAF6" w:themeFill="accent1" w:themeFillTint="33"/>
          </w:tcPr>
          <w:p w14:paraId="0EC5C5D7" w14:textId="77777777" w:rsidR="00DC4510" w:rsidRPr="00DC4510" w:rsidRDefault="00DC4510" w:rsidP="005E6E2E">
            <w:pPr>
              <w:spacing w:line="259" w:lineRule="auto"/>
              <w:ind w:right="2"/>
              <w:rPr>
                <w:rFonts w:ascii="Arial" w:hAnsi="Arial" w:cs="Arial"/>
                <w:b/>
                <w:bCs/>
                <w:sz w:val="24"/>
                <w:szCs w:val="24"/>
              </w:rPr>
            </w:pPr>
            <w:r w:rsidRPr="00DC4510">
              <w:rPr>
                <w:rFonts w:ascii="Arial" w:hAnsi="Arial" w:cs="Arial"/>
                <w:b/>
                <w:bCs/>
                <w:sz w:val="24"/>
                <w:szCs w:val="24"/>
              </w:rPr>
              <w:t>DESCRIÇÃO</w:t>
            </w:r>
          </w:p>
        </w:tc>
      </w:tr>
      <w:tr w:rsidR="00DC4510" w14:paraId="608F1ADE" w14:textId="77777777" w:rsidTr="00C35A59">
        <w:trPr>
          <w:trHeight w:val="1189"/>
        </w:trPr>
        <w:tc>
          <w:tcPr>
            <w:tcW w:w="1906" w:type="dxa"/>
          </w:tcPr>
          <w:p w14:paraId="3F6AAB22" w14:textId="77777777" w:rsidR="00DC4510" w:rsidRPr="00DC4510" w:rsidRDefault="00DC4510" w:rsidP="005E6E2E">
            <w:pPr>
              <w:spacing w:line="259" w:lineRule="auto"/>
              <w:ind w:right="2"/>
              <w:rPr>
                <w:rFonts w:ascii="Arial" w:hAnsi="Arial" w:cs="Arial"/>
                <w:sz w:val="24"/>
                <w:szCs w:val="24"/>
              </w:rPr>
            </w:pPr>
            <w:r w:rsidRPr="00DC4510">
              <w:rPr>
                <w:rFonts w:ascii="Arial" w:hAnsi="Arial" w:cs="Arial"/>
                <w:sz w:val="24"/>
                <w:szCs w:val="24"/>
              </w:rPr>
              <w:t>codcateg</w:t>
            </w:r>
          </w:p>
        </w:tc>
        <w:tc>
          <w:tcPr>
            <w:tcW w:w="1907" w:type="dxa"/>
          </w:tcPr>
          <w:p w14:paraId="7A340C2B" w14:textId="77777777" w:rsidR="00DC4510" w:rsidRPr="00DC4510" w:rsidRDefault="00DC4510" w:rsidP="005E6E2E">
            <w:pPr>
              <w:spacing w:line="259" w:lineRule="auto"/>
              <w:ind w:right="2"/>
              <w:rPr>
                <w:rFonts w:ascii="Arial" w:hAnsi="Arial" w:cs="Arial"/>
                <w:sz w:val="24"/>
                <w:szCs w:val="24"/>
              </w:rPr>
            </w:pPr>
            <w:r w:rsidRPr="00DC4510">
              <w:rPr>
                <w:rFonts w:ascii="Arial" w:hAnsi="Arial" w:cs="Arial"/>
                <w:sz w:val="24"/>
                <w:szCs w:val="24"/>
              </w:rPr>
              <w:t>Identificador</w:t>
            </w:r>
          </w:p>
        </w:tc>
        <w:tc>
          <w:tcPr>
            <w:tcW w:w="1907" w:type="dxa"/>
          </w:tcPr>
          <w:p w14:paraId="39C3BF23" w14:textId="77777777" w:rsidR="00DC4510" w:rsidRPr="00DC4510" w:rsidRDefault="00DC4510" w:rsidP="005E6E2E">
            <w:pPr>
              <w:spacing w:line="259" w:lineRule="auto"/>
              <w:ind w:right="2"/>
              <w:rPr>
                <w:rFonts w:ascii="Arial" w:hAnsi="Arial" w:cs="Arial"/>
                <w:sz w:val="24"/>
                <w:szCs w:val="24"/>
              </w:rPr>
            </w:pPr>
            <w:r w:rsidRPr="00DC4510">
              <w:rPr>
                <w:rFonts w:ascii="Arial" w:hAnsi="Arial" w:cs="Arial"/>
                <w:sz w:val="24"/>
                <w:szCs w:val="24"/>
              </w:rPr>
              <w:t>int</w:t>
            </w:r>
          </w:p>
        </w:tc>
        <w:tc>
          <w:tcPr>
            <w:tcW w:w="1907" w:type="dxa"/>
          </w:tcPr>
          <w:p w14:paraId="258882C0" w14:textId="77777777" w:rsidR="00DC4510" w:rsidRPr="00DC4510" w:rsidRDefault="00DC4510" w:rsidP="005E6E2E">
            <w:pPr>
              <w:spacing w:line="259" w:lineRule="auto"/>
              <w:ind w:right="2"/>
              <w:rPr>
                <w:rFonts w:ascii="Arial" w:hAnsi="Arial" w:cs="Arial"/>
                <w:sz w:val="24"/>
                <w:szCs w:val="24"/>
              </w:rPr>
            </w:pPr>
            <w:r w:rsidRPr="00DC4510">
              <w:rPr>
                <w:rFonts w:ascii="Arial" w:hAnsi="Arial" w:cs="Arial"/>
                <w:sz w:val="24"/>
                <w:szCs w:val="24"/>
              </w:rPr>
              <w:t>X</w:t>
            </w:r>
          </w:p>
        </w:tc>
        <w:tc>
          <w:tcPr>
            <w:tcW w:w="2126" w:type="dxa"/>
          </w:tcPr>
          <w:p w14:paraId="010CBBD9" w14:textId="77777777" w:rsidR="00DC4510" w:rsidRPr="00DC4510" w:rsidRDefault="00DC4510" w:rsidP="005E6E2E">
            <w:pPr>
              <w:spacing w:line="259" w:lineRule="auto"/>
              <w:ind w:right="2"/>
              <w:rPr>
                <w:rFonts w:ascii="Arial" w:hAnsi="Arial" w:cs="Arial"/>
                <w:sz w:val="24"/>
                <w:szCs w:val="24"/>
              </w:rPr>
            </w:pPr>
            <w:r w:rsidRPr="00DC4510">
              <w:rPr>
                <w:rFonts w:ascii="Arial" w:hAnsi="Arial" w:cs="Arial"/>
                <w:sz w:val="24"/>
                <w:szCs w:val="24"/>
              </w:rPr>
              <w:t xml:space="preserve">Código da categoria, gerado automaticamente, não haverá repetições. </w:t>
            </w:r>
          </w:p>
        </w:tc>
      </w:tr>
      <w:tr w:rsidR="00DC4510" w14:paraId="70752CC6" w14:textId="77777777" w:rsidTr="00C35A59">
        <w:tc>
          <w:tcPr>
            <w:tcW w:w="1906" w:type="dxa"/>
          </w:tcPr>
          <w:p w14:paraId="6D06A8D7" w14:textId="77777777" w:rsidR="00DC4510" w:rsidRPr="00DC4510" w:rsidRDefault="00DC4510" w:rsidP="005E6E2E">
            <w:pPr>
              <w:spacing w:line="259" w:lineRule="auto"/>
              <w:ind w:right="2"/>
              <w:rPr>
                <w:rFonts w:ascii="Arial" w:hAnsi="Arial" w:cs="Arial"/>
                <w:sz w:val="24"/>
                <w:szCs w:val="24"/>
              </w:rPr>
            </w:pPr>
            <w:r w:rsidRPr="00DC4510">
              <w:rPr>
                <w:rFonts w:ascii="Arial" w:hAnsi="Arial" w:cs="Arial"/>
                <w:sz w:val="24"/>
                <w:szCs w:val="24"/>
              </w:rPr>
              <w:t>nome</w:t>
            </w:r>
          </w:p>
        </w:tc>
        <w:tc>
          <w:tcPr>
            <w:tcW w:w="1907" w:type="dxa"/>
          </w:tcPr>
          <w:p w14:paraId="33881E84" w14:textId="77777777" w:rsidR="00DC4510" w:rsidRPr="00DC4510" w:rsidRDefault="00DC4510" w:rsidP="005E6E2E">
            <w:pPr>
              <w:spacing w:line="259" w:lineRule="auto"/>
              <w:ind w:right="2"/>
              <w:rPr>
                <w:rFonts w:ascii="Arial" w:hAnsi="Arial" w:cs="Arial"/>
                <w:sz w:val="24"/>
                <w:szCs w:val="24"/>
              </w:rPr>
            </w:pPr>
            <w:r w:rsidRPr="00DC4510">
              <w:rPr>
                <w:rFonts w:ascii="Arial" w:hAnsi="Arial" w:cs="Arial"/>
                <w:sz w:val="24"/>
                <w:szCs w:val="24"/>
              </w:rPr>
              <w:t>Obrigatório</w:t>
            </w:r>
          </w:p>
        </w:tc>
        <w:tc>
          <w:tcPr>
            <w:tcW w:w="1907" w:type="dxa"/>
          </w:tcPr>
          <w:p w14:paraId="080782B3" w14:textId="77777777" w:rsidR="00DC4510" w:rsidRPr="00DC4510" w:rsidRDefault="00DC4510" w:rsidP="005E6E2E">
            <w:pPr>
              <w:spacing w:line="259" w:lineRule="auto"/>
              <w:ind w:right="2"/>
              <w:rPr>
                <w:rFonts w:ascii="Arial" w:hAnsi="Arial" w:cs="Arial"/>
                <w:sz w:val="24"/>
                <w:szCs w:val="24"/>
              </w:rPr>
            </w:pPr>
            <w:r w:rsidRPr="00DC4510">
              <w:rPr>
                <w:rFonts w:ascii="Arial" w:hAnsi="Arial" w:cs="Arial"/>
                <w:sz w:val="24"/>
                <w:szCs w:val="24"/>
              </w:rPr>
              <w:t>varchar</w:t>
            </w:r>
          </w:p>
        </w:tc>
        <w:tc>
          <w:tcPr>
            <w:tcW w:w="1907" w:type="dxa"/>
          </w:tcPr>
          <w:p w14:paraId="232DD137" w14:textId="30D3858D" w:rsidR="00DC4510" w:rsidRPr="00DC4510" w:rsidRDefault="00DC4510" w:rsidP="005E6E2E">
            <w:pPr>
              <w:spacing w:line="259" w:lineRule="auto"/>
              <w:ind w:right="2"/>
              <w:rPr>
                <w:rFonts w:ascii="Arial" w:hAnsi="Arial" w:cs="Arial"/>
                <w:sz w:val="24"/>
                <w:szCs w:val="24"/>
              </w:rPr>
            </w:pPr>
          </w:p>
        </w:tc>
        <w:tc>
          <w:tcPr>
            <w:tcW w:w="2126" w:type="dxa"/>
          </w:tcPr>
          <w:p w14:paraId="2FBFE9B2" w14:textId="5400A191" w:rsidR="00DC4510" w:rsidRPr="00DC4510" w:rsidRDefault="00DC4510" w:rsidP="005E6E2E">
            <w:pPr>
              <w:spacing w:line="259" w:lineRule="auto"/>
              <w:ind w:right="2"/>
              <w:rPr>
                <w:rFonts w:ascii="Arial" w:hAnsi="Arial" w:cs="Arial"/>
                <w:sz w:val="24"/>
                <w:szCs w:val="24"/>
              </w:rPr>
            </w:pPr>
            <w:r w:rsidRPr="00DC4510">
              <w:rPr>
                <w:rFonts w:ascii="Arial" w:hAnsi="Arial" w:cs="Arial"/>
                <w:sz w:val="24"/>
                <w:szCs w:val="24"/>
              </w:rPr>
              <w:t xml:space="preserve">Nome da categoria.  Ex: Cortes, pinturas, produtos para cabelo.  </w:t>
            </w:r>
          </w:p>
        </w:tc>
      </w:tr>
    </w:tbl>
    <w:p w14:paraId="40CA0035" w14:textId="0E7C6B84" w:rsidR="00DE4107" w:rsidRDefault="00DE4107" w:rsidP="00DE4107"/>
    <w:tbl>
      <w:tblPr>
        <w:tblStyle w:val="Tabelacomgrade"/>
        <w:tblW w:w="0" w:type="auto"/>
        <w:tblLook w:val="04A0" w:firstRow="1" w:lastRow="0" w:firstColumn="1" w:lastColumn="0" w:noHBand="0" w:noVBand="1"/>
      </w:tblPr>
      <w:tblGrid>
        <w:gridCol w:w="1906"/>
        <w:gridCol w:w="1907"/>
        <w:gridCol w:w="1907"/>
        <w:gridCol w:w="1907"/>
        <w:gridCol w:w="2126"/>
      </w:tblGrid>
      <w:tr w:rsidR="00F46D0A" w:rsidRPr="00DC4510" w14:paraId="249F0051" w14:textId="77777777" w:rsidTr="1DEE0FCF">
        <w:tc>
          <w:tcPr>
            <w:tcW w:w="9534" w:type="dxa"/>
            <w:gridSpan w:val="5"/>
            <w:shd w:val="clear" w:color="auto" w:fill="DEEAF6" w:themeFill="accent1" w:themeFillTint="33"/>
          </w:tcPr>
          <w:p w14:paraId="08FA49E0" w14:textId="3DF99AFC" w:rsidR="00F46D0A" w:rsidRPr="00DC4510" w:rsidRDefault="7DE56C25" w:rsidP="005E6E2E">
            <w:pPr>
              <w:spacing w:line="259" w:lineRule="auto"/>
              <w:ind w:right="2"/>
              <w:rPr>
                <w:rFonts w:ascii="Arial" w:hAnsi="Arial" w:cs="Arial"/>
                <w:b/>
                <w:bCs/>
                <w:sz w:val="24"/>
                <w:szCs w:val="24"/>
              </w:rPr>
            </w:pPr>
            <w:r w:rsidRPr="28067E32">
              <w:rPr>
                <w:rFonts w:ascii="Arial" w:hAnsi="Arial" w:cs="Arial"/>
                <w:b/>
                <w:bCs/>
                <w:sz w:val="24"/>
                <w:szCs w:val="24"/>
              </w:rPr>
              <w:t>ENTIDADE F</w:t>
            </w:r>
            <w:r w:rsidR="5C4BBE46" w:rsidRPr="28067E32">
              <w:rPr>
                <w:rFonts w:ascii="Arial" w:hAnsi="Arial" w:cs="Arial"/>
                <w:b/>
                <w:bCs/>
                <w:sz w:val="24"/>
                <w:szCs w:val="24"/>
              </w:rPr>
              <w:t>ORTE</w:t>
            </w:r>
            <w:r w:rsidRPr="28067E32">
              <w:rPr>
                <w:rFonts w:ascii="Arial" w:hAnsi="Arial" w:cs="Arial"/>
                <w:b/>
                <w:bCs/>
                <w:sz w:val="24"/>
                <w:szCs w:val="24"/>
              </w:rPr>
              <w:t>: tb_funcionario</w:t>
            </w:r>
          </w:p>
          <w:p w14:paraId="04F0CAC1" w14:textId="77777777" w:rsidR="00F46D0A" w:rsidRPr="00DC4510" w:rsidRDefault="00F46D0A" w:rsidP="005E6E2E">
            <w:pPr>
              <w:spacing w:line="259" w:lineRule="auto"/>
              <w:ind w:right="2"/>
              <w:rPr>
                <w:rFonts w:ascii="Arial" w:hAnsi="Arial" w:cs="Arial"/>
                <w:b/>
                <w:bCs/>
                <w:sz w:val="24"/>
                <w:szCs w:val="24"/>
              </w:rPr>
            </w:pPr>
          </w:p>
        </w:tc>
      </w:tr>
      <w:tr w:rsidR="00F46D0A" w:rsidRPr="00DC4510" w14:paraId="2A2AF9AC" w14:textId="77777777" w:rsidTr="1DEE0FCF">
        <w:tc>
          <w:tcPr>
            <w:tcW w:w="1906" w:type="dxa"/>
            <w:shd w:val="clear" w:color="auto" w:fill="DEEAF6" w:themeFill="accent1" w:themeFillTint="33"/>
          </w:tcPr>
          <w:p w14:paraId="02DBF1BB" w14:textId="77777777" w:rsidR="00F46D0A" w:rsidRPr="00DC4510" w:rsidRDefault="00F46D0A" w:rsidP="005E6E2E">
            <w:pPr>
              <w:spacing w:line="259" w:lineRule="auto"/>
              <w:ind w:right="2"/>
              <w:rPr>
                <w:rFonts w:ascii="Arial" w:hAnsi="Arial" w:cs="Arial"/>
                <w:b/>
                <w:bCs/>
                <w:sz w:val="24"/>
                <w:szCs w:val="24"/>
              </w:rPr>
            </w:pPr>
            <w:r w:rsidRPr="00DC4510">
              <w:rPr>
                <w:rFonts w:ascii="Arial" w:hAnsi="Arial" w:cs="Arial"/>
                <w:b/>
                <w:bCs/>
                <w:sz w:val="24"/>
                <w:szCs w:val="24"/>
              </w:rPr>
              <w:t>ATRIBUTO</w:t>
            </w:r>
          </w:p>
        </w:tc>
        <w:tc>
          <w:tcPr>
            <w:tcW w:w="1907" w:type="dxa"/>
            <w:shd w:val="clear" w:color="auto" w:fill="DEEAF6" w:themeFill="accent1" w:themeFillTint="33"/>
          </w:tcPr>
          <w:p w14:paraId="4AD53F4A" w14:textId="77777777" w:rsidR="00F46D0A" w:rsidRPr="00DC4510" w:rsidRDefault="00F46D0A" w:rsidP="005E6E2E">
            <w:pPr>
              <w:spacing w:line="259" w:lineRule="auto"/>
              <w:ind w:right="2"/>
              <w:rPr>
                <w:rFonts w:ascii="Arial" w:hAnsi="Arial" w:cs="Arial"/>
                <w:b/>
                <w:bCs/>
                <w:sz w:val="24"/>
                <w:szCs w:val="24"/>
              </w:rPr>
            </w:pPr>
            <w:r w:rsidRPr="00DC4510">
              <w:rPr>
                <w:rFonts w:ascii="Arial" w:hAnsi="Arial" w:cs="Arial"/>
                <w:b/>
                <w:bCs/>
                <w:sz w:val="24"/>
                <w:szCs w:val="24"/>
              </w:rPr>
              <w:t>CLASSE</w:t>
            </w:r>
          </w:p>
        </w:tc>
        <w:tc>
          <w:tcPr>
            <w:tcW w:w="1907" w:type="dxa"/>
            <w:shd w:val="clear" w:color="auto" w:fill="DEEAF6" w:themeFill="accent1" w:themeFillTint="33"/>
          </w:tcPr>
          <w:p w14:paraId="71E9E81A" w14:textId="77777777" w:rsidR="00F46D0A" w:rsidRPr="00DC4510" w:rsidRDefault="00F46D0A" w:rsidP="005E6E2E">
            <w:pPr>
              <w:spacing w:line="259" w:lineRule="auto"/>
              <w:ind w:right="2"/>
              <w:rPr>
                <w:rFonts w:ascii="Arial" w:hAnsi="Arial" w:cs="Arial"/>
                <w:b/>
                <w:bCs/>
                <w:sz w:val="24"/>
                <w:szCs w:val="24"/>
              </w:rPr>
            </w:pPr>
            <w:r w:rsidRPr="00DC4510">
              <w:rPr>
                <w:rFonts w:ascii="Arial" w:hAnsi="Arial" w:cs="Arial"/>
                <w:b/>
                <w:bCs/>
                <w:sz w:val="24"/>
                <w:szCs w:val="24"/>
              </w:rPr>
              <w:t>DOMÍNIO</w:t>
            </w:r>
          </w:p>
        </w:tc>
        <w:tc>
          <w:tcPr>
            <w:tcW w:w="1907" w:type="dxa"/>
            <w:shd w:val="clear" w:color="auto" w:fill="DEEAF6" w:themeFill="accent1" w:themeFillTint="33"/>
          </w:tcPr>
          <w:p w14:paraId="357A25B5" w14:textId="77777777" w:rsidR="00F46D0A" w:rsidRPr="00DC4510" w:rsidRDefault="00F46D0A" w:rsidP="005E6E2E">
            <w:pPr>
              <w:spacing w:line="259" w:lineRule="auto"/>
              <w:ind w:right="2"/>
              <w:rPr>
                <w:rFonts w:ascii="Arial" w:hAnsi="Arial" w:cs="Arial"/>
                <w:b/>
                <w:bCs/>
                <w:sz w:val="24"/>
                <w:szCs w:val="24"/>
              </w:rPr>
            </w:pPr>
            <w:r w:rsidRPr="00DC4510">
              <w:rPr>
                <w:rFonts w:ascii="Arial" w:hAnsi="Arial" w:cs="Arial"/>
                <w:b/>
                <w:bCs/>
                <w:sz w:val="24"/>
                <w:szCs w:val="24"/>
              </w:rPr>
              <w:t>TAMANHO</w:t>
            </w:r>
          </w:p>
        </w:tc>
        <w:tc>
          <w:tcPr>
            <w:tcW w:w="1907" w:type="dxa"/>
            <w:shd w:val="clear" w:color="auto" w:fill="DEEAF6" w:themeFill="accent1" w:themeFillTint="33"/>
          </w:tcPr>
          <w:p w14:paraId="2A0558C3" w14:textId="77777777" w:rsidR="00F46D0A" w:rsidRPr="00DC4510" w:rsidRDefault="00F46D0A" w:rsidP="005E6E2E">
            <w:pPr>
              <w:spacing w:line="259" w:lineRule="auto"/>
              <w:ind w:right="2"/>
              <w:rPr>
                <w:rFonts w:ascii="Arial" w:hAnsi="Arial" w:cs="Arial"/>
                <w:b/>
                <w:bCs/>
                <w:sz w:val="24"/>
                <w:szCs w:val="24"/>
              </w:rPr>
            </w:pPr>
            <w:r w:rsidRPr="00DC4510">
              <w:rPr>
                <w:rFonts w:ascii="Arial" w:hAnsi="Arial" w:cs="Arial"/>
                <w:b/>
                <w:bCs/>
                <w:sz w:val="24"/>
                <w:szCs w:val="24"/>
              </w:rPr>
              <w:t>DESCRIÇÃO</w:t>
            </w:r>
          </w:p>
        </w:tc>
      </w:tr>
      <w:tr w:rsidR="00F46D0A" w:rsidRPr="00DC4510" w14:paraId="53B41040" w14:textId="77777777" w:rsidTr="1DEE0FCF">
        <w:trPr>
          <w:trHeight w:val="1189"/>
        </w:trPr>
        <w:tc>
          <w:tcPr>
            <w:tcW w:w="1906" w:type="dxa"/>
          </w:tcPr>
          <w:p w14:paraId="4DB9043D" w14:textId="10FB9478" w:rsidR="00F46D0A" w:rsidRPr="00DC4510" w:rsidRDefault="00F46D0A" w:rsidP="005E6E2E">
            <w:pPr>
              <w:spacing w:line="259" w:lineRule="auto"/>
              <w:ind w:right="2"/>
              <w:rPr>
                <w:rFonts w:ascii="Arial" w:hAnsi="Arial" w:cs="Arial"/>
                <w:sz w:val="24"/>
                <w:szCs w:val="24"/>
              </w:rPr>
            </w:pPr>
            <w:r w:rsidRPr="00DC4510">
              <w:rPr>
                <w:rFonts w:ascii="Arial" w:hAnsi="Arial" w:cs="Arial"/>
                <w:sz w:val="24"/>
                <w:szCs w:val="24"/>
              </w:rPr>
              <w:t>cod</w:t>
            </w:r>
            <w:r>
              <w:rPr>
                <w:rFonts w:ascii="Arial" w:hAnsi="Arial" w:cs="Arial"/>
                <w:sz w:val="24"/>
                <w:szCs w:val="24"/>
              </w:rPr>
              <w:t>matri</w:t>
            </w:r>
          </w:p>
        </w:tc>
        <w:tc>
          <w:tcPr>
            <w:tcW w:w="1907" w:type="dxa"/>
          </w:tcPr>
          <w:p w14:paraId="4DE4804F" w14:textId="77777777" w:rsidR="00F46D0A" w:rsidRPr="00DC4510" w:rsidRDefault="00F46D0A" w:rsidP="005E6E2E">
            <w:pPr>
              <w:spacing w:line="259" w:lineRule="auto"/>
              <w:ind w:right="2"/>
              <w:rPr>
                <w:rFonts w:ascii="Arial" w:hAnsi="Arial" w:cs="Arial"/>
                <w:sz w:val="24"/>
                <w:szCs w:val="24"/>
              </w:rPr>
            </w:pPr>
            <w:r w:rsidRPr="00DC4510">
              <w:rPr>
                <w:rFonts w:ascii="Arial" w:hAnsi="Arial" w:cs="Arial"/>
                <w:sz w:val="24"/>
                <w:szCs w:val="24"/>
              </w:rPr>
              <w:t>Identificador</w:t>
            </w:r>
          </w:p>
        </w:tc>
        <w:tc>
          <w:tcPr>
            <w:tcW w:w="1907" w:type="dxa"/>
          </w:tcPr>
          <w:p w14:paraId="521B42F8" w14:textId="77777777" w:rsidR="00F46D0A" w:rsidRPr="00DC4510" w:rsidRDefault="00F46D0A" w:rsidP="005E6E2E">
            <w:pPr>
              <w:spacing w:line="259" w:lineRule="auto"/>
              <w:ind w:right="2"/>
              <w:rPr>
                <w:rFonts w:ascii="Arial" w:hAnsi="Arial" w:cs="Arial"/>
                <w:sz w:val="24"/>
                <w:szCs w:val="24"/>
              </w:rPr>
            </w:pPr>
            <w:r w:rsidRPr="00DC4510">
              <w:rPr>
                <w:rFonts w:ascii="Arial" w:hAnsi="Arial" w:cs="Arial"/>
                <w:sz w:val="24"/>
                <w:szCs w:val="24"/>
              </w:rPr>
              <w:t>int</w:t>
            </w:r>
          </w:p>
        </w:tc>
        <w:tc>
          <w:tcPr>
            <w:tcW w:w="1907" w:type="dxa"/>
          </w:tcPr>
          <w:p w14:paraId="7AE50FFD" w14:textId="77777777" w:rsidR="00F46D0A" w:rsidRPr="00DC4510" w:rsidRDefault="00F46D0A" w:rsidP="005E6E2E">
            <w:pPr>
              <w:spacing w:line="259" w:lineRule="auto"/>
              <w:ind w:right="2"/>
              <w:rPr>
                <w:rFonts w:ascii="Arial" w:hAnsi="Arial" w:cs="Arial"/>
                <w:sz w:val="24"/>
                <w:szCs w:val="24"/>
              </w:rPr>
            </w:pPr>
            <w:r>
              <w:rPr>
                <w:rFonts w:ascii="Arial" w:hAnsi="Arial" w:cs="Arial"/>
                <w:sz w:val="24"/>
                <w:szCs w:val="24"/>
              </w:rPr>
              <w:t>x</w:t>
            </w:r>
          </w:p>
        </w:tc>
        <w:tc>
          <w:tcPr>
            <w:tcW w:w="1907" w:type="dxa"/>
          </w:tcPr>
          <w:p w14:paraId="40A34C54" w14:textId="6E879784" w:rsidR="00F46D0A" w:rsidRPr="00DC4510" w:rsidRDefault="00F46D0A" w:rsidP="005E6E2E">
            <w:pPr>
              <w:spacing w:line="259" w:lineRule="auto"/>
              <w:ind w:right="2"/>
              <w:rPr>
                <w:rFonts w:ascii="Arial" w:hAnsi="Arial" w:cs="Arial"/>
                <w:sz w:val="24"/>
                <w:szCs w:val="24"/>
              </w:rPr>
            </w:pPr>
            <w:r>
              <w:rPr>
                <w:rFonts w:ascii="Arial" w:hAnsi="Arial" w:cs="Arial"/>
                <w:sz w:val="24"/>
                <w:szCs w:val="24"/>
              </w:rPr>
              <w:t>Matrícula do funcionário</w:t>
            </w:r>
            <w:r w:rsidRPr="00DC4510">
              <w:rPr>
                <w:rFonts w:ascii="Arial" w:hAnsi="Arial" w:cs="Arial"/>
                <w:sz w:val="24"/>
                <w:szCs w:val="24"/>
              </w:rPr>
              <w:t xml:space="preserve">, gerado automaticamente, não haverá repetições. </w:t>
            </w:r>
          </w:p>
        </w:tc>
      </w:tr>
      <w:tr w:rsidR="00F46D0A" w:rsidRPr="00DC4510" w14:paraId="11F0352B" w14:textId="77777777" w:rsidTr="1DEE0FCF">
        <w:tc>
          <w:tcPr>
            <w:tcW w:w="1906" w:type="dxa"/>
          </w:tcPr>
          <w:p w14:paraId="3DE04A02" w14:textId="69BB7B74" w:rsidR="00F46D0A" w:rsidRPr="00DC4510" w:rsidRDefault="00F46D0A" w:rsidP="005E6E2E">
            <w:pPr>
              <w:spacing w:line="259" w:lineRule="auto"/>
              <w:ind w:right="2"/>
              <w:rPr>
                <w:rFonts w:ascii="Arial" w:hAnsi="Arial" w:cs="Arial"/>
                <w:sz w:val="24"/>
                <w:szCs w:val="24"/>
              </w:rPr>
            </w:pPr>
            <w:r w:rsidRPr="00DC4510">
              <w:rPr>
                <w:rFonts w:ascii="Arial" w:hAnsi="Arial" w:cs="Arial"/>
                <w:sz w:val="24"/>
                <w:szCs w:val="24"/>
              </w:rPr>
              <w:t>Nome</w:t>
            </w:r>
          </w:p>
        </w:tc>
        <w:tc>
          <w:tcPr>
            <w:tcW w:w="1907" w:type="dxa"/>
          </w:tcPr>
          <w:p w14:paraId="6083F1A3" w14:textId="77777777" w:rsidR="00F46D0A" w:rsidRPr="00DC4510" w:rsidRDefault="00F46D0A" w:rsidP="005E6E2E">
            <w:pPr>
              <w:spacing w:line="259" w:lineRule="auto"/>
              <w:ind w:right="2"/>
              <w:rPr>
                <w:rFonts w:ascii="Arial" w:hAnsi="Arial" w:cs="Arial"/>
                <w:sz w:val="24"/>
                <w:szCs w:val="24"/>
              </w:rPr>
            </w:pPr>
            <w:r w:rsidRPr="00DC4510">
              <w:rPr>
                <w:rFonts w:ascii="Arial" w:hAnsi="Arial" w:cs="Arial"/>
                <w:sz w:val="24"/>
                <w:szCs w:val="24"/>
              </w:rPr>
              <w:t>Obrigatório</w:t>
            </w:r>
          </w:p>
        </w:tc>
        <w:tc>
          <w:tcPr>
            <w:tcW w:w="1907" w:type="dxa"/>
          </w:tcPr>
          <w:p w14:paraId="40D9DBEC" w14:textId="77777777" w:rsidR="00F46D0A" w:rsidRPr="00DC4510" w:rsidRDefault="00F46D0A" w:rsidP="005E6E2E">
            <w:pPr>
              <w:spacing w:line="259" w:lineRule="auto"/>
              <w:ind w:right="2"/>
              <w:rPr>
                <w:rFonts w:ascii="Arial" w:hAnsi="Arial" w:cs="Arial"/>
                <w:sz w:val="24"/>
                <w:szCs w:val="24"/>
              </w:rPr>
            </w:pPr>
            <w:r w:rsidRPr="00DC4510">
              <w:rPr>
                <w:rFonts w:ascii="Arial" w:hAnsi="Arial" w:cs="Arial"/>
                <w:sz w:val="24"/>
                <w:szCs w:val="24"/>
              </w:rPr>
              <w:t>varchar</w:t>
            </w:r>
          </w:p>
        </w:tc>
        <w:tc>
          <w:tcPr>
            <w:tcW w:w="1907" w:type="dxa"/>
          </w:tcPr>
          <w:p w14:paraId="00D6C12F" w14:textId="77777777" w:rsidR="00F46D0A" w:rsidRPr="00DC4510" w:rsidRDefault="00F46D0A" w:rsidP="005E6E2E">
            <w:pPr>
              <w:spacing w:line="259" w:lineRule="auto"/>
              <w:ind w:right="2"/>
              <w:rPr>
                <w:rFonts w:ascii="Arial" w:hAnsi="Arial" w:cs="Arial"/>
                <w:sz w:val="24"/>
                <w:szCs w:val="24"/>
              </w:rPr>
            </w:pPr>
            <w:r>
              <w:rPr>
                <w:rFonts w:ascii="Arial" w:hAnsi="Arial" w:cs="Arial"/>
                <w:sz w:val="24"/>
                <w:szCs w:val="24"/>
              </w:rPr>
              <w:t>20</w:t>
            </w:r>
          </w:p>
        </w:tc>
        <w:tc>
          <w:tcPr>
            <w:tcW w:w="1907" w:type="dxa"/>
          </w:tcPr>
          <w:p w14:paraId="49BDD063" w14:textId="189CD518" w:rsidR="00F46D0A" w:rsidRPr="00DC4510" w:rsidRDefault="00922596" w:rsidP="005E6E2E">
            <w:pPr>
              <w:spacing w:line="259" w:lineRule="auto"/>
              <w:ind w:right="2"/>
              <w:rPr>
                <w:rFonts w:ascii="Arial" w:hAnsi="Arial" w:cs="Arial"/>
                <w:sz w:val="24"/>
                <w:szCs w:val="24"/>
              </w:rPr>
            </w:pPr>
            <w:r>
              <w:rPr>
                <w:rFonts w:ascii="Arial" w:hAnsi="Arial" w:cs="Arial"/>
                <w:sz w:val="24"/>
                <w:szCs w:val="24"/>
              </w:rPr>
              <w:t>Nome do funcionário.</w:t>
            </w:r>
          </w:p>
        </w:tc>
      </w:tr>
      <w:tr w:rsidR="00F46D0A" w14:paraId="6DC20A30" w14:textId="77777777" w:rsidTr="1DEE0FCF">
        <w:tc>
          <w:tcPr>
            <w:tcW w:w="1906" w:type="dxa"/>
          </w:tcPr>
          <w:p w14:paraId="47347156" w14:textId="439C84F8" w:rsidR="00F46D0A" w:rsidRPr="00DC4510" w:rsidRDefault="00922596" w:rsidP="005E6E2E">
            <w:pPr>
              <w:ind w:right="2"/>
              <w:rPr>
                <w:rFonts w:ascii="Arial" w:hAnsi="Arial" w:cs="Arial"/>
                <w:sz w:val="24"/>
                <w:szCs w:val="24"/>
              </w:rPr>
            </w:pPr>
            <w:r>
              <w:rPr>
                <w:rFonts w:ascii="Arial" w:hAnsi="Arial" w:cs="Arial"/>
                <w:sz w:val="24"/>
                <w:szCs w:val="24"/>
              </w:rPr>
              <w:t>CPF</w:t>
            </w:r>
          </w:p>
        </w:tc>
        <w:tc>
          <w:tcPr>
            <w:tcW w:w="1907" w:type="dxa"/>
          </w:tcPr>
          <w:p w14:paraId="41ECCB5B" w14:textId="77777777" w:rsidR="00F46D0A" w:rsidRPr="00DC4510" w:rsidRDefault="00F46D0A" w:rsidP="005E6E2E">
            <w:pPr>
              <w:ind w:right="2"/>
              <w:rPr>
                <w:rFonts w:ascii="Arial" w:hAnsi="Arial" w:cs="Arial"/>
                <w:sz w:val="24"/>
                <w:szCs w:val="24"/>
              </w:rPr>
            </w:pPr>
            <w:r>
              <w:rPr>
                <w:rFonts w:ascii="Arial" w:hAnsi="Arial" w:cs="Arial"/>
                <w:sz w:val="24"/>
                <w:szCs w:val="24"/>
              </w:rPr>
              <w:t>Obrigatório</w:t>
            </w:r>
          </w:p>
        </w:tc>
        <w:tc>
          <w:tcPr>
            <w:tcW w:w="1907" w:type="dxa"/>
          </w:tcPr>
          <w:p w14:paraId="3442371A" w14:textId="30EEE5DE" w:rsidR="00F46D0A" w:rsidRPr="00DC4510" w:rsidRDefault="34028C2F" w:rsidP="005E6E2E">
            <w:pPr>
              <w:ind w:right="2"/>
              <w:rPr>
                <w:rFonts w:ascii="Arial" w:hAnsi="Arial" w:cs="Arial"/>
                <w:sz w:val="24"/>
                <w:szCs w:val="24"/>
              </w:rPr>
            </w:pPr>
            <w:r w:rsidRPr="1DEE0FCF">
              <w:rPr>
                <w:rFonts w:ascii="Arial" w:hAnsi="Arial" w:cs="Arial"/>
                <w:sz w:val="24"/>
                <w:szCs w:val="24"/>
              </w:rPr>
              <w:t>Varchar</w:t>
            </w:r>
          </w:p>
        </w:tc>
        <w:tc>
          <w:tcPr>
            <w:tcW w:w="1907" w:type="dxa"/>
          </w:tcPr>
          <w:p w14:paraId="6B48C080" w14:textId="61E1FC4C" w:rsidR="00F46D0A" w:rsidRDefault="34028C2F" w:rsidP="005E6E2E">
            <w:pPr>
              <w:ind w:right="2"/>
              <w:rPr>
                <w:rFonts w:ascii="Arial" w:hAnsi="Arial" w:cs="Arial"/>
                <w:sz w:val="24"/>
                <w:szCs w:val="24"/>
              </w:rPr>
            </w:pPr>
            <w:r w:rsidRPr="1DEE0FCF">
              <w:rPr>
                <w:rFonts w:ascii="Arial" w:hAnsi="Arial" w:cs="Arial"/>
                <w:sz w:val="24"/>
                <w:szCs w:val="24"/>
              </w:rPr>
              <w:t>11</w:t>
            </w:r>
          </w:p>
        </w:tc>
        <w:tc>
          <w:tcPr>
            <w:tcW w:w="1907" w:type="dxa"/>
          </w:tcPr>
          <w:p w14:paraId="610DE975" w14:textId="11109B99" w:rsidR="00F46D0A" w:rsidRDefault="00922596" w:rsidP="005E6E2E">
            <w:pPr>
              <w:ind w:right="2"/>
              <w:rPr>
                <w:rFonts w:ascii="Arial" w:hAnsi="Arial" w:cs="Arial"/>
                <w:sz w:val="24"/>
                <w:szCs w:val="24"/>
              </w:rPr>
            </w:pPr>
            <w:r>
              <w:rPr>
                <w:rFonts w:ascii="Arial" w:hAnsi="Arial" w:cs="Arial"/>
                <w:sz w:val="24"/>
                <w:szCs w:val="24"/>
              </w:rPr>
              <w:t>CPF do funcionário.</w:t>
            </w:r>
          </w:p>
        </w:tc>
      </w:tr>
      <w:tr w:rsidR="00F46D0A" w14:paraId="3F89C5B6" w14:textId="77777777" w:rsidTr="1DEE0FCF">
        <w:tc>
          <w:tcPr>
            <w:tcW w:w="1906" w:type="dxa"/>
          </w:tcPr>
          <w:p w14:paraId="480DC7BA" w14:textId="77777777" w:rsidR="00F46D0A" w:rsidRDefault="00F46D0A" w:rsidP="005E6E2E">
            <w:pPr>
              <w:ind w:right="2"/>
              <w:rPr>
                <w:rFonts w:ascii="Arial" w:hAnsi="Arial" w:cs="Arial"/>
                <w:sz w:val="24"/>
                <w:szCs w:val="24"/>
              </w:rPr>
            </w:pPr>
            <w:r>
              <w:rPr>
                <w:rFonts w:ascii="Arial" w:hAnsi="Arial" w:cs="Arial"/>
                <w:sz w:val="24"/>
                <w:szCs w:val="24"/>
              </w:rPr>
              <w:t>Email</w:t>
            </w:r>
          </w:p>
        </w:tc>
        <w:tc>
          <w:tcPr>
            <w:tcW w:w="1907" w:type="dxa"/>
          </w:tcPr>
          <w:p w14:paraId="53B400D0" w14:textId="77777777" w:rsidR="00F46D0A" w:rsidRDefault="00F46D0A" w:rsidP="005E6E2E">
            <w:pPr>
              <w:ind w:right="2"/>
              <w:rPr>
                <w:rFonts w:ascii="Arial" w:hAnsi="Arial" w:cs="Arial"/>
                <w:sz w:val="24"/>
                <w:szCs w:val="24"/>
              </w:rPr>
            </w:pPr>
            <w:r>
              <w:rPr>
                <w:rFonts w:ascii="Arial" w:hAnsi="Arial" w:cs="Arial"/>
                <w:sz w:val="24"/>
                <w:szCs w:val="24"/>
              </w:rPr>
              <w:t>Opcional</w:t>
            </w:r>
          </w:p>
        </w:tc>
        <w:tc>
          <w:tcPr>
            <w:tcW w:w="1907" w:type="dxa"/>
          </w:tcPr>
          <w:p w14:paraId="3B900806" w14:textId="77777777" w:rsidR="00F46D0A" w:rsidRDefault="00F46D0A" w:rsidP="005E6E2E">
            <w:pPr>
              <w:ind w:right="2"/>
              <w:rPr>
                <w:rFonts w:ascii="Arial" w:hAnsi="Arial" w:cs="Arial"/>
                <w:sz w:val="24"/>
                <w:szCs w:val="24"/>
              </w:rPr>
            </w:pPr>
            <w:r>
              <w:rPr>
                <w:rFonts w:ascii="Arial" w:hAnsi="Arial" w:cs="Arial"/>
                <w:sz w:val="24"/>
                <w:szCs w:val="24"/>
              </w:rPr>
              <w:t>Varchar</w:t>
            </w:r>
          </w:p>
        </w:tc>
        <w:tc>
          <w:tcPr>
            <w:tcW w:w="1907" w:type="dxa"/>
          </w:tcPr>
          <w:p w14:paraId="1F90AD91" w14:textId="77777777" w:rsidR="00F46D0A" w:rsidRDefault="00F46D0A" w:rsidP="005E6E2E">
            <w:pPr>
              <w:ind w:right="2"/>
              <w:rPr>
                <w:rFonts w:ascii="Arial" w:hAnsi="Arial" w:cs="Arial"/>
                <w:sz w:val="24"/>
                <w:szCs w:val="24"/>
              </w:rPr>
            </w:pPr>
            <w:r>
              <w:rPr>
                <w:rFonts w:ascii="Arial" w:hAnsi="Arial" w:cs="Arial"/>
                <w:sz w:val="24"/>
                <w:szCs w:val="24"/>
              </w:rPr>
              <w:t>30</w:t>
            </w:r>
          </w:p>
        </w:tc>
        <w:tc>
          <w:tcPr>
            <w:tcW w:w="1907" w:type="dxa"/>
          </w:tcPr>
          <w:p w14:paraId="0C5F4FEC" w14:textId="18BD61AF" w:rsidR="00F46D0A" w:rsidRDefault="00F46D0A" w:rsidP="005E6E2E">
            <w:pPr>
              <w:ind w:right="2"/>
              <w:rPr>
                <w:rFonts w:ascii="Arial" w:hAnsi="Arial" w:cs="Arial"/>
                <w:sz w:val="24"/>
                <w:szCs w:val="24"/>
              </w:rPr>
            </w:pPr>
            <w:r>
              <w:rPr>
                <w:rFonts w:ascii="Arial" w:hAnsi="Arial" w:cs="Arial"/>
                <w:sz w:val="24"/>
                <w:szCs w:val="24"/>
              </w:rPr>
              <w:t>Email do</w:t>
            </w:r>
            <w:r w:rsidR="00922596">
              <w:rPr>
                <w:rFonts w:ascii="Arial" w:hAnsi="Arial" w:cs="Arial"/>
                <w:sz w:val="24"/>
                <w:szCs w:val="24"/>
              </w:rPr>
              <w:t xml:space="preserve"> funcionário</w:t>
            </w:r>
            <w:r>
              <w:rPr>
                <w:rFonts w:ascii="Arial" w:hAnsi="Arial" w:cs="Arial"/>
                <w:sz w:val="24"/>
                <w:szCs w:val="24"/>
              </w:rPr>
              <w:t>.</w:t>
            </w:r>
          </w:p>
        </w:tc>
      </w:tr>
      <w:tr w:rsidR="00F46D0A" w14:paraId="6560149B" w14:textId="77777777" w:rsidTr="1DEE0FCF">
        <w:tc>
          <w:tcPr>
            <w:tcW w:w="1906" w:type="dxa"/>
          </w:tcPr>
          <w:p w14:paraId="23729AB4" w14:textId="77777777" w:rsidR="00F46D0A" w:rsidRDefault="00F46D0A" w:rsidP="005E6E2E">
            <w:pPr>
              <w:ind w:right="2"/>
              <w:rPr>
                <w:rFonts w:ascii="Arial" w:hAnsi="Arial" w:cs="Arial"/>
                <w:sz w:val="24"/>
                <w:szCs w:val="24"/>
              </w:rPr>
            </w:pPr>
            <w:r>
              <w:rPr>
                <w:rFonts w:ascii="Arial" w:hAnsi="Arial" w:cs="Arial"/>
                <w:sz w:val="24"/>
                <w:szCs w:val="24"/>
              </w:rPr>
              <w:t>Telefone</w:t>
            </w:r>
          </w:p>
        </w:tc>
        <w:tc>
          <w:tcPr>
            <w:tcW w:w="1907" w:type="dxa"/>
          </w:tcPr>
          <w:p w14:paraId="7EA5BF15" w14:textId="77777777" w:rsidR="00F46D0A" w:rsidRDefault="00F46D0A" w:rsidP="005E6E2E">
            <w:pPr>
              <w:ind w:right="2"/>
              <w:rPr>
                <w:rFonts w:ascii="Arial" w:hAnsi="Arial" w:cs="Arial"/>
                <w:sz w:val="24"/>
                <w:szCs w:val="24"/>
              </w:rPr>
            </w:pPr>
            <w:r>
              <w:rPr>
                <w:rFonts w:ascii="Arial" w:hAnsi="Arial" w:cs="Arial"/>
                <w:sz w:val="24"/>
                <w:szCs w:val="24"/>
              </w:rPr>
              <w:t>Multivalorado</w:t>
            </w:r>
          </w:p>
        </w:tc>
        <w:tc>
          <w:tcPr>
            <w:tcW w:w="1907" w:type="dxa"/>
          </w:tcPr>
          <w:p w14:paraId="37A084B6" w14:textId="77777777" w:rsidR="00F46D0A" w:rsidRDefault="00F46D0A" w:rsidP="005E6E2E">
            <w:pPr>
              <w:ind w:right="2"/>
              <w:rPr>
                <w:rFonts w:ascii="Arial" w:hAnsi="Arial" w:cs="Arial"/>
                <w:sz w:val="24"/>
                <w:szCs w:val="24"/>
              </w:rPr>
            </w:pPr>
            <w:r>
              <w:rPr>
                <w:rFonts w:ascii="Arial" w:hAnsi="Arial" w:cs="Arial"/>
                <w:sz w:val="24"/>
                <w:szCs w:val="24"/>
              </w:rPr>
              <w:t>Varchar</w:t>
            </w:r>
          </w:p>
        </w:tc>
        <w:tc>
          <w:tcPr>
            <w:tcW w:w="1907" w:type="dxa"/>
          </w:tcPr>
          <w:p w14:paraId="24100C2A" w14:textId="77777777" w:rsidR="00F46D0A" w:rsidRDefault="00F46D0A" w:rsidP="005E6E2E">
            <w:pPr>
              <w:ind w:right="2"/>
              <w:rPr>
                <w:rFonts w:ascii="Arial" w:hAnsi="Arial" w:cs="Arial"/>
                <w:sz w:val="24"/>
                <w:szCs w:val="24"/>
              </w:rPr>
            </w:pPr>
            <w:r>
              <w:rPr>
                <w:rFonts w:ascii="Arial" w:hAnsi="Arial" w:cs="Arial"/>
                <w:sz w:val="24"/>
                <w:szCs w:val="24"/>
              </w:rPr>
              <w:t>13</w:t>
            </w:r>
          </w:p>
        </w:tc>
        <w:tc>
          <w:tcPr>
            <w:tcW w:w="1907" w:type="dxa"/>
          </w:tcPr>
          <w:p w14:paraId="16AF7D21" w14:textId="1377CFBF" w:rsidR="00F46D0A" w:rsidRDefault="00F46D0A" w:rsidP="005E6E2E">
            <w:pPr>
              <w:ind w:right="2"/>
              <w:rPr>
                <w:rFonts w:ascii="Arial" w:hAnsi="Arial" w:cs="Arial"/>
                <w:sz w:val="24"/>
                <w:szCs w:val="24"/>
              </w:rPr>
            </w:pPr>
            <w:r>
              <w:rPr>
                <w:rFonts w:ascii="Arial" w:hAnsi="Arial" w:cs="Arial"/>
                <w:sz w:val="24"/>
                <w:szCs w:val="24"/>
              </w:rPr>
              <w:t xml:space="preserve">Poderá ser cadastro o telefone fixo, móvel e recado </w:t>
            </w:r>
            <w:r w:rsidR="00922596">
              <w:rPr>
                <w:rFonts w:ascii="Arial" w:hAnsi="Arial" w:cs="Arial"/>
                <w:sz w:val="24"/>
                <w:szCs w:val="24"/>
              </w:rPr>
              <w:t>do funcionário</w:t>
            </w:r>
            <w:r>
              <w:rPr>
                <w:rFonts w:ascii="Arial" w:hAnsi="Arial" w:cs="Arial"/>
                <w:sz w:val="24"/>
                <w:szCs w:val="24"/>
              </w:rPr>
              <w:t>.</w:t>
            </w:r>
          </w:p>
        </w:tc>
      </w:tr>
      <w:tr w:rsidR="00F46D0A" w14:paraId="62708E67" w14:textId="77777777" w:rsidTr="1DEE0FCF">
        <w:tc>
          <w:tcPr>
            <w:tcW w:w="1906" w:type="dxa"/>
          </w:tcPr>
          <w:p w14:paraId="3203724C" w14:textId="77777777" w:rsidR="00F46D0A" w:rsidRDefault="00F46D0A" w:rsidP="005E6E2E">
            <w:pPr>
              <w:ind w:right="2"/>
              <w:rPr>
                <w:rFonts w:ascii="Arial" w:hAnsi="Arial" w:cs="Arial"/>
                <w:sz w:val="24"/>
                <w:szCs w:val="24"/>
              </w:rPr>
            </w:pPr>
            <w:r>
              <w:rPr>
                <w:rFonts w:ascii="Arial" w:hAnsi="Arial" w:cs="Arial"/>
                <w:sz w:val="24"/>
                <w:szCs w:val="24"/>
              </w:rPr>
              <w:t>Endereço</w:t>
            </w:r>
          </w:p>
        </w:tc>
        <w:tc>
          <w:tcPr>
            <w:tcW w:w="1907" w:type="dxa"/>
          </w:tcPr>
          <w:p w14:paraId="4944AE57" w14:textId="77777777" w:rsidR="00F46D0A" w:rsidRDefault="00F46D0A" w:rsidP="005E6E2E">
            <w:pPr>
              <w:ind w:right="2"/>
              <w:rPr>
                <w:rFonts w:ascii="Arial" w:hAnsi="Arial" w:cs="Arial"/>
                <w:sz w:val="24"/>
                <w:szCs w:val="24"/>
              </w:rPr>
            </w:pPr>
            <w:r>
              <w:rPr>
                <w:rFonts w:ascii="Arial" w:hAnsi="Arial" w:cs="Arial"/>
                <w:sz w:val="24"/>
                <w:szCs w:val="24"/>
              </w:rPr>
              <w:t>Composto</w:t>
            </w:r>
          </w:p>
        </w:tc>
        <w:tc>
          <w:tcPr>
            <w:tcW w:w="1907" w:type="dxa"/>
          </w:tcPr>
          <w:p w14:paraId="6AE12C8D" w14:textId="77777777" w:rsidR="00F46D0A" w:rsidRDefault="00F46D0A" w:rsidP="005E6E2E">
            <w:pPr>
              <w:ind w:right="2"/>
              <w:rPr>
                <w:rFonts w:ascii="Arial" w:hAnsi="Arial" w:cs="Arial"/>
                <w:sz w:val="24"/>
                <w:szCs w:val="24"/>
              </w:rPr>
            </w:pPr>
            <w:r>
              <w:rPr>
                <w:rFonts w:ascii="Arial" w:hAnsi="Arial" w:cs="Arial"/>
                <w:sz w:val="24"/>
                <w:szCs w:val="24"/>
              </w:rPr>
              <w:t>Varchar</w:t>
            </w:r>
          </w:p>
        </w:tc>
        <w:tc>
          <w:tcPr>
            <w:tcW w:w="1907" w:type="dxa"/>
          </w:tcPr>
          <w:p w14:paraId="5B76FB1B" w14:textId="77777777" w:rsidR="00F46D0A" w:rsidRDefault="00F46D0A" w:rsidP="005E6E2E">
            <w:pPr>
              <w:ind w:right="2"/>
              <w:rPr>
                <w:rFonts w:ascii="Arial" w:hAnsi="Arial" w:cs="Arial"/>
                <w:sz w:val="24"/>
                <w:szCs w:val="24"/>
              </w:rPr>
            </w:pPr>
            <w:r>
              <w:rPr>
                <w:rFonts w:ascii="Arial" w:hAnsi="Arial" w:cs="Arial"/>
                <w:sz w:val="24"/>
                <w:szCs w:val="24"/>
              </w:rPr>
              <w:t>81</w:t>
            </w:r>
          </w:p>
        </w:tc>
        <w:tc>
          <w:tcPr>
            <w:tcW w:w="1907" w:type="dxa"/>
          </w:tcPr>
          <w:p w14:paraId="3000793B" w14:textId="0C7C15F9" w:rsidR="00F46D0A" w:rsidRDefault="5F2FFF0A" w:rsidP="178CB5A3">
            <w:pPr>
              <w:ind w:right="2"/>
              <w:rPr>
                <w:rFonts w:ascii="Arial" w:hAnsi="Arial" w:cs="Arial"/>
                <w:sz w:val="24"/>
                <w:szCs w:val="24"/>
              </w:rPr>
            </w:pPr>
            <w:r w:rsidRPr="178CB5A3">
              <w:rPr>
                <w:rFonts w:ascii="Arial" w:hAnsi="Arial" w:cs="Arial"/>
                <w:sz w:val="24"/>
                <w:szCs w:val="24"/>
              </w:rPr>
              <w:t xml:space="preserve">Será cadastro endereço do </w:t>
            </w:r>
            <w:r w:rsidR="1D9A7ABF" w:rsidRPr="178CB5A3">
              <w:rPr>
                <w:rFonts w:ascii="Arial" w:hAnsi="Arial" w:cs="Arial"/>
                <w:sz w:val="24"/>
                <w:szCs w:val="24"/>
              </w:rPr>
              <w:t>funcionário</w:t>
            </w:r>
            <w:r w:rsidRPr="178CB5A3">
              <w:rPr>
                <w:rFonts w:ascii="Arial" w:hAnsi="Arial" w:cs="Arial"/>
                <w:sz w:val="24"/>
                <w:szCs w:val="24"/>
              </w:rPr>
              <w:t xml:space="preserve">, será solicitado, a rua, a cidade, bairro, uf, e cep. </w:t>
            </w:r>
          </w:p>
          <w:p w14:paraId="7E8C2B92" w14:textId="400A562B" w:rsidR="00F46D0A" w:rsidRDefault="00F46D0A" w:rsidP="178CB5A3">
            <w:pPr>
              <w:ind w:right="2"/>
              <w:rPr>
                <w:rFonts w:ascii="Arial" w:hAnsi="Arial" w:cs="Arial"/>
                <w:sz w:val="24"/>
                <w:szCs w:val="24"/>
              </w:rPr>
            </w:pPr>
          </w:p>
        </w:tc>
      </w:tr>
      <w:tr w:rsidR="178CB5A3" w14:paraId="64B5134A" w14:textId="77777777" w:rsidTr="1DEE0FCF">
        <w:trPr>
          <w:trHeight w:val="1725"/>
        </w:trPr>
        <w:tc>
          <w:tcPr>
            <w:tcW w:w="1906" w:type="dxa"/>
          </w:tcPr>
          <w:p w14:paraId="70559F5B" w14:textId="08A9C53C" w:rsidR="2E50B9F0" w:rsidRDefault="2E50B9F0" w:rsidP="178CB5A3">
            <w:pPr>
              <w:rPr>
                <w:rFonts w:ascii="Arial" w:hAnsi="Arial" w:cs="Arial"/>
                <w:sz w:val="24"/>
                <w:szCs w:val="24"/>
              </w:rPr>
            </w:pPr>
            <w:r w:rsidRPr="178CB5A3">
              <w:rPr>
                <w:rFonts w:ascii="Arial" w:hAnsi="Arial" w:cs="Arial"/>
                <w:sz w:val="24"/>
                <w:szCs w:val="24"/>
              </w:rPr>
              <w:lastRenderedPageBreak/>
              <w:t>LOGIN</w:t>
            </w:r>
          </w:p>
          <w:p w14:paraId="0A829DA0" w14:textId="4454A309" w:rsidR="178CB5A3" w:rsidRDefault="178CB5A3" w:rsidP="178CB5A3">
            <w:pPr>
              <w:rPr>
                <w:rFonts w:ascii="Arial" w:hAnsi="Arial" w:cs="Arial"/>
                <w:sz w:val="24"/>
                <w:szCs w:val="24"/>
              </w:rPr>
            </w:pPr>
          </w:p>
        </w:tc>
        <w:tc>
          <w:tcPr>
            <w:tcW w:w="1907" w:type="dxa"/>
          </w:tcPr>
          <w:p w14:paraId="297D1A45" w14:textId="61E38373" w:rsidR="2E50B9F0" w:rsidRDefault="2E50B9F0" w:rsidP="178CB5A3">
            <w:pPr>
              <w:rPr>
                <w:rFonts w:ascii="Arial" w:hAnsi="Arial" w:cs="Arial"/>
                <w:sz w:val="24"/>
                <w:szCs w:val="24"/>
              </w:rPr>
            </w:pPr>
            <w:r w:rsidRPr="178CB5A3">
              <w:rPr>
                <w:rFonts w:ascii="Arial" w:hAnsi="Arial" w:cs="Arial"/>
                <w:sz w:val="24"/>
                <w:szCs w:val="24"/>
              </w:rPr>
              <w:t>Obrigatório</w:t>
            </w:r>
          </w:p>
        </w:tc>
        <w:tc>
          <w:tcPr>
            <w:tcW w:w="1907" w:type="dxa"/>
          </w:tcPr>
          <w:p w14:paraId="7A9FB4E2" w14:textId="57440B0C" w:rsidR="2E50B9F0" w:rsidRDefault="2E50B9F0" w:rsidP="178CB5A3">
            <w:pPr>
              <w:rPr>
                <w:rFonts w:ascii="Arial" w:hAnsi="Arial" w:cs="Arial"/>
                <w:sz w:val="24"/>
                <w:szCs w:val="24"/>
              </w:rPr>
            </w:pPr>
            <w:r w:rsidRPr="178CB5A3">
              <w:rPr>
                <w:rFonts w:ascii="Arial" w:hAnsi="Arial" w:cs="Arial"/>
                <w:sz w:val="24"/>
                <w:szCs w:val="24"/>
              </w:rPr>
              <w:t>Varchar</w:t>
            </w:r>
          </w:p>
        </w:tc>
        <w:tc>
          <w:tcPr>
            <w:tcW w:w="1907" w:type="dxa"/>
          </w:tcPr>
          <w:p w14:paraId="065EB392" w14:textId="7DF79C54" w:rsidR="2E50B9F0" w:rsidRDefault="2E50B9F0" w:rsidP="178CB5A3">
            <w:pPr>
              <w:rPr>
                <w:rFonts w:ascii="Arial" w:hAnsi="Arial" w:cs="Arial"/>
                <w:sz w:val="24"/>
                <w:szCs w:val="24"/>
              </w:rPr>
            </w:pPr>
            <w:r w:rsidRPr="178CB5A3">
              <w:rPr>
                <w:rFonts w:ascii="Arial" w:hAnsi="Arial" w:cs="Arial"/>
                <w:sz w:val="24"/>
                <w:szCs w:val="24"/>
              </w:rPr>
              <w:t>45</w:t>
            </w:r>
          </w:p>
        </w:tc>
        <w:tc>
          <w:tcPr>
            <w:tcW w:w="2126" w:type="dxa"/>
          </w:tcPr>
          <w:p w14:paraId="4F6B3116" w14:textId="457CA7FC" w:rsidR="2E50B9F0" w:rsidRDefault="2E50B9F0" w:rsidP="178CB5A3">
            <w:pPr>
              <w:rPr>
                <w:rFonts w:ascii="Arial" w:hAnsi="Arial" w:cs="Arial"/>
                <w:sz w:val="24"/>
                <w:szCs w:val="24"/>
              </w:rPr>
            </w:pPr>
            <w:r w:rsidRPr="178CB5A3">
              <w:rPr>
                <w:rFonts w:ascii="Arial" w:hAnsi="Arial" w:cs="Arial"/>
                <w:sz w:val="24"/>
                <w:szCs w:val="24"/>
              </w:rPr>
              <w:t xml:space="preserve">Será salvo junto com o cadastro do cliente, é </w:t>
            </w:r>
            <w:r w:rsidR="3D7C2C39" w:rsidRPr="178CB5A3">
              <w:rPr>
                <w:rFonts w:ascii="Arial" w:hAnsi="Arial" w:cs="Arial"/>
                <w:sz w:val="24"/>
                <w:szCs w:val="24"/>
              </w:rPr>
              <w:t>uma forma de segurança para o sistema</w:t>
            </w:r>
          </w:p>
        </w:tc>
      </w:tr>
      <w:tr w:rsidR="178CB5A3" w14:paraId="0B83F92C" w14:textId="77777777" w:rsidTr="1DEE0FCF">
        <w:tc>
          <w:tcPr>
            <w:tcW w:w="1906" w:type="dxa"/>
          </w:tcPr>
          <w:p w14:paraId="6BAF5936" w14:textId="581EA134" w:rsidR="2E50B9F0" w:rsidRDefault="2E50B9F0" w:rsidP="178CB5A3">
            <w:pPr>
              <w:rPr>
                <w:rFonts w:ascii="Arial" w:hAnsi="Arial" w:cs="Arial"/>
                <w:sz w:val="24"/>
                <w:szCs w:val="24"/>
              </w:rPr>
            </w:pPr>
            <w:r w:rsidRPr="178CB5A3">
              <w:rPr>
                <w:rFonts w:ascii="Arial" w:hAnsi="Arial" w:cs="Arial"/>
                <w:sz w:val="24"/>
                <w:szCs w:val="24"/>
              </w:rPr>
              <w:t>SENHA</w:t>
            </w:r>
          </w:p>
        </w:tc>
        <w:tc>
          <w:tcPr>
            <w:tcW w:w="1907" w:type="dxa"/>
          </w:tcPr>
          <w:p w14:paraId="05380C7F" w14:textId="1D52E573" w:rsidR="2E50B9F0" w:rsidRDefault="2E50B9F0" w:rsidP="178CB5A3">
            <w:pPr>
              <w:rPr>
                <w:rFonts w:ascii="Arial" w:hAnsi="Arial" w:cs="Arial"/>
                <w:sz w:val="24"/>
                <w:szCs w:val="24"/>
              </w:rPr>
            </w:pPr>
            <w:r w:rsidRPr="178CB5A3">
              <w:rPr>
                <w:rFonts w:ascii="Arial" w:hAnsi="Arial" w:cs="Arial"/>
                <w:sz w:val="24"/>
                <w:szCs w:val="24"/>
              </w:rPr>
              <w:t>Obrigatório</w:t>
            </w:r>
          </w:p>
        </w:tc>
        <w:tc>
          <w:tcPr>
            <w:tcW w:w="1907" w:type="dxa"/>
          </w:tcPr>
          <w:p w14:paraId="6E7B974B" w14:textId="77CA7B65" w:rsidR="2E50B9F0" w:rsidRDefault="2E50B9F0" w:rsidP="178CB5A3">
            <w:pPr>
              <w:rPr>
                <w:rFonts w:ascii="Arial" w:hAnsi="Arial" w:cs="Arial"/>
                <w:sz w:val="24"/>
                <w:szCs w:val="24"/>
              </w:rPr>
            </w:pPr>
            <w:r w:rsidRPr="178CB5A3">
              <w:rPr>
                <w:rFonts w:ascii="Arial" w:hAnsi="Arial" w:cs="Arial"/>
                <w:sz w:val="24"/>
                <w:szCs w:val="24"/>
              </w:rPr>
              <w:t>Varchar</w:t>
            </w:r>
          </w:p>
        </w:tc>
        <w:tc>
          <w:tcPr>
            <w:tcW w:w="1907" w:type="dxa"/>
          </w:tcPr>
          <w:p w14:paraId="6596A018" w14:textId="2CA186E0" w:rsidR="2E50B9F0" w:rsidRDefault="2E50B9F0" w:rsidP="178CB5A3">
            <w:pPr>
              <w:rPr>
                <w:rFonts w:ascii="Arial" w:hAnsi="Arial" w:cs="Arial"/>
                <w:sz w:val="24"/>
                <w:szCs w:val="24"/>
              </w:rPr>
            </w:pPr>
            <w:r w:rsidRPr="178CB5A3">
              <w:rPr>
                <w:rFonts w:ascii="Arial" w:hAnsi="Arial" w:cs="Arial"/>
                <w:sz w:val="24"/>
                <w:szCs w:val="24"/>
              </w:rPr>
              <w:t>45</w:t>
            </w:r>
          </w:p>
        </w:tc>
        <w:tc>
          <w:tcPr>
            <w:tcW w:w="2126" w:type="dxa"/>
          </w:tcPr>
          <w:p w14:paraId="1A668BAF" w14:textId="457CA7FC" w:rsidR="2DF9B6C5" w:rsidRDefault="2DF9B6C5" w:rsidP="178CB5A3">
            <w:pPr>
              <w:rPr>
                <w:rFonts w:ascii="Arial" w:hAnsi="Arial" w:cs="Arial"/>
                <w:sz w:val="24"/>
                <w:szCs w:val="24"/>
              </w:rPr>
            </w:pPr>
            <w:r w:rsidRPr="178CB5A3">
              <w:rPr>
                <w:rFonts w:ascii="Arial" w:hAnsi="Arial" w:cs="Arial"/>
                <w:sz w:val="24"/>
                <w:szCs w:val="24"/>
              </w:rPr>
              <w:t>Será salvo junto com o cadastro do cliente, é uma forma de segurança para o sistema</w:t>
            </w:r>
          </w:p>
          <w:p w14:paraId="37973388" w14:textId="27013445" w:rsidR="178CB5A3" w:rsidRDefault="178CB5A3" w:rsidP="178CB5A3">
            <w:pPr>
              <w:rPr>
                <w:rFonts w:ascii="Arial" w:hAnsi="Arial" w:cs="Arial"/>
                <w:sz w:val="24"/>
                <w:szCs w:val="24"/>
              </w:rPr>
            </w:pPr>
          </w:p>
        </w:tc>
      </w:tr>
    </w:tbl>
    <w:p w14:paraId="0959AD48" w14:textId="3E4F75A5" w:rsidR="00C6381D" w:rsidRDefault="00C6381D" w:rsidP="0813CC4B"/>
    <w:tbl>
      <w:tblPr>
        <w:tblStyle w:val="Tabelacomgrade"/>
        <w:tblW w:w="0" w:type="auto"/>
        <w:tblLook w:val="04A0" w:firstRow="1" w:lastRow="0" w:firstColumn="1" w:lastColumn="0" w:noHBand="0" w:noVBand="1"/>
      </w:tblPr>
      <w:tblGrid>
        <w:gridCol w:w="1906"/>
        <w:gridCol w:w="1907"/>
        <w:gridCol w:w="1907"/>
        <w:gridCol w:w="1907"/>
        <w:gridCol w:w="2126"/>
      </w:tblGrid>
      <w:tr w:rsidR="00F43D97" w:rsidRPr="00DC4510" w14:paraId="5E128E5A" w14:textId="77777777" w:rsidTr="1DEE0FCF">
        <w:tc>
          <w:tcPr>
            <w:tcW w:w="9534" w:type="dxa"/>
            <w:gridSpan w:val="5"/>
            <w:shd w:val="clear" w:color="auto" w:fill="DEEAF6" w:themeFill="accent1" w:themeFillTint="33"/>
          </w:tcPr>
          <w:p w14:paraId="7A0EAF7B" w14:textId="0F4A43CB" w:rsidR="00F43D97" w:rsidRPr="00DC4510" w:rsidRDefault="00F43D97" w:rsidP="00C07F39">
            <w:pPr>
              <w:spacing w:line="259" w:lineRule="auto"/>
              <w:ind w:right="2"/>
              <w:rPr>
                <w:rFonts w:ascii="Arial" w:hAnsi="Arial" w:cs="Arial"/>
                <w:b/>
                <w:bCs/>
                <w:sz w:val="24"/>
                <w:szCs w:val="24"/>
              </w:rPr>
            </w:pPr>
            <w:r w:rsidRPr="00DC4510">
              <w:rPr>
                <w:rFonts w:ascii="Arial" w:hAnsi="Arial" w:cs="Arial"/>
                <w:b/>
                <w:bCs/>
                <w:sz w:val="24"/>
                <w:szCs w:val="24"/>
              </w:rPr>
              <w:t>ENTIDADE F</w:t>
            </w:r>
            <w:r w:rsidR="00B96BBC">
              <w:rPr>
                <w:rFonts w:ascii="Arial" w:hAnsi="Arial" w:cs="Arial"/>
                <w:b/>
                <w:bCs/>
                <w:sz w:val="24"/>
                <w:szCs w:val="24"/>
              </w:rPr>
              <w:t>RACA</w:t>
            </w:r>
            <w:r w:rsidRPr="00DC4510">
              <w:rPr>
                <w:rFonts w:ascii="Arial" w:hAnsi="Arial" w:cs="Arial"/>
                <w:b/>
                <w:bCs/>
                <w:sz w:val="24"/>
                <w:szCs w:val="24"/>
              </w:rPr>
              <w:t>: tb_</w:t>
            </w:r>
            <w:r>
              <w:rPr>
                <w:rFonts w:ascii="Arial" w:hAnsi="Arial" w:cs="Arial"/>
                <w:b/>
                <w:bCs/>
                <w:sz w:val="24"/>
                <w:szCs w:val="24"/>
              </w:rPr>
              <w:t>cliente</w:t>
            </w:r>
          </w:p>
          <w:p w14:paraId="206F04A9" w14:textId="77777777" w:rsidR="00F43D97" w:rsidRPr="00DC4510" w:rsidRDefault="00F43D97" w:rsidP="00C07F39">
            <w:pPr>
              <w:spacing w:line="259" w:lineRule="auto"/>
              <w:ind w:right="2"/>
              <w:rPr>
                <w:rFonts w:ascii="Arial" w:hAnsi="Arial" w:cs="Arial"/>
                <w:b/>
                <w:bCs/>
                <w:sz w:val="24"/>
                <w:szCs w:val="24"/>
              </w:rPr>
            </w:pPr>
          </w:p>
        </w:tc>
      </w:tr>
      <w:tr w:rsidR="00F43D97" w:rsidRPr="00DC4510" w14:paraId="6A64602E" w14:textId="77777777" w:rsidTr="1DEE0FCF">
        <w:tc>
          <w:tcPr>
            <w:tcW w:w="1906" w:type="dxa"/>
            <w:shd w:val="clear" w:color="auto" w:fill="DEEAF6" w:themeFill="accent1" w:themeFillTint="33"/>
          </w:tcPr>
          <w:p w14:paraId="08EBED10" w14:textId="77777777" w:rsidR="00F43D97" w:rsidRPr="00DC4510" w:rsidRDefault="00F43D97" w:rsidP="00C07F39">
            <w:pPr>
              <w:spacing w:line="259" w:lineRule="auto"/>
              <w:ind w:right="2"/>
              <w:rPr>
                <w:rFonts w:ascii="Arial" w:hAnsi="Arial" w:cs="Arial"/>
                <w:b/>
                <w:bCs/>
                <w:sz w:val="24"/>
                <w:szCs w:val="24"/>
              </w:rPr>
            </w:pPr>
            <w:r w:rsidRPr="00DC4510">
              <w:rPr>
                <w:rFonts w:ascii="Arial" w:hAnsi="Arial" w:cs="Arial"/>
                <w:b/>
                <w:bCs/>
                <w:sz w:val="24"/>
                <w:szCs w:val="24"/>
              </w:rPr>
              <w:t>ATRIBUTO</w:t>
            </w:r>
          </w:p>
        </w:tc>
        <w:tc>
          <w:tcPr>
            <w:tcW w:w="1907" w:type="dxa"/>
            <w:shd w:val="clear" w:color="auto" w:fill="DEEAF6" w:themeFill="accent1" w:themeFillTint="33"/>
          </w:tcPr>
          <w:p w14:paraId="5DF23489" w14:textId="77777777" w:rsidR="00F43D97" w:rsidRPr="00DC4510" w:rsidRDefault="00F43D97" w:rsidP="00C07F39">
            <w:pPr>
              <w:spacing w:line="259" w:lineRule="auto"/>
              <w:ind w:right="2"/>
              <w:rPr>
                <w:rFonts w:ascii="Arial" w:hAnsi="Arial" w:cs="Arial"/>
                <w:b/>
                <w:bCs/>
                <w:sz w:val="24"/>
                <w:szCs w:val="24"/>
              </w:rPr>
            </w:pPr>
            <w:r w:rsidRPr="00DC4510">
              <w:rPr>
                <w:rFonts w:ascii="Arial" w:hAnsi="Arial" w:cs="Arial"/>
                <w:b/>
                <w:bCs/>
                <w:sz w:val="24"/>
                <w:szCs w:val="24"/>
              </w:rPr>
              <w:t>CLASSE</w:t>
            </w:r>
          </w:p>
        </w:tc>
        <w:tc>
          <w:tcPr>
            <w:tcW w:w="1907" w:type="dxa"/>
            <w:shd w:val="clear" w:color="auto" w:fill="DEEAF6" w:themeFill="accent1" w:themeFillTint="33"/>
          </w:tcPr>
          <w:p w14:paraId="2FD64EAD" w14:textId="77777777" w:rsidR="00F43D97" w:rsidRPr="00DC4510" w:rsidRDefault="00F43D97" w:rsidP="00C07F39">
            <w:pPr>
              <w:spacing w:line="259" w:lineRule="auto"/>
              <w:ind w:right="2"/>
              <w:rPr>
                <w:rFonts w:ascii="Arial" w:hAnsi="Arial" w:cs="Arial"/>
                <w:b/>
                <w:bCs/>
                <w:sz w:val="24"/>
                <w:szCs w:val="24"/>
              </w:rPr>
            </w:pPr>
            <w:r w:rsidRPr="00DC4510">
              <w:rPr>
                <w:rFonts w:ascii="Arial" w:hAnsi="Arial" w:cs="Arial"/>
                <w:b/>
                <w:bCs/>
                <w:sz w:val="24"/>
                <w:szCs w:val="24"/>
              </w:rPr>
              <w:t>DOMÍNIO</w:t>
            </w:r>
          </w:p>
        </w:tc>
        <w:tc>
          <w:tcPr>
            <w:tcW w:w="1907" w:type="dxa"/>
            <w:shd w:val="clear" w:color="auto" w:fill="DEEAF6" w:themeFill="accent1" w:themeFillTint="33"/>
          </w:tcPr>
          <w:p w14:paraId="4B9513B2" w14:textId="77777777" w:rsidR="00F43D97" w:rsidRPr="00DC4510" w:rsidRDefault="00F43D97" w:rsidP="00C07F39">
            <w:pPr>
              <w:spacing w:line="259" w:lineRule="auto"/>
              <w:ind w:right="2"/>
              <w:rPr>
                <w:rFonts w:ascii="Arial" w:hAnsi="Arial" w:cs="Arial"/>
                <w:b/>
                <w:bCs/>
                <w:sz w:val="24"/>
                <w:szCs w:val="24"/>
              </w:rPr>
            </w:pPr>
            <w:r w:rsidRPr="00DC4510">
              <w:rPr>
                <w:rFonts w:ascii="Arial" w:hAnsi="Arial" w:cs="Arial"/>
                <w:b/>
                <w:bCs/>
                <w:sz w:val="24"/>
                <w:szCs w:val="24"/>
              </w:rPr>
              <w:t>TAMANHO</w:t>
            </w:r>
          </w:p>
        </w:tc>
        <w:tc>
          <w:tcPr>
            <w:tcW w:w="1907" w:type="dxa"/>
            <w:shd w:val="clear" w:color="auto" w:fill="DEEAF6" w:themeFill="accent1" w:themeFillTint="33"/>
          </w:tcPr>
          <w:p w14:paraId="31216D21" w14:textId="77777777" w:rsidR="00F43D97" w:rsidRPr="00DC4510" w:rsidRDefault="00F43D97" w:rsidP="00C07F39">
            <w:pPr>
              <w:spacing w:line="259" w:lineRule="auto"/>
              <w:ind w:right="2"/>
              <w:rPr>
                <w:rFonts w:ascii="Arial" w:hAnsi="Arial" w:cs="Arial"/>
                <w:b/>
                <w:bCs/>
                <w:sz w:val="24"/>
                <w:szCs w:val="24"/>
              </w:rPr>
            </w:pPr>
            <w:r w:rsidRPr="00DC4510">
              <w:rPr>
                <w:rFonts w:ascii="Arial" w:hAnsi="Arial" w:cs="Arial"/>
                <w:b/>
                <w:bCs/>
                <w:sz w:val="24"/>
                <w:szCs w:val="24"/>
              </w:rPr>
              <w:t>DESCRIÇÃO</w:t>
            </w:r>
          </w:p>
        </w:tc>
      </w:tr>
      <w:tr w:rsidR="00F43D97" w:rsidRPr="00DC4510" w14:paraId="24AA9760" w14:textId="77777777" w:rsidTr="1DEE0FCF">
        <w:trPr>
          <w:trHeight w:val="1189"/>
        </w:trPr>
        <w:tc>
          <w:tcPr>
            <w:tcW w:w="1906" w:type="dxa"/>
          </w:tcPr>
          <w:p w14:paraId="27CAB2B5" w14:textId="427E2477" w:rsidR="00F43D97" w:rsidRPr="00DC4510" w:rsidRDefault="00F43D97" w:rsidP="00C07F39">
            <w:pPr>
              <w:spacing w:line="259" w:lineRule="auto"/>
              <w:ind w:right="2"/>
              <w:rPr>
                <w:rFonts w:ascii="Arial" w:hAnsi="Arial" w:cs="Arial"/>
                <w:sz w:val="24"/>
                <w:szCs w:val="24"/>
              </w:rPr>
            </w:pPr>
            <w:r w:rsidRPr="00DC4510">
              <w:rPr>
                <w:rFonts w:ascii="Arial" w:hAnsi="Arial" w:cs="Arial"/>
                <w:sz w:val="24"/>
                <w:szCs w:val="24"/>
              </w:rPr>
              <w:t>cod</w:t>
            </w:r>
            <w:r w:rsidR="00131763">
              <w:rPr>
                <w:rFonts w:ascii="Arial" w:hAnsi="Arial" w:cs="Arial"/>
                <w:sz w:val="24"/>
                <w:szCs w:val="24"/>
              </w:rPr>
              <w:t>clie</w:t>
            </w:r>
          </w:p>
        </w:tc>
        <w:tc>
          <w:tcPr>
            <w:tcW w:w="1907" w:type="dxa"/>
          </w:tcPr>
          <w:p w14:paraId="2636961C" w14:textId="77777777" w:rsidR="00F43D97" w:rsidRPr="00DC4510" w:rsidRDefault="00F43D97" w:rsidP="00C07F39">
            <w:pPr>
              <w:spacing w:line="259" w:lineRule="auto"/>
              <w:ind w:right="2"/>
              <w:rPr>
                <w:rFonts w:ascii="Arial" w:hAnsi="Arial" w:cs="Arial"/>
                <w:sz w:val="24"/>
                <w:szCs w:val="24"/>
              </w:rPr>
            </w:pPr>
            <w:r w:rsidRPr="00DC4510">
              <w:rPr>
                <w:rFonts w:ascii="Arial" w:hAnsi="Arial" w:cs="Arial"/>
                <w:sz w:val="24"/>
                <w:szCs w:val="24"/>
              </w:rPr>
              <w:t>Identificador</w:t>
            </w:r>
          </w:p>
        </w:tc>
        <w:tc>
          <w:tcPr>
            <w:tcW w:w="1907" w:type="dxa"/>
          </w:tcPr>
          <w:p w14:paraId="1729672C" w14:textId="77777777" w:rsidR="00F43D97" w:rsidRPr="00DC4510" w:rsidRDefault="00F43D97" w:rsidP="00C07F39">
            <w:pPr>
              <w:spacing w:line="259" w:lineRule="auto"/>
              <w:ind w:right="2"/>
              <w:rPr>
                <w:rFonts w:ascii="Arial" w:hAnsi="Arial" w:cs="Arial"/>
                <w:sz w:val="24"/>
                <w:szCs w:val="24"/>
              </w:rPr>
            </w:pPr>
            <w:r w:rsidRPr="00DC4510">
              <w:rPr>
                <w:rFonts w:ascii="Arial" w:hAnsi="Arial" w:cs="Arial"/>
                <w:sz w:val="24"/>
                <w:szCs w:val="24"/>
              </w:rPr>
              <w:t>int</w:t>
            </w:r>
          </w:p>
        </w:tc>
        <w:tc>
          <w:tcPr>
            <w:tcW w:w="1907" w:type="dxa"/>
          </w:tcPr>
          <w:p w14:paraId="2A67C2E6" w14:textId="77777777" w:rsidR="00F43D97" w:rsidRPr="00DC4510" w:rsidRDefault="00F43D97" w:rsidP="00C07F39">
            <w:pPr>
              <w:spacing w:line="259" w:lineRule="auto"/>
              <w:ind w:right="2"/>
              <w:rPr>
                <w:rFonts w:ascii="Arial" w:hAnsi="Arial" w:cs="Arial"/>
                <w:sz w:val="24"/>
                <w:szCs w:val="24"/>
              </w:rPr>
            </w:pPr>
            <w:r>
              <w:rPr>
                <w:rFonts w:ascii="Arial" w:hAnsi="Arial" w:cs="Arial"/>
                <w:sz w:val="24"/>
                <w:szCs w:val="24"/>
              </w:rPr>
              <w:t>x</w:t>
            </w:r>
          </w:p>
        </w:tc>
        <w:tc>
          <w:tcPr>
            <w:tcW w:w="1907" w:type="dxa"/>
          </w:tcPr>
          <w:p w14:paraId="69ACC912" w14:textId="511D5A83" w:rsidR="00F43D97" w:rsidRPr="00DC4510" w:rsidRDefault="00131763" w:rsidP="00C07F39">
            <w:pPr>
              <w:spacing w:line="259" w:lineRule="auto"/>
              <w:ind w:right="2"/>
              <w:rPr>
                <w:rFonts w:ascii="Arial" w:hAnsi="Arial" w:cs="Arial"/>
                <w:sz w:val="24"/>
                <w:szCs w:val="24"/>
              </w:rPr>
            </w:pPr>
            <w:r>
              <w:rPr>
                <w:rFonts w:ascii="Arial" w:hAnsi="Arial" w:cs="Arial"/>
                <w:sz w:val="24"/>
                <w:szCs w:val="24"/>
              </w:rPr>
              <w:t>Código do cliente</w:t>
            </w:r>
            <w:r w:rsidR="00F43D97" w:rsidRPr="00DC4510">
              <w:rPr>
                <w:rFonts w:ascii="Arial" w:hAnsi="Arial" w:cs="Arial"/>
                <w:sz w:val="24"/>
                <w:szCs w:val="24"/>
              </w:rPr>
              <w:t xml:space="preserve">, gerado automaticamente, não haverá repetições. </w:t>
            </w:r>
          </w:p>
        </w:tc>
      </w:tr>
      <w:tr w:rsidR="00F43D97" w:rsidRPr="00DC4510" w14:paraId="207B1714" w14:textId="77777777" w:rsidTr="1DEE0FCF">
        <w:tc>
          <w:tcPr>
            <w:tcW w:w="1906" w:type="dxa"/>
          </w:tcPr>
          <w:p w14:paraId="3F7DFD90" w14:textId="77777777" w:rsidR="00F43D97" w:rsidRPr="00DC4510" w:rsidRDefault="00F43D97" w:rsidP="00C07F39">
            <w:pPr>
              <w:spacing w:line="259" w:lineRule="auto"/>
              <w:ind w:right="2"/>
              <w:rPr>
                <w:rFonts w:ascii="Arial" w:hAnsi="Arial" w:cs="Arial"/>
                <w:sz w:val="24"/>
                <w:szCs w:val="24"/>
              </w:rPr>
            </w:pPr>
            <w:r w:rsidRPr="00DC4510">
              <w:rPr>
                <w:rFonts w:ascii="Arial" w:hAnsi="Arial" w:cs="Arial"/>
                <w:sz w:val="24"/>
                <w:szCs w:val="24"/>
              </w:rPr>
              <w:t>Nome</w:t>
            </w:r>
          </w:p>
        </w:tc>
        <w:tc>
          <w:tcPr>
            <w:tcW w:w="1907" w:type="dxa"/>
          </w:tcPr>
          <w:p w14:paraId="5F756649" w14:textId="77777777" w:rsidR="00F43D97" w:rsidRPr="00DC4510" w:rsidRDefault="00F43D97" w:rsidP="00C07F39">
            <w:pPr>
              <w:spacing w:line="259" w:lineRule="auto"/>
              <w:ind w:right="2"/>
              <w:rPr>
                <w:rFonts w:ascii="Arial" w:hAnsi="Arial" w:cs="Arial"/>
                <w:sz w:val="24"/>
                <w:szCs w:val="24"/>
              </w:rPr>
            </w:pPr>
            <w:r w:rsidRPr="00DC4510">
              <w:rPr>
                <w:rFonts w:ascii="Arial" w:hAnsi="Arial" w:cs="Arial"/>
                <w:sz w:val="24"/>
                <w:szCs w:val="24"/>
              </w:rPr>
              <w:t>Obrigatório</w:t>
            </w:r>
          </w:p>
        </w:tc>
        <w:tc>
          <w:tcPr>
            <w:tcW w:w="1907" w:type="dxa"/>
          </w:tcPr>
          <w:p w14:paraId="35E1EAB8" w14:textId="77777777" w:rsidR="00F43D97" w:rsidRPr="00DC4510" w:rsidRDefault="00F43D97" w:rsidP="00C07F39">
            <w:pPr>
              <w:spacing w:line="259" w:lineRule="auto"/>
              <w:ind w:right="2"/>
              <w:rPr>
                <w:rFonts w:ascii="Arial" w:hAnsi="Arial" w:cs="Arial"/>
                <w:sz w:val="24"/>
                <w:szCs w:val="24"/>
              </w:rPr>
            </w:pPr>
            <w:r w:rsidRPr="00DC4510">
              <w:rPr>
                <w:rFonts w:ascii="Arial" w:hAnsi="Arial" w:cs="Arial"/>
                <w:sz w:val="24"/>
                <w:szCs w:val="24"/>
              </w:rPr>
              <w:t>varchar</w:t>
            </w:r>
          </w:p>
        </w:tc>
        <w:tc>
          <w:tcPr>
            <w:tcW w:w="1907" w:type="dxa"/>
          </w:tcPr>
          <w:p w14:paraId="36F65369" w14:textId="77777777" w:rsidR="00F43D97" w:rsidRPr="00DC4510" w:rsidRDefault="00F43D97" w:rsidP="00C07F39">
            <w:pPr>
              <w:spacing w:line="259" w:lineRule="auto"/>
              <w:ind w:right="2"/>
              <w:rPr>
                <w:rFonts w:ascii="Arial" w:hAnsi="Arial" w:cs="Arial"/>
                <w:sz w:val="24"/>
                <w:szCs w:val="24"/>
              </w:rPr>
            </w:pPr>
            <w:r>
              <w:rPr>
                <w:rFonts w:ascii="Arial" w:hAnsi="Arial" w:cs="Arial"/>
                <w:sz w:val="24"/>
                <w:szCs w:val="24"/>
              </w:rPr>
              <w:t>20</w:t>
            </w:r>
          </w:p>
        </w:tc>
        <w:tc>
          <w:tcPr>
            <w:tcW w:w="1907" w:type="dxa"/>
          </w:tcPr>
          <w:p w14:paraId="22EAB053" w14:textId="153821FF" w:rsidR="00F43D97" w:rsidRPr="00DC4510" w:rsidRDefault="00F43D97" w:rsidP="00C07F39">
            <w:pPr>
              <w:spacing w:line="259" w:lineRule="auto"/>
              <w:ind w:right="2"/>
              <w:rPr>
                <w:rFonts w:ascii="Arial" w:hAnsi="Arial" w:cs="Arial"/>
                <w:sz w:val="24"/>
                <w:szCs w:val="24"/>
              </w:rPr>
            </w:pPr>
            <w:r>
              <w:rPr>
                <w:rFonts w:ascii="Arial" w:hAnsi="Arial" w:cs="Arial"/>
                <w:sz w:val="24"/>
                <w:szCs w:val="24"/>
              </w:rPr>
              <w:t xml:space="preserve">Nome do </w:t>
            </w:r>
            <w:r w:rsidR="00131763">
              <w:rPr>
                <w:rFonts w:ascii="Arial" w:hAnsi="Arial" w:cs="Arial"/>
                <w:sz w:val="24"/>
                <w:szCs w:val="24"/>
              </w:rPr>
              <w:t>cliente</w:t>
            </w:r>
            <w:r>
              <w:rPr>
                <w:rFonts w:ascii="Arial" w:hAnsi="Arial" w:cs="Arial"/>
                <w:sz w:val="24"/>
                <w:szCs w:val="24"/>
              </w:rPr>
              <w:t>.</w:t>
            </w:r>
          </w:p>
        </w:tc>
      </w:tr>
      <w:tr w:rsidR="00F43D97" w14:paraId="742D29F1" w14:textId="77777777" w:rsidTr="1DEE0FCF">
        <w:tc>
          <w:tcPr>
            <w:tcW w:w="1906" w:type="dxa"/>
          </w:tcPr>
          <w:p w14:paraId="2D311336" w14:textId="77777777" w:rsidR="00F43D97" w:rsidRPr="00DC4510" w:rsidRDefault="00F43D97" w:rsidP="00C07F39">
            <w:pPr>
              <w:ind w:right="2"/>
              <w:rPr>
                <w:rFonts w:ascii="Arial" w:hAnsi="Arial" w:cs="Arial"/>
                <w:sz w:val="24"/>
                <w:szCs w:val="24"/>
              </w:rPr>
            </w:pPr>
            <w:r>
              <w:rPr>
                <w:rFonts w:ascii="Arial" w:hAnsi="Arial" w:cs="Arial"/>
                <w:sz w:val="24"/>
                <w:szCs w:val="24"/>
              </w:rPr>
              <w:t>CPF</w:t>
            </w:r>
          </w:p>
        </w:tc>
        <w:tc>
          <w:tcPr>
            <w:tcW w:w="1907" w:type="dxa"/>
          </w:tcPr>
          <w:p w14:paraId="4EBADA41" w14:textId="77777777" w:rsidR="00F43D97" w:rsidRPr="00DC4510" w:rsidRDefault="00F43D97" w:rsidP="00C07F39">
            <w:pPr>
              <w:ind w:right="2"/>
              <w:rPr>
                <w:rFonts w:ascii="Arial" w:hAnsi="Arial" w:cs="Arial"/>
                <w:sz w:val="24"/>
                <w:szCs w:val="24"/>
              </w:rPr>
            </w:pPr>
            <w:r>
              <w:rPr>
                <w:rFonts w:ascii="Arial" w:hAnsi="Arial" w:cs="Arial"/>
                <w:sz w:val="24"/>
                <w:szCs w:val="24"/>
              </w:rPr>
              <w:t>Obrigatório</w:t>
            </w:r>
          </w:p>
        </w:tc>
        <w:tc>
          <w:tcPr>
            <w:tcW w:w="1907" w:type="dxa"/>
          </w:tcPr>
          <w:p w14:paraId="7153CF12" w14:textId="7FFD0F8B" w:rsidR="00F43D97" w:rsidRPr="00DC4510" w:rsidRDefault="6F63A2E4" w:rsidP="00C07F39">
            <w:pPr>
              <w:ind w:right="2"/>
              <w:rPr>
                <w:rFonts w:ascii="Arial" w:hAnsi="Arial" w:cs="Arial"/>
                <w:sz w:val="24"/>
                <w:szCs w:val="24"/>
              </w:rPr>
            </w:pPr>
            <w:r w:rsidRPr="1DEE0FCF">
              <w:rPr>
                <w:rFonts w:ascii="Arial" w:hAnsi="Arial" w:cs="Arial"/>
                <w:sz w:val="24"/>
                <w:szCs w:val="24"/>
              </w:rPr>
              <w:t>Varchar</w:t>
            </w:r>
          </w:p>
        </w:tc>
        <w:tc>
          <w:tcPr>
            <w:tcW w:w="1907" w:type="dxa"/>
          </w:tcPr>
          <w:p w14:paraId="373BCF1D" w14:textId="088D62D4" w:rsidR="00F43D97" w:rsidRDefault="6F63A2E4" w:rsidP="00C07F39">
            <w:pPr>
              <w:ind w:right="2"/>
              <w:rPr>
                <w:rFonts w:ascii="Arial" w:hAnsi="Arial" w:cs="Arial"/>
                <w:sz w:val="24"/>
                <w:szCs w:val="24"/>
              </w:rPr>
            </w:pPr>
            <w:r w:rsidRPr="1DEE0FCF">
              <w:rPr>
                <w:rFonts w:ascii="Arial" w:hAnsi="Arial" w:cs="Arial"/>
                <w:sz w:val="24"/>
                <w:szCs w:val="24"/>
              </w:rPr>
              <w:t>11</w:t>
            </w:r>
          </w:p>
        </w:tc>
        <w:tc>
          <w:tcPr>
            <w:tcW w:w="1907" w:type="dxa"/>
          </w:tcPr>
          <w:p w14:paraId="0C8562D5" w14:textId="4C4B825C" w:rsidR="00F43D97" w:rsidRDefault="00F43D97" w:rsidP="00C07F39">
            <w:pPr>
              <w:ind w:right="2"/>
              <w:rPr>
                <w:rFonts w:ascii="Arial" w:hAnsi="Arial" w:cs="Arial"/>
                <w:sz w:val="24"/>
                <w:szCs w:val="24"/>
              </w:rPr>
            </w:pPr>
            <w:r>
              <w:rPr>
                <w:rFonts w:ascii="Arial" w:hAnsi="Arial" w:cs="Arial"/>
                <w:sz w:val="24"/>
                <w:szCs w:val="24"/>
              </w:rPr>
              <w:t xml:space="preserve">CPF do </w:t>
            </w:r>
            <w:r w:rsidR="00131763">
              <w:rPr>
                <w:rFonts w:ascii="Arial" w:hAnsi="Arial" w:cs="Arial"/>
                <w:sz w:val="24"/>
                <w:szCs w:val="24"/>
              </w:rPr>
              <w:t>cliente</w:t>
            </w:r>
            <w:r>
              <w:rPr>
                <w:rFonts w:ascii="Arial" w:hAnsi="Arial" w:cs="Arial"/>
                <w:sz w:val="24"/>
                <w:szCs w:val="24"/>
              </w:rPr>
              <w:t>.</w:t>
            </w:r>
          </w:p>
        </w:tc>
      </w:tr>
      <w:tr w:rsidR="00F43D97" w14:paraId="29B8DE24" w14:textId="77777777" w:rsidTr="1DEE0FCF">
        <w:tc>
          <w:tcPr>
            <w:tcW w:w="1906" w:type="dxa"/>
          </w:tcPr>
          <w:p w14:paraId="03AEF4F8" w14:textId="77777777" w:rsidR="00F43D97" w:rsidRDefault="00F43D97" w:rsidP="00C07F39">
            <w:pPr>
              <w:ind w:right="2"/>
              <w:rPr>
                <w:rFonts w:ascii="Arial" w:hAnsi="Arial" w:cs="Arial"/>
                <w:sz w:val="24"/>
                <w:szCs w:val="24"/>
              </w:rPr>
            </w:pPr>
            <w:r>
              <w:rPr>
                <w:rFonts w:ascii="Arial" w:hAnsi="Arial" w:cs="Arial"/>
                <w:sz w:val="24"/>
                <w:szCs w:val="24"/>
              </w:rPr>
              <w:t>Email</w:t>
            </w:r>
          </w:p>
        </w:tc>
        <w:tc>
          <w:tcPr>
            <w:tcW w:w="1907" w:type="dxa"/>
          </w:tcPr>
          <w:p w14:paraId="69F88FA7" w14:textId="77777777" w:rsidR="00F43D97" w:rsidRDefault="00F43D97" w:rsidP="00C07F39">
            <w:pPr>
              <w:ind w:right="2"/>
              <w:rPr>
                <w:rFonts w:ascii="Arial" w:hAnsi="Arial" w:cs="Arial"/>
                <w:sz w:val="24"/>
                <w:szCs w:val="24"/>
              </w:rPr>
            </w:pPr>
            <w:r>
              <w:rPr>
                <w:rFonts w:ascii="Arial" w:hAnsi="Arial" w:cs="Arial"/>
                <w:sz w:val="24"/>
                <w:szCs w:val="24"/>
              </w:rPr>
              <w:t>Opcional</w:t>
            </w:r>
          </w:p>
        </w:tc>
        <w:tc>
          <w:tcPr>
            <w:tcW w:w="1907" w:type="dxa"/>
          </w:tcPr>
          <w:p w14:paraId="7FABF765" w14:textId="77777777" w:rsidR="00F43D97" w:rsidRDefault="00F43D97" w:rsidP="00C07F39">
            <w:pPr>
              <w:ind w:right="2"/>
              <w:rPr>
                <w:rFonts w:ascii="Arial" w:hAnsi="Arial" w:cs="Arial"/>
                <w:sz w:val="24"/>
                <w:szCs w:val="24"/>
              </w:rPr>
            </w:pPr>
            <w:r>
              <w:rPr>
                <w:rFonts w:ascii="Arial" w:hAnsi="Arial" w:cs="Arial"/>
                <w:sz w:val="24"/>
                <w:szCs w:val="24"/>
              </w:rPr>
              <w:t>Varchar</w:t>
            </w:r>
          </w:p>
        </w:tc>
        <w:tc>
          <w:tcPr>
            <w:tcW w:w="1907" w:type="dxa"/>
          </w:tcPr>
          <w:p w14:paraId="033ED5F5" w14:textId="77777777" w:rsidR="00F43D97" w:rsidRDefault="00F43D97" w:rsidP="00C07F39">
            <w:pPr>
              <w:ind w:right="2"/>
              <w:rPr>
                <w:rFonts w:ascii="Arial" w:hAnsi="Arial" w:cs="Arial"/>
                <w:sz w:val="24"/>
                <w:szCs w:val="24"/>
              </w:rPr>
            </w:pPr>
            <w:r>
              <w:rPr>
                <w:rFonts w:ascii="Arial" w:hAnsi="Arial" w:cs="Arial"/>
                <w:sz w:val="24"/>
                <w:szCs w:val="24"/>
              </w:rPr>
              <w:t>30</w:t>
            </w:r>
          </w:p>
        </w:tc>
        <w:tc>
          <w:tcPr>
            <w:tcW w:w="1907" w:type="dxa"/>
          </w:tcPr>
          <w:p w14:paraId="1CA2B9A6" w14:textId="46EF6BE1" w:rsidR="00F43D97" w:rsidRDefault="00F43D97" w:rsidP="00C07F39">
            <w:pPr>
              <w:ind w:right="2"/>
              <w:rPr>
                <w:rFonts w:ascii="Arial" w:hAnsi="Arial" w:cs="Arial"/>
                <w:sz w:val="24"/>
                <w:szCs w:val="24"/>
              </w:rPr>
            </w:pPr>
            <w:r>
              <w:rPr>
                <w:rFonts w:ascii="Arial" w:hAnsi="Arial" w:cs="Arial"/>
                <w:sz w:val="24"/>
                <w:szCs w:val="24"/>
              </w:rPr>
              <w:t xml:space="preserve">Email do </w:t>
            </w:r>
            <w:r w:rsidR="00131763">
              <w:rPr>
                <w:rFonts w:ascii="Arial" w:hAnsi="Arial" w:cs="Arial"/>
                <w:sz w:val="24"/>
                <w:szCs w:val="24"/>
              </w:rPr>
              <w:t>cliente</w:t>
            </w:r>
            <w:r>
              <w:rPr>
                <w:rFonts w:ascii="Arial" w:hAnsi="Arial" w:cs="Arial"/>
                <w:sz w:val="24"/>
                <w:szCs w:val="24"/>
              </w:rPr>
              <w:t>.</w:t>
            </w:r>
          </w:p>
        </w:tc>
      </w:tr>
      <w:tr w:rsidR="00F43D97" w14:paraId="6C5D1849" w14:textId="77777777" w:rsidTr="1DEE0FCF">
        <w:tc>
          <w:tcPr>
            <w:tcW w:w="1906" w:type="dxa"/>
          </w:tcPr>
          <w:p w14:paraId="342EC479" w14:textId="77777777" w:rsidR="00F43D97" w:rsidRDefault="00F43D97" w:rsidP="00C07F39">
            <w:pPr>
              <w:ind w:right="2"/>
              <w:rPr>
                <w:rFonts w:ascii="Arial" w:hAnsi="Arial" w:cs="Arial"/>
                <w:sz w:val="24"/>
                <w:szCs w:val="24"/>
              </w:rPr>
            </w:pPr>
            <w:r>
              <w:rPr>
                <w:rFonts w:ascii="Arial" w:hAnsi="Arial" w:cs="Arial"/>
                <w:sz w:val="24"/>
                <w:szCs w:val="24"/>
              </w:rPr>
              <w:t>Telefone</w:t>
            </w:r>
          </w:p>
        </w:tc>
        <w:tc>
          <w:tcPr>
            <w:tcW w:w="1907" w:type="dxa"/>
          </w:tcPr>
          <w:p w14:paraId="0134350C" w14:textId="77777777" w:rsidR="00F43D97" w:rsidRDefault="00F43D97" w:rsidP="00C07F39">
            <w:pPr>
              <w:ind w:right="2"/>
              <w:rPr>
                <w:rFonts w:ascii="Arial" w:hAnsi="Arial" w:cs="Arial"/>
                <w:sz w:val="24"/>
                <w:szCs w:val="24"/>
              </w:rPr>
            </w:pPr>
            <w:r>
              <w:rPr>
                <w:rFonts w:ascii="Arial" w:hAnsi="Arial" w:cs="Arial"/>
                <w:sz w:val="24"/>
                <w:szCs w:val="24"/>
              </w:rPr>
              <w:t>Multivalorado</w:t>
            </w:r>
          </w:p>
        </w:tc>
        <w:tc>
          <w:tcPr>
            <w:tcW w:w="1907" w:type="dxa"/>
          </w:tcPr>
          <w:p w14:paraId="4AE3ADBA" w14:textId="77777777" w:rsidR="00F43D97" w:rsidRDefault="00F43D97" w:rsidP="00C07F39">
            <w:pPr>
              <w:ind w:right="2"/>
              <w:rPr>
                <w:rFonts w:ascii="Arial" w:hAnsi="Arial" w:cs="Arial"/>
                <w:sz w:val="24"/>
                <w:szCs w:val="24"/>
              </w:rPr>
            </w:pPr>
            <w:r>
              <w:rPr>
                <w:rFonts w:ascii="Arial" w:hAnsi="Arial" w:cs="Arial"/>
                <w:sz w:val="24"/>
                <w:szCs w:val="24"/>
              </w:rPr>
              <w:t>Varchar</w:t>
            </w:r>
          </w:p>
        </w:tc>
        <w:tc>
          <w:tcPr>
            <w:tcW w:w="1907" w:type="dxa"/>
          </w:tcPr>
          <w:p w14:paraId="1B8CA465" w14:textId="77777777" w:rsidR="00F43D97" w:rsidRDefault="00F43D97" w:rsidP="00C07F39">
            <w:pPr>
              <w:ind w:right="2"/>
              <w:rPr>
                <w:rFonts w:ascii="Arial" w:hAnsi="Arial" w:cs="Arial"/>
                <w:sz w:val="24"/>
                <w:szCs w:val="24"/>
              </w:rPr>
            </w:pPr>
            <w:r>
              <w:rPr>
                <w:rFonts w:ascii="Arial" w:hAnsi="Arial" w:cs="Arial"/>
                <w:sz w:val="24"/>
                <w:szCs w:val="24"/>
              </w:rPr>
              <w:t>13</w:t>
            </w:r>
          </w:p>
        </w:tc>
        <w:tc>
          <w:tcPr>
            <w:tcW w:w="1907" w:type="dxa"/>
          </w:tcPr>
          <w:p w14:paraId="7D8B843D" w14:textId="0B027232" w:rsidR="00F43D97" w:rsidRDefault="00F43D97" w:rsidP="00C07F39">
            <w:pPr>
              <w:ind w:right="2"/>
              <w:rPr>
                <w:rFonts w:ascii="Arial" w:hAnsi="Arial" w:cs="Arial"/>
                <w:sz w:val="24"/>
                <w:szCs w:val="24"/>
              </w:rPr>
            </w:pPr>
            <w:r>
              <w:rPr>
                <w:rFonts w:ascii="Arial" w:hAnsi="Arial" w:cs="Arial"/>
                <w:sz w:val="24"/>
                <w:szCs w:val="24"/>
              </w:rPr>
              <w:t xml:space="preserve">Poderá ser cadastro o telefone fixo, móvel e recado do </w:t>
            </w:r>
            <w:r w:rsidR="00131763">
              <w:rPr>
                <w:rFonts w:ascii="Arial" w:hAnsi="Arial" w:cs="Arial"/>
                <w:sz w:val="24"/>
                <w:szCs w:val="24"/>
              </w:rPr>
              <w:t>cliente</w:t>
            </w:r>
            <w:r>
              <w:rPr>
                <w:rFonts w:ascii="Arial" w:hAnsi="Arial" w:cs="Arial"/>
                <w:sz w:val="24"/>
                <w:szCs w:val="24"/>
              </w:rPr>
              <w:t>.</w:t>
            </w:r>
          </w:p>
        </w:tc>
      </w:tr>
      <w:tr w:rsidR="178CB5A3" w14:paraId="1ECB7547" w14:textId="77777777" w:rsidTr="1DEE0FCF">
        <w:tc>
          <w:tcPr>
            <w:tcW w:w="1906" w:type="dxa"/>
          </w:tcPr>
          <w:p w14:paraId="04F3ED41" w14:textId="311632EE" w:rsidR="68B81D19" w:rsidRDefault="68B81D19" w:rsidP="178CB5A3">
            <w:pPr>
              <w:rPr>
                <w:rFonts w:ascii="Arial" w:hAnsi="Arial" w:cs="Arial"/>
                <w:sz w:val="24"/>
                <w:szCs w:val="24"/>
              </w:rPr>
            </w:pPr>
            <w:r w:rsidRPr="178CB5A3">
              <w:rPr>
                <w:rFonts w:ascii="Arial" w:hAnsi="Arial" w:cs="Arial"/>
                <w:sz w:val="24"/>
                <w:szCs w:val="24"/>
              </w:rPr>
              <w:t>login</w:t>
            </w:r>
          </w:p>
        </w:tc>
        <w:tc>
          <w:tcPr>
            <w:tcW w:w="1907" w:type="dxa"/>
          </w:tcPr>
          <w:p w14:paraId="30BFF159" w14:textId="040725D7" w:rsidR="7ED74707" w:rsidRDefault="7ED74707" w:rsidP="178CB5A3">
            <w:pPr>
              <w:spacing w:line="259" w:lineRule="auto"/>
            </w:pPr>
            <w:r w:rsidRPr="178CB5A3">
              <w:rPr>
                <w:rFonts w:ascii="Arial" w:hAnsi="Arial" w:cs="Arial"/>
                <w:sz w:val="24"/>
                <w:szCs w:val="24"/>
              </w:rPr>
              <w:t>obrigatório</w:t>
            </w:r>
          </w:p>
        </w:tc>
        <w:tc>
          <w:tcPr>
            <w:tcW w:w="1907" w:type="dxa"/>
          </w:tcPr>
          <w:p w14:paraId="3D25057F" w14:textId="0856DBD2" w:rsidR="7ED74707" w:rsidRDefault="7ED74707" w:rsidP="178CB5A3">
            <w:pPr>
              <w:rPr>
                <w:rFonts w:ascii="Arial" w:hAnsi="Arial" w:cs="Arial"/>
                <w:sz w:val="24"/>
                <w:szCs w:val="24"/>
              </w:rPr>
            </w:pPr>
            <w:r w:rsidRPr="178CB5A3">
              <w:rPr>
                <w:rFonts w:ascii="Arial" w:hAnsi="Arial" w:cs="Arial"/>
                <w:sz w:val="24"/>
                <w:szCs w:val="24"/>
              </w:rPr>
              <w:t>varchar</w:t>
            </w:r>
          </w:p>
        </w:tc>
        <w:tc>
          <w:tcPr>
            <w:tcW w:w="1907" w:type="dxa"/>
          </w:tcPr>
          <w:p w14:paraId="226D85DB" w14:textId="4DE63369" w:rsidR="7ED74707" w:rsidRDefault="7ED74707" w:rsidP="178CB5A3">
            <w:pPr>
              <w:rPr>
                <w:rFonts w:ascii="Arial" w:hAnsi="Arial" w:cs="Arial"/>
                <w:sz w:val="24"/>
                <w:szCs w:val="24"/>
              </w:rPr>
            </w:pPr>
            <w:r w:rsidRPr="178CB5A3">
              <w:rPr>
                <w:rFonts w:ascii="Arial" w:hAnsi="Arial" w:cs="Arial"/>
                <w:sz w:val="24"/>
                <w:szCs w:val="24"/>
              </w:rPr>
              <w:t>45</w:t>
            </w:r>
          </w:p>
        </w:tc>
        <w:tc>
          <w:tcPr>
            <w:tcW w:w="2126" w:type="dxa"/>
          </w:tcPr>
          <w:p w14:paraId="10FECCE7" w14:textId="018A3A5A" w:rsidR="7ED74707" w:rsidRDefault="7ED74707" w:rsidP="178CB5A3">
            <w:pPr>
              <w:rPr>
                <w:rFonts w:ascii="Arial" w:hAnsi="Arial" w:cs="Arial"/>
                <w:sz w:val="24"/>
                <w:szCs w:val="24"/>
              </w:rPr>
            </w:pPr>
            <w:r w:rsidRPr="178CB5A3">
              <w:rPr>
                <w:rFonts w:ascii="Arial" w:hAnsi="Arial" w:cs="Arial"/>
                <w:sz w:val="24"/>
                <w:szCs w:val="24"/>
              </w:rPr>
              <w:t>Será salvo junto com o cadastro do cliente, é uma forma de segurança para o sistema</w:t>
            </w:r>
          </w:p>
        </w:tc>
      </w:tr>
      <w:tr w:rsidR="178CB5A3" w14:paraId="5BC005EC" w14:textId="77777777" w:rsidTr="1DEE0FCF">
        <w:tc>
          <w:tcPr>
            <w:tcW w:w="1906" w:type="dxa"/>
          </w:tcPr>
          <w:p w14:paraId="55E5381F" w14:textId="28AA1EA3" w:rsidR="7ED74707" w:rsidRDefault="7ED74707" w:rsidP="178CB5A3">
            <w:pPr>
              <w:rPr>
                <w:rFonts w:ascii="Arial" w:hAnsi="Arial" w:cs="Arial"/>
                <w:sz w:val="24"/>
                <w:szCs w:val="24"/>
              </w:rPr>
            </w:pPr>
            <w:r w:rsidRPr="178CB5A3">
              <w:rPr>
                <w:rFonts w:ascii="Arial" w:hAnsi="Arial" w:cs="Arial"/>
                <w:sz w:val="24"/>
                <w:szCs w:val="24"/>
              </w:rPr>
              <w:t>senha</w:t>
            </w:r>
          </w:p>
        </w:tc>
        <w:tc>
          <w:tcPr>
            <w:tcW w:w="1907" w:type="dxa"/>
          </w:tcPr>
          <w:p w14:paraId="47DEB539" w14:textId="20DED09B" w:rsidR="7ED74707" w:rsidRDefault="7ED74707" w:rsidP="178CB5A3">
            <w:pPr>
              <w:rPr>
                <w:rFonts w:ascii="Arial" w:hAnsi="Arial" w:cs="Arial"/>
                <w:sz w:val="24"/>
                <w:szCs w:val="24"/>
              </w:rPr>
            </w:pPr>
            <w:r w:rsidRPr="178CB5A3">
              <w:rPr>
                <w:rFonts w:ascii="Arial" w:hAnsi="Arial" w:cs="Arial"/>
                <w:sz w:val="24"/>
                <w:szCs w:val="24"/>
              </w:rPr>
              <w:t>obrigatório</w:t>
            </w:r>
          </w:p>
        </w:tc>
        <w:tc>
          <w:tcPr>
            <w:tcW w:w="1907" w:type="dxa"/>
          </w:tcPr>
          <w:p w14:paraId="467B0356" w14:textId="48922600" w:rsidR="7ED74707" w:rsidRDefault="7ED74707" w:rsidP="178CB5A3">
            <w:pPr>
              <w:rPr>
                <w:rFonts w:ascii="Arial" w:hAnsi="Arial" w:cs="Arial"/>
                <w:sz w:val="24"/>
                <w:szCs w:val="24"/>
              </w:rPr>
            </w:pPr>
            <w:r w:rsidRPr="178CB5A3">
              <w:rPr>
                <w:rFonts w:ascii="Arial" w:hAnsi="Arial" w:cs="Arial"/>
                <w:sz w:val="24"/>
                <w:szCs w:val="24"/>
              </w:rPr>
              <w:t>varchar</w:t>
            </w:r>
          </w:p>
        </w:tc>
        <w:tc>
          <w:tcPr>
            <w:tcW w:w="1907" w:type="dxa"/>
          </w:tcPr>
          <w:p w14:paraId="595F56E7" w14:textId="15CE2960" w:rsidR="7ED74707" w:rsidRDefault="7ED74707" w:rsidP="178CB5A3">
            <w:pPr>
              <w:rPr>
                <w:rFonts w:ascii="Arial" w:hAnsi="Arial" w:cs="Arial"/>
                <w:sz w:val="24"/>
                <w:szCs w:val="24"/>
              </w:rPr>
            </w:pPr>
            <w:r w:rsidRPr="178CB5A3">
              <w:rPr>
                <w:rFonts w:ascii="Arial" w:hAnsi="Arial" w:cs="Arial"/>
                <w:sz w:val="24"/>
                <w:szCs w:val="24"/>
              </w:rPr>
              <w:t>45</w:t>
            </w:r>
          </w:p>
        </w:tc>
        <w:tc>
          <w:tcPr>
            <w:tcW w:w="2126" w:type="dxa"/>
          </w:tcPr>
          <w:p w14:paraId="544E6C50" w14:textId="29B27684" w:rsidR="7ED74707" w:rsidRDefault="7ED74707" w:rsidP="178CB5A3">
            <w:pPr>
              <w:rPr>
                <w:rFonts w:ascii="Arial" w:hAnsi="Arial" w:cs="Arial"/>
                <w:sz w:val="24"/>
                <w:szCs w:val="24"/>
              </w:rPr>
            </w:pPr>
            <w:r w:rsidRPr="178CB5A3">
              <w:rPr>
                <w:rFonts w:ascii="Arial" w:hAnsi="Arial" w:cs="Arial"/>
                <w:sz w:val="24"/>
                <w:szCs w:val="24"/>
              </w:rPr>
              <w:t>Será salvo junto com o cadastro do cliente, é uma forma de segurança para o sistema</w:t>
            </w:r>
          </w:p>
        </w:tc>
      </w:tr>
    </w:tbl>
    <w:p w14:paraId="0FBEBBF1" w14:textId="79A81554" w:rsidR="00867951" w:rsidRDefault="00867951" w:rsidP="00977F18"/>
    <w:tbl>
      <w:tblPr>
        <w:tblStyle w:val="Tabelacomgrade"/>
        <w:tblW w:w="0" w:type="auto"/>
        <w:tblLook w:val="04A0" w:firstRow="1" w:lastRow="0" w:firstColumn="1" w:lastColumn="0" w:noHBand="0" w:noVBand="1"/>
      </w:tblPr>
      <w:tblGrid>
        <w:gridCol w:w="1906"/>
        <w:gridCol w:w="1907"/>
        <w:gridCol w:w="1907"/>
        <w:gridCol w:w="1907"/>
        <w:gridCol w:w="2126"/>
      </w:tblGrid>
      <w:tr w:rsidR="000C0957" w:rsidRPr="00DC4510" w14:paraId="25346DC2" w14:textId="77777777" w:rsidTr="6DE50A76">
        <w:tc>
          <w:tcPr>
            <w:tcW w:w="9753" w:type="dxa"/>
            <w:gridSpan w:val="5"/>
            <w:shd w:val="clear" w:color="auto" w:fill="DEEAF6" w:themeFill="accent1" w:themeFillTint="33"/>
          </w:tcPr>
          <w:p w14:paraId="5EEDC1F6" w14:textId="156F55FD" w:rsidR="000C0957" w:rsidRPr="00DC4510" w:rsidRDefault="000C0957" w:rsidP="00C07F39">
            <w:pPr>
              <w:spacing w:line="259" w:lineRule="auto"/>
              <w:ind w:right="2"/>
              <w:rPr>
                <w:rFonts w:ascii="Arial" w:hAnsi="Arial" w:cs="Arial"/>
                <w:b/>
                <w:bCs/>
                <w:sz w:val="24"/>
                <w:szCs w:val="24"/>
              </w:rPr>
            </w:pPr>
            <w:r w:rsidRPr="00DC4510">
              <w:rPr>
                <w:rFonts w:ascii="Arial" w:hAnsi="Arial" w:cs="Arial"/>
                <w:b/>
                <w:bCs/>
                <w:sz w:val="24"/>
                <w:szCs w:val="24"/>
              </w:rPr>
              <w:t xml:space="preserve">ENTIDADE </w:t>
            </w:r>
            <w:r w:rsidR="00B96BBC">
              <w:rPr>
                <w:rFonts w:ascii="Arial" w:hAnsi="Arial" w:cs="Arial"/>
                <w:b/>
                <w:bCs/>
                <w:sz w:val="24"/>
                <w:szCs w:val="24"/>
              </w:rPr>
              <w:t>FRACA</w:t>
            </w:r>
            <w:r w:rsidRPr="00DC4510">
              <w:rPr>
                <w:rFonts w:ascii="Arial" w:hAnsi="Arial" w:cs="Arial"/>
                <w:b/>
                <w:bCs/>
                <w:sz w:val="24"/>
                <w:szCs w:val="24"/>
              </w:rPr>
              <w:t>: tb_</w:t>
            </w:r>
            <w:r>
              <w:rPr>
                <w:rFonts w:ascii="Arial" w:hAnsi="Arial" w:cs="Arial"/>
                <w:b/>
                <w:bCs/>
                <w:sz w:val="24"/>
                <w:szCs w:val="24"/>
              </w:rPr>
              <w:t>servico</w:t>
            </w:r>
          </w:p>
          <w:p w14:paraId="641F70BA" w14:textId="77777777" w:rsidR="000C0957" w:rsidRPr="00DC4510" w:rsidRDefault="000C0957" w:rsidP="00C07F39">
            <w:pPr>
              <w:spacing w:line="259" w:lineRule="auto"/>
              <w:ind w:right="2"/>
              <w:rPr>
                <w:rFonts w:ascii="Arial" w:hAnsi="Arial" w:cs="Arial"/>
                <w:b/>
                <w:bCs/>
                <w:sz w:val="24"/>
                <w:szCs w:val="24"/>
              </w:rPr>
            </w:pPr>
          </w:p>
        </w:tc>
      </w:tr>
      <w:tr w:rsidR="000C0957" w:rsidRPr="00DC4510" w14:paraId="1264003E" w14:textId="77777777" w:rsidTr="6DE50A76">
        <w:tc>
          <w:tcPr>
            <w:tcW w:w="1906" w:type="dxa"/>
            <w:shd w:val="clear" w:color="auto" w:fill="DEEAF6" w:themeFill="accent1" w:themeFillTint="33"/>
          </w:tcPr>
          <w:p w14:paraId="67636B50" w14:textId="77777777" w:rsidR="000C0957" w:rsidRPr="00DC4510" w:rsidRDefault="000C0957" w:rsidP="00C07F39">
            <w:pPr>
              <w:spacing w:line="259" w:lineRule="auto"/>
              <w:ind w:right="2"/>
              <w:rPr>
                <w:rFonts w:ascii="Arial" w:hAnsi="Arial" w:cs="Arial"/>
                <w:b/>
                <w:bCs/>
                <w:sz w:val="24"/>
                <w:szCs w:val="24"/>
              </w:rPr>
            </w:pPr>
            <w:r w:rsidRPr="00DC4510">
              <w:rPr>
                <w:rFonts w:ascii="Arial" w:hAnsi="Arial" w:cs="Arial"/>
                <w:b/>
                <w:bCs/>
                <w:sz w:val="24"/>
                <w:szCs w:val="24"/>
              </w:rPr>
              <w:t>ATRIBUTO</w:t>
            </w:r>
          </w:p>
        </w:tc>
        <w:tc>
          <w:tcPr>
            <w:tcW w:w="1907" w:type="dxa"/>
            <w:shd w:val="clear" w:color="auto" w:fill="DEEAF6" w:themeFill="accent1" w:themeFillTint="33"/>
          </w:tcPr>
          <w:p w14:paraId="6C18D2F9" w14:textId="77777777" w:rsidR="000C0957" w:rsidRPr="00DC4510" w:rsidRDefault="000C0957" w:rsidP="00C07F39">
            <w:pPr>
              <w:spacing w:line="259" w:lineRule="auto"/>
              <w:ind w:right="2"/>
              <w:rPr>
                <w:rFonts w:ascii="Arial" w:hAnsi="Arial" w:cs="Arial"/>
                <w:b/>
                <w:bCs/>
                <w:sz w:val="24"/>
                <w:szCs w:val="24"/>
              </w:rPr>
            </w:pPr>
            <w:r w:rsidRPr="00DC4510">
              <w:rPr>
                <w:rFonts w:ascii="Arial" w:hAnsi="Arial" w:cs="Arial"/>
                <w:b/>
                <w:bCs/>
                <w:sz w:val="24"/>
                <w:szCs w:val="24"/>
              </w:rPr>
              <w:t>CLASSE</w:t>
            </w:r>
          </w:p>
        </w:tc>
        <w:tc>
          <w:tcPr>
            <w:tcW w:w="1907" w:type="dxa"/>
            <w:shd w:val="clear" w:color="auto" w:fill="DEEAF6" w:themeFill="accent1" w:themeFillTint="33"/>
          </w:tcPr>
          <w:p w14:paraId="0F627E6A" w14:textId="77777777" w:rsidR="000C0957" w:rsidRPr="00DC4510" w:rsidRDefault="000C0957" w:rsidP="00C07F39">
            <w:pPr>
              <w:spacing w:line="259" w:lineRule="auto"/>
              <w:ind w:right="2"/>
              <w:rPr>
                <w:rFonts w:ascii="Arial" w:hAnsi="Arial" w:cs="Arial"/>
                <w:b/>
                <w:bCs/>
                <w:sz w:val="24"/>
                <w:szCs w:val="24"/>
              </w:rPr>
            </w:pPr>
            <w:r w:rsidRPr="00DC4510">
              <w:rPr>
                <w:rFonts w:ascii="Arial" w:hAnsi="Arial" w:cs="Arial"/>
                <w:b/>
                <w:bCs/>
                <w:sz w:val="24"/>
                <w:szCs w:val="24"/>
              </w:rPr>
              <w:t>DOMÍNIO</w:t>
            </w:r>
          </w:p>
        </w:tc>
        <w:tc>
          <w:tcPr>
            <w:tcW w:w="1907" w:type="dxa"/>
            <w:shd w:val="clear" w:color="auto" w:fill="DEEAF6" w:themeFill="accent1" w:themeFillTint="33"/>
          </w:tcPr>
          <w:p w14:paraId="509867F9" w14:textId="77777777" w:rsidR="000C0957" w:rsidRPr="00DC4510" w:rsidRDefault="000C0957" w:rsidP="00C07F39">
            <w:pPr>
              <w:spacing w:line="259" w:lineRule="auto"/>
              <w:ind w:right="2"/>
              <w:rPr>
                <w:rFonts w:ascii="Arial" w:hAnsi="Arial" w:cs="Arial"/>
                <w:b/>
                <w:bCs/>
                <w:sz w:val="24"/>
                <w:szCs w:val="24"/>
              </w:rPr>
            </w:pPr>
            <w:r w:rsidRPr="00DC4510">
              <w:rPr>
                <w:rFonts w:ascii="Arial" w:hAnsi="Arial" w:cs="Arial"/>
                <w:b/>
                <w:bCs/>
                <w:sz w:val="24"/>
                <w:szCs w:val="24"/>
              </w:rPr>
              <w:t>TAMANHO</w:t>
            </w:r>
          </w:p>
        </w:tc>
        <w:tc>
          <w:tcPr>
            <w:tcW w:w="2126" w:type="dxa"/>
            <w:shd w:val="clear" w:color="auto" w:fill="DEEAF6" w:themeFill="accent1" w:themeFillTint="33"/>
          </w:tcPr>
          <w:p w14:paraId="01D98F88" w14:textId="77777777" w:rsidR="000C0957" w:rsidRPr="00DC4510" w:rsidRDefault="000C0957" w:rsidP="00C07F39">
            <w:pPr>
              <w:spacing w:line="259" w:lineRule="auto"/>
              <w:ind w:right="2"/>
              <w:rPr>
                <w:rFonts w:ascii="Arial" w:hAnsi="Arial" w:cs="Arial"/>
                <w:b/>
                <w:bCs/>
                <w:sz w:val="24"/>
                <w:szCs w:val="24"/>
              </w:rPr>
            </w:pPr>
            <w:r w:rsidRPr="00DC4510">
              <w:rPr>
                <w:rFonts w:ascii="Arial" w:hAnsi="Arial" w:cs="Arial"/>
                <w:b/>
                <w:bCs/>
                <w:sz w:val="24"/>
                <w:szCs w:val="24"/>
              </w:rPr>
              <w:t>DESCRIÇÃO</w:t>
            </w:r>
          </w:p>
        </w:tc>
      </w:tr>
      <w:tr w:rsidR="000C0957" w:rsidRPr="00DC4510" w14:paraId="454D8DBC" w14:textId="77777777" w:rsidTr="6DE50A76">
        <w:trPr>
          <w:trHeight w:val="1189"/>
        </w:trPr>
        <w:tc>
          <w:tcPr>
            <w:tcW w:w="1906" w:type="dxa"/>
          </w:tcPr>
          <w:p w14:paraId="216A07F8" w14:textId="33114D89" w:rsidR="000C0957" w:rsidRPr="00DC4510" w:rsidRDefault="000C0957" w:rsidP="00C07F39">
            <w:pPr>
              <w:spacing w:line="259" w:lineRule="auto"/>
              <w:ind w:right="2"/>
              <w:rPr>
                <w:rFonts w:ascii="Arial" w:hAnsi="Arial" w:cs="Arial"/>
                <w:sz w:val="24"/>
                <w:szCs w:val="24"/>
              </w:rPr>
            </w:pPr>
            <w:r w:rsidRPr="00DC4510">
              <w:rPr>
                <w:rFonts w:ascii="Arial" w:hAnsi="Arial" w:cs="Arial"/>
                <w:sz w:val="24"/>
                <w:szCs w:val="24"/>
              </w:rPr>
              <w:lastRenderedPageBreak/>
              <w:t>Co</w:t>
            </w:r>
            <w:r>
              <w:rPr>
                <w:rFonts w:ascii="Arial" w:hAnsi="Arial" w:cs="Arial"/>
                <w:sz w:val="24"/>
                <w:szCs w:val="24"/>
              </w:rPr>
              <w:t>d</w:t>
            </w:r>
            <w:r w:rsidR="00243FF6">
              <w:rPr>
                <w:rFonts w:ascii="Arial" w:hAnsi="Arial" w:cs="Arial"/>
                <w:sz w:val="24"/>
                <w:szCs w:val="24"/>
              </w:rPr>
              <w:t>serviço</w:t>
            </w:r>
          </w:p>
        </w:tc>
        <w:tc>
          <w:tcPr>
            <w:tcW w:w="1907" w:type="dxa"/>
          </w:tcPr>
          <w:p w14:paraId="7BC07D79" w14:textId="77777777" w:rsidR="000C0957" w:rsidRPr="00DC4510" w:rsidRDefault="000C0957" w:rsidP="00C07F39">
            <w:pPr>
              <w:spacing w:line="259" w:lineRule="auto"/>
              <w:ind w:right="2"/>
              <w:rPr>
                <w:rFonts w:ascii="Arial" w:hAnsi="Arial" w:cs="Arial"/>
                <w:sz w:val="24"/>
                <w:szCs w:val="24"/>
              </w:rPr>
            </w:pPr>
            <w:r w:rsidRPr="00DC4510">
              <w:rPr>
                <w:rFonts w:ascii="Arial" w:hAnsi="Arial" w:cs="Arial"/>
                <w:sz w:val="24"/>
                <w:szCs w:val="24"/>
              </w:rPr>
              <w:t>Identificador</w:t>
            </w:r>
          </w:p>
        </w:tc>
        <w:tc>
          <w:tcPr>
            <w:tcW w:w="1907" w:type="dxa"/>
          </w:tcPr>
          <w:p w14:paraId="229A76A2" w14:textId="77777777" w:rsidR="000C0957" w:rsidRPr="00DC4510" w:rsidRDefault="000C0957" w:rsidP="00C07F39">
            <w:pPr>
              <w:spacing w:line="259" w:lineRule="auto"/>
              <w:ind w:right="2"/>
              <w:rPr>
                <w:rFonts w:ascii="Arial" w:hAnsi="Arial" w:cs="Arial"/>
                <w:sz w:val="24"/>
                <w:szCs w:val="24"/>
              </w:rPr>
            </w:pPr>
            <w:r w:rsidRPr="00DC4510">
              <w:rPr>
                <w:rFonts w:ascii="Arial" w:hAnsi="Arial" w:cs="Arial"/>
                <w:sz w:val="24"/>
                <w:szCs w:val="24"/>
              </w:rPr>
              <w:t>int</w:t>
            </w:r>
          </w:p>
        </w:tc>
        <w:tc>
          <w:tcPr>
            <w:tcW w:w="1907" w:type="dxa"/>
          </w:tcPr>
          <w:p w14:paraId="1AC5D914" w14:textId="77777777" w:rsidR="000C0957" w:rsidRPr="00DC4510" w:rsidRDefault="000C0957" w:rsidP="00C07F39">
            <w:pPr>
              <w:spacing w:line="259" w:lineRule="auto"/>
              <w:ind w:right="2"/>
              <w:rPr>
                <w:rFonts w:ascii="Arial" w:hAnsi="Arial" w:cs="Arial"/>
                <w:sz w:val="24"/>
                <w:szCs w:val="24"/>
              </w:rPr>
            </w:pPr>
            <w:r w:rsidRPr="00DC4510">
              <w:rPr>
                <w:rFonts w:ascii="Arial" w:hAnsi="Arial" w:cs="Arial"/>
                <w:sz w:val="24"/>
                <w:szCs w:val="24"/>
              </w:rPr>
              <w:t>X</w:t>
            </w:r>
          </w:p>
        </w:tc>
        <w:tc>
          <w:tcPr>
            <w:tcW w:w="2126" w:type="dxa"/>
          </w:tcPr>
          <w:p w14:paraId="33259EE5" w14:textId="30DAA040" w:rsidR="000C0957" w:rsidRPr="00DC4510" w:rsidRDefault="000C0957" w:rsidP="00C07F39">
            <w:pPr>
              <w:spacing w:line="259" w:lineRule="auto"/>
              <w:ind w:right="2"/>
              <w:rPr>
                <w:rFonts w:ascii="Arial" w:hAnsi="Arial" w:cs="Arial"/>
                <w:sz w:val="24"/>
                <w:szCs w:val="24"/>
              </w:rPr>
            </w:pPr>
            <w:r w:rsidRPr="00DC4510">
              <w:rPr>
                <w:rFonts w:ascii="Arial" w:hAnsi="Arial" w:cs="Arial"/>
                <w:sz w:val="24"/>
                <w:szCs w:val="24"/>
              </w:rPr>
              <w:t>Código d</w:t>
            </w:r>
            <w:r>
              <w:rPr>
                <w:rFonts w:ascii="Arial" w:hAnsi="Arial" w:cs="Arial"/>
                <w:sz w:val="24"/>
                <w:szCs w:val="24"/>
              </w:rPr>
              <w:t xml:space="preserve">o </w:t>
            </w:r>
            <w:r w:rsidR="00243FF6">
              <w:rPr>
                <w:rFonts w:ascii="Arial" w:hAnsi="Arial" w:cs="Arial"/>
                <w:sz w:val="24"/>
                <w:szCs w:val="24"/>
              </w:rPr>
              <w:t>serviço</w:t>
            </w:r>
            <w:r w:rsidRPr="00DC4510">
              <w:rPr>
                <w:rFonts w:ascii="Arial" w:hAnsi="Arial" w:cs="Arial"/>
                <w:sz w:val="24"/>
                <w:szCs w:val="24"/>
              </w:rPr>
              <w:t xml:space="preserve">, gerado automaticamente, não haverá repetições. </w:t>
            </w:r>
          </w:p>
        </w:tc>
      </w:tr>
      <w:tr w:rsidR="000C0957" w:rsidRPr="00DC4510" w14:paraId="07D3AB3C" w14:textId="77777777" w:rsidTr="6DE50A76">
        <w:tc>
          <w:tcPr>
            <w:tcW w:w="1906" w:type="dxa"/>
          </w:tcPr>
          <w:p w14:paraId="4B433745" w14:textId="0E09563A" w:rsidR="000C0957" w:rsidRPr="00DC4510" w:rsidRDefault="674685A1" w:rsidP="00C07F39">
            <w:pPr>
              <w:spacing w:line="259" w:lineRule="auto"/>
              <w:ind w:right="2"/>
              <w:rPr>
                <w:rFonts w:ascii="Arial" w:hAnsi="Arial" w:cs="Arial"/>
                <w:sz w:val="24"/>
                <w:szCs w:val="24"/>
              </w:rPr>
            </w:pPr>
            <w:r w:rsidRPr="178CB5A3">
              <w:rPr>
                <w:rFonts w:ascii="Arial" w:hAnsi="Arial" w:cs="Arial"/>
                <w:sz w:val="24"/>
                <w:szCs w:val="24"/>
              </w:rPr>
              <w:t>Nome</w:t>
            </w:r>
            <w:r w:rsidR="0C672EE6" w:rsidRPr="178CB5A3">
              <w:rPr>
                <w:rFonts w:ascii="Arial" w:hAnsi="Arial" w:cs="Arial"/>
                <w:sz w:val="24"/>
                <w:szCs w:val="24"/>
              </w:rPr>
              <w:t>serv</w:t>
            </w:r>
          </w:p>
        </w:tc>
        <w:tc>
          <w:tcPr>
            <w:tcW w:w="1907" w:type="dxa"/>
          </w:tcPr>
          <w:p w14:paraId="6CAC20F7" w14:textId="77777777" w:rsidR="000C0957" w:rsidRPr="00DC4510" w:rsidRDefault="000C0957" w:rsidP="00C07F39">
            <w:pPr>
              <w:spacing w:line="259" w:lineRule="auto"/>
              <w:ind w:right="2"/>
              <w:rPr>
                <w:rFonts w:ascii="Arial" w:hAnsi="Arial" w:cs="Arial"/>
                <w:sz w:val="24"/>
                <w:szCs w:val="24"/>
              </w:rPr>
            </w:pPr>
            <w:r w:rsidRPr="00DC4510">
              <w:rPr>
                <w:rFonts w:ascii="Arial" w:hAnsi="Arial" w:cs="Arial"/>
                <w:sz w:val="24"/>
                <w:szCs w:val="24"/>
              </w:rPr>
              <w:t>Obrigatório</w:t>
            </w:r>
          </w:p>
        </w:tc>
        <w:tc>
          <w:tcPr>
            <w:tcW w:w="1907" w:type="dxa"/>
          </w:tcPr>
          <w:p w14:paraId="227987D6" w14:textId="77777777" w:rsidR="000C0957" w:rsidRPr="00DC4510" w:rsidRDefault="000C0957" w:rsidP="00C07F39">
            <w:pPr>
              <w:spacing w:line="259" w:lineRule="auto"/>
              <w:ind w:right="2"/>
              <w:rPr>
                <w:rFonts w:ascii="Arial" w:hAnsi="Arial" w:cs="Arial"/>
                <w:sz w:val="24"/>
                <w:szCs w:val="24"/>
              </w:rPr>
            </w:pPr>
            <w:r w:rsidRPr="00DC4510">
              <w:rPr>
                <w:rFonts w:ascii="Arial" w:hAnsi="Arial" w:cs="Arial"/>
                <w:sz w:val="24"/>
                <w:szCs w:val="24"/>
              </w:rPr>
              <w:t>varchar</w:t>
            </w:r>
          </w:p>
        </w:tc>
        <w:tc>
          <w:tcPr>
            <w:tcW w:w="1907" w:type="dxa"/>
          </w:tcPr>
          <w:p w14:paraId="2B5CE9FF" w14:textId="55DFA7EB" w:rsidR="000C0957" w:rsidRPr="00DC4510" w:rsidRDefault="0018728D" w:rsidP="00C07F39">
            <w:pPr>
              <w:spacing w:line="259" w:lineRule="auto"/>
              <w:ind w:right="2"/>
              <w:rPr>
                <w:rFonts w:ascii="Arial" w:hAnsi="Arial" w:cs="Arial"/>
                <w:sz w:val="24"/>
                <w:szCs w:val="24"/>
              </w:rPr>
            </w:pPr>
            <w:r>
              <w:rPr>
                <w:rFonts w:ascii="Arial" w:hAnsi="Arial" w:cs="Arial"/>
                <w:sz w:val="24"/>
                <w:szCs w:val="24"/>
              </w:rPr>
              <w:t>30</w:t>
            </w:r>
          </w:p>
        </w:tc>
        <w:tc>
          <w:tcPr>
            <w:tcW w:w="2126" w:type="dxa"/>
          </w:tcPr>
          <w:p w14:paraId="26899988" w14:textId="0E8A6505" w:rsidR="000C0957" w:rsidRPr="00DC4510" w:rsidRDefault="000C0957" w:rsidP="00C07F39">
            <w:pPr>
              <w:spacing w:line="259" w:lineRule="auto"/>
              <w:ind w:right="2"/>
              <w:rPr>
                <w:rFonts w:ascii="Arial" w:hAnsi="Arial" w:cs="Arial"/>
                <w:sz w:val="24"/>
                <w:szCs w:val="24"/>
              </w:rPr>
            </w:pPr>
            <w:r>
              <w:rPr>
                <w:rFonts w:ascii="Arial" w:hAnsi="Arial" w:cs="Arial"/>
                <w:sz w:val="24"/>
                <w:szCs w:val="24"/>
              </w:rPr>
              <w:t xml:space="preserve">Nome do </w:t>
            </w:r>
            <w:r w:rsidR="0018728D">
              <w:rPr>
                <w:rFonts w:ascii="Arial" w:hAnsi="Arial" w:cs="Arial"/>
                <w:sz w:val="24"/>
                <w:szCs w:val="24"/>
              </w:rPr>
              <w:t>serviço, como: Corte Surfista, pintura, luzes.</w:t>
            </w:r>
          </w:p>
        </w:tc>
      </w:tr>
      <w:tr w:rsidR="000C0957" w:rsidRPr="00DC4510" w14:paraId="6B65C219" w14:textId="77777777" w:rsidTr="6DE50A76">
        <w:tc>
          <w:tcPr>
            <w:tcW w:w="1906" w:type="dxa"/>
          </w:tcPr>
          <w:p w14:paraId="5E5CD272" w14:textId="5967A43F" w:rsidR="000C0957" w:rsidRPr="00DC4510" w:rsidRDefault="0018728D" w:rsidP="00C07F39">
            <w:pPr>
              <w:ind w:right="2"/>
              <w:rPr>
                <w:rFonts w:ascii="Arial" w:hAnsi="Arial" w:cs="Arial"/>
                <w:sz w:val="24"/>
                <w:szCs w:val="24"/>
              </w:rPr>
            </w:pPr>
            <w:r>
              <w:rPr>
                <w:rFonts w:ascii="Arial" w:hAnsi="Arial" w:cs="Arial"/>
                <w:sz w:val="24"/>
                <w:szCs w:val="24"/>
              </w:rPr>
              <w:t>Precoserv</w:t>
            </w:r>
          </w:p>
        </w:tc>
        <w:tc>
          <w:tcPr>
            <w:tcW w:w="1907" w:type="dxa"/>
          </w:tcPr>
          <w:p w14:paraId="2A023B5A" w14:textId="5923B93F" w:rsidR="000C0957" w:rsidRPr="00DC4510" w:rsidRDefault="0018728D" w:rsidP="00C07F39">
            <w:pPr>
              <w:ind w:right="2"/>
              <w:rPr>
                <w:rFonts w:ascii="Arial" w:hAnsi="Arial" w:cs="Arial"/>
                <w:sz w:val="24"/>
                <w:szCs w:val="24"/>
              </w:rPr>
            </w:pPr>
            <w:r>
              <w:rPr>
                <w:rFonts w:ascii="Arial" w:hAnsi="Arial" w:cs="Arial"/>
                <w:sz w:val="24"/>
                <w:szCs w:val="24"/>
              </w:rPr>
              <w:t>Obrigatório</w:t>
            </w:r>
          </w:p>
        </w:tc>
        <w:tc>
          <w:tcPr>
            <w:tcW w:w="1907" w:type="dxa"/>
          </w:tcPr>
          <w:p w14:paraId="32ABC0AA" w14:textId="117ED4D1" w:rsidR="000C0957" w:rsidRPr="00DC4510" w:rsidRDefault="0018728D" w:rsidP="00C07F39">
            <w:pPr>
              <w:ind w:right="2"/>
              <w:rPr>
                <w:rFonts w:ascii="Arial" w:hAnsi="Arial" w:cs="Arial"/>
                <w:sz w:val="24"/>
                <w:szCs w:val="24"/>
              </w:rPr>
            </w:pPr>
            <w:r>
              <w:rPr>
                <w:rFonts w:ascii="Arial" w:hAnsi="Arial" w:cs="Arial"/>
                <w:sz w:val="24"/>
                <w:szCs w:val="24"/>
              </w:rPr>
              <w:t>Real</w:t>
            </w:r>
          </w:p>
        </w:tc>
        <w:tc>
          <w:tcPr>
            <w:tcW w:w="1907" w:type="dxa"/>
          </w:tcPr>
          <w:p w14:paraId="020B12DA" w14:textId="456441D8" w:rsidR="000C0957" w:rsidRPr="00DC4510" w:rsidRDefault="0018728D" w:rsidP="00C07F39">
            <w:pPr>
              <w:ind w:right="2"/>
              <w:rPr>
                <w:rFonts w:ascii="Arial" w:hAnsi="Arial" w:cs="Arial"/>
                <w:sz w:val="24"/>
                <w:szCs w:val="24"/>
              </w:rPr>
            </w:pPr>
            <w:r>
              <w:rPr>
                <w:rFonts w:ascii="Arial" w:hAnsi="Arial" w:cs="Arial"/>
                <w:sz w:val="24"/>
                <w:szCs w:val="24"/>
              </w:rPr>
              <w:t>X</w:t>
            </w:r>
          </w:p>
        </w:tc>
        <w:tc>
          <w:tcPr>
            <w:tcW w:w="2126" w:type="dxa"/>
          </w:tcPr>
          <w:p w14:paraId="7DDEE78B" w14:textId="4B7EDCDE" w:rsidR="000C0957" w:rsidRPr="00DC4510" w:rsidRDefault="0018728D" w:rsidP="00C07F39">
            <w:pPr>
              <w:ind w:right="2"/>
              <w:rPr>
                <w:rFonts w:ascii="Arial" w:hAnsi="Arial" w:cs="Arial"/>
                <w:sz w:val="24"/>
                <w:szCs w:val="24"/>
              </w:rPr>
            </w:pPr>
            <w:r>
              <w:rPr>
                <w:rFonts w:ascii="Arial" w:hAnsi="Arial" w:cs="Arial"/>
                <w:sz w:val="24"/>
                <w:szCs w:val="24"/>
              </w:rPr>
              <w:t>Preço do serviço.</w:t>
            </w:r>
          </w:p>
        </w:tc>
      </w:tr>
      <w:tr w:rsidR="0018728D" w:rsidRPr="00DC4510" w14:paraId="0EEFE4BE" w14:textId="77777777" w:rsidTr="6DE50A76">
        <w:tc>
          <w:tcPr>
            <w:tcW w:w="1906" w:type="dxa"/>
          </w:tcPr>
          <w:p w14:paraId="047305CA" w14:textId="36DB96D5" w:rsidR="0018728D" w:rsidRDefault="0018728D" w:rsidP="00C07F39">
            <w:pPr>
              <w:ind w:right="2"/>
              <w:rPr>
                <w:rFonts w:ascii="Arial" w:hAnsi="Arial" w:cs="Arial"/>
                <w:sz w:val="24"/>
                <w:szCs w:val="24"/>
              </w:rPr>
            </w:pPr>
            <w:r>
              <w:rPr>
                <w:rFonts w:ascii="Arial" w:hAnsi="Arial" w:cs="Arial"/>
                <w:sz w:val="24"/>
                <w:szCs w:val="24"/>
              </w:rPr>
              <w:t>Codcateg</w:t>
            </w:r>
          </w:p>
        </w:tc>
        <w:tc>
          <w:tcPr>
            <w:tcW w:w="1907" w:type="dxa"/>
          </w:tcPr>
          <w:p w14:paraId="4BB1C0A4" w14:textId="79303106" w:rsidR="0018728D" w:rsidRDefault="0018728D" w:rsidP="00C07F39">
            <w:pPr>
              <w:ind w:right="2"/>
              <w:rPr>
                <w:rFonts w:ascii="Arial" w:hAnsi="Arial" w:cs="Arial"/>
                <w:sz w:val="24"/>
                <w:szCs w:val="24"/>
              </w:rPr>
            </w:pPr>
            <w:r>
              <w:rPr>
                <w:rFonts w:ascii="Arial" w:hAnsi="Arial" w:cs="Arial"/>
                <w:sz w:val="24"/>
                <w:szCs w:val="24"/>
              </w:rPr>
              <w:t>Estrangeiro</w:t>
            </w:r>
          </w:p>
        </w:tc>
        <w:tc>
          <w:tcPr>
            <w:tcW w:w="1907" w:type="dxa"/>
          </w:tcPr>
          <w:p w14:paraId="7D383E7F" w14:textId="02A1C609" w:rsidR="0018728D" w:rsidRDefault="00541071" w:rsidP="00C07F39">
            <w:pPr>
              <w:ind w:right="2"/>
              <w:rPr>
                <w:rFonts w:ascii="Arial" w:hAnsi="Arial" w:cs="Arial"/>
                <w:sz w:val="24"/>
                <w:szCs w:val="24"/>
              </w:rPr>
            </w:pPr>
            <w:r>
              <w:rPr>
                <w:rFonts w:ascii="Arial" w:hAnsi="Arial" w:cs="Arial"/>
                <w:sz w:val="24"/>
                <w:szCs w:val="24"/>
              </w:rPr>
              <w:t>Int</w:t>
            </w:r>
          </w:p>
        </w:tc>
        <w:tc>
          <w:tcPr>
            <w:tcW w:w="1907" w:type="dxa"/>
          </w:tcPr>
          <w:p w14:paraId="71C2960E" w14:textId="156A4E63" w:rsidR="0018728D" w:rsidRDefault="00541071" w:rsidP="00C07F39">
            <w:pPr>
              <w:ind w:right="2"/>
              <w:rPr>
                <w:rFonts w:ascii="Arial" w:hAnsi="Arial" w:cs="Arial"/>
                <w:sz w:val="24"/>
                <w:szCs w:val="24"/>
              </w:rPr>
            </w:pPr>
            <w:r>
              <w:rPr>
                <w:rFonts w:ascii="Arial" w:hAnsi="Arial" w:cs="Arial"/>
                <w:sz w:val="24"/>
                <w:szCs w:val="24"/>
              </w:rPr>
              <w:t>X</w:t>
            </w:r>
          </w:p>
        </w:tc>
        <w:tc>
          <w:tcPr>
            <w:tcW w:w="2126" w:type="dxa"/>
          </w:tcPr>
          <w:p w14:paraId="5103841B" w14:textId="745B89F5" w:rsidR="0018728D" w:rsidRDefault="00541071" w:rsidP="00C07F39">
            <w:pPr>
              <w:ind w:right="2"/>
              <w:rPr>
                <w:rFonts w:ascii="Arial" w:hAnsi="Arial" w:cs="Arial"/>
                <w:sz w:val="24"/>
                <w:szCs w:val="24"/>
              </w:rPr>
            </w:pPr>
            <w:r>
              <w:rPr>
                <w:rFonts w:ascii="Arial" w:hAnsi="Arial" w:cs="Arial"/>
                <w:sz w:val="24"/>
                <w:szCs w:val="24"/>
              </w:rPr>
              <w:t>Código da categoria, que surgirá com o relacionamento com a tabela tb_categoria.</w:t>
            </w:r>
          </w:p>
        </w:tc>
      </w:tr>
    </w:tbl>
    <w:p w14:paraId="35342B85" w14:textId="4A07D1AF" w:rsidR="00916B4A" w:rsidRDefault="00916B4A" w:rsidP="6DE50A76"/>
    <w:p w14:paraId="612DBE5E" w14:textId="4D9950B1" w:rsidR="6DE50A76" w:rsidRDefault="6DE50A76" w:rsidP="6DE50A76"/>
    <w:tbl>
      <w:tblPr>
        <w:tblStyle w:val="Tabelacomgrade"/>
        <w:tblW w:w="0" w:type="auto"/>
        <w:tblLook w:val="04A0" w:firstRow="1" w:lastRow="0" w:firstColumn="1" w:lastColumn="0" w:noHBand="0" w:noVBand="1"/>
      </w:tblPr>
      <w:tblGrid>
        <w:gridCol w:w="2860"/>
        <w:gridCol w:w="1842"/>
        <w:gridCol w:w="1799"/>
        <w:gridCol w:w="1829"/>
        <w:gridCol w:w="2126"/>
      </w:tblGrid>
      <w:tr w:rsidR="00E75F62" w:rsidRPr="00DC4510" w14:paraId="21565C56" w14:textId="77777777" w:rsidTr="1DEE0FCF">
        <w:tc>
          <w:tcPr>
            <w:tcW w:w="9920" w:type="dxa"/>
            <w:gridSpan w:val="5"/>
            <w:shd w:val="clear" w:color="auto" w:fill="DEEAF6" w:themeFill="accent1" w:themeFillTint="33"/>
          </w:tcPr>
          <w:p w14:paraId="55DFE136" w14:textId="3F27F572" w:rsidR="00E75F62" w:rsidRPr="00DC4510" w:rsidRDefault="00E75F62" w:rsidP="00C07F39">
            <w:pPr>
              <w:spacing w:line="259" w:lineRule="auto"/>
              <w:ind w:right="2"/>
              <w:rPr>
                <w:rFonts w:ascii="Arial" w:hAnsi="Arial" w:cs="Arial"/>
                <w:b/>
                <w:bCs/>
                <w:sz w:val="24"/>
                <w:szCs w:val="24"/>
              </w:rPr>
            </w:pPr>
            <w:r w:rsidRPr="00DC4510">
              <w:rPr>
                <w:rFonts w:ascii="Arial" w:hAnsi="Arial" w:cs="Arial"/>
                <w:b/>
                <w:bCs/>
                <w:sz w:val="24"/>
                <w:szCs w:val="24"/>
              </w:rPr>
              <w:t>ENTIDADE F</w:t>
            </w:r>
            <w:r w:rsidR="00494137">
              <w:rPr>
                <w:rFonts w:ascii="Arial" w:hAnsi="Arial" w:cs="Arial"/>
                <w:b/>
                <w:bCs/>
                <w:sz w:val="24"/>
                <w:szCs w:val="24"/>
              </w:rPr>
              <w:t>RACA</w:t>
            </w:r>
            <w:r w:rsidRPr="00DC4510">
              <w:rPr>
                <w:rFonts w:ascii="Arial" w:hAnsi="Arial" w:cs="Arial"/>
                <w:b/>
                <w:bCs/>
                <w:sz w:val="24"/>
                <w:szCs w:val="24"/>
              </w:rPr>
              <w:t>: tb_</w:t>
            </w:r>
            <w:r w:rsidR="00037E79">
              <w:rPr>
                <w:rFonts w:ascii="Arial" w:hAnsi="Arial" w:cs="Arial"/>
                <w:b/>
                <w:bCs/>
                <w:sz w:val="24"/>
                <w:szCs w:val="24"/>
              </w:rPr>
              <w:t>agendamento</w:t>
            </w:r>
          </w:p>
          <w:p w14:paraId="08CFA76B" w14:textId="77777777" w:rsidR="00E75F62" w:rsidRPr="00DC4510" w:rsidRDefault="00E75F62" w:rsidP="00C07F39">
            <w:pPr>
              <w:spacing w:line="259" w:lineRule="auto"/>
              <w:ind w:right="2"/>
              <w:rPr>
                <w:rFonts w:ascii="Arial" w:hAnsi="Arial" w:cs="Arial"/>
                <w:b/>
                <w:bCs/>
                <w:sz w:val="24"/>
                <w:szCs w:val="24"/>
              </w:rPr>
            </w:pPr>
          </w:p>
        </w:tc>
      </w:tr>
      <w:tr w:rsidR="00E75F62" w:rsidRPr="00DC4510" w14:paraId="118E193C" w14:textId="77777777" w:rsidTr="1DEE0FCF">
        <w:tc>
          <w:tcPr>
            <w:tcW w:w="2073" w:type="dxa"/>
            <w:shd w:val="clear" w:color="auto" w:fill="DEEAF6" w:themeFill="accent1" w:themeFillTint="33"/>
          </w:tcPr>
          <w:p w14:paraId="09210605" w14:textId="77777777" w:rsidR="00E75F62" w:rsidRPr="00DC4510" w:rsidRDefault="00E75F62" w:rsidP="00C07F39">
            <w:pPr>
              <w:spacing w:line="259" w:lineRule="auto"/>
              <w:ind w:right="2"/>
              <w:rPr>
                <w:rFonts w:ascii="Arial" w:hAnsi="Arial" w:cs="Arial"/>
                <w:b/>
                <w:bCs/>
                <w:sz w:val="24"/>
                <w:szCs w:val="24"/>
              </w:rPr>
            </w:pPr>
            <w:r w:rsidRPr="00DC4510">
              <w:rPr>
                <w:rFonts w:ascii="Arial" w:hAnsi="Arial" w:cs="Arial"/>
                <w:b/>
                <w:bCs/>
                <w:sz w:val="24"/>
                <w:szCs w:val="24"/>
              </w:rPr>
              <w:t>ATRIBUTO</w:t>
            </w:r>
          </w:p>
        </w:tc>
        <w:tc>
          <w:tcPr>
            <w:tcW w:w="1907" w:type="dxa"/>
            <w:shd w:val="clear" w:color="auto" w:fill="DEEAF6" w:themeFill="accent1" w:themeFillTint="33"/>
          </w:tcPr>
          <w:p w14:paraId="52F098D3" w14:textId="77777777" w:rsidR="00E75F62" w:rsidRPr="00DC4510" w:rsidRDefault="00E75F62" w:rsidP="00C07F39">
            <w:pPr>
              <w:spacing w:line="259" w:lineRule="auto"/>
              <w:ind w:right="2"/>
              <w:rPr>
                <w:rFonts w:ascii="Arial" w:hAnsi="Arial" w:cs="Arial"/>
                <w:b/>
                <w:bCs/>
                <w:sz w:val="24"/>
                <w:szCs w:val="24"/>
              </w:rPr>
            </w:pPr>
            <w:r w:rsidRPr="00DC4510">
              <w:rPr>
                <w:rFonts w:ascii="Arial" w:hAnsi="Arial" w:cs="Arial"/>
                <w:b/>
                <w:bCs/>
                <w:sz w:val="24"/>
                <w:szCs w:val="24"/>
              </w:rPr>
              <w:t>CLASSE</w:t>
            </w:r>
          </w:p>
        </w:tc>
        <w:tc>
          <w:tcPr>
            <w:tcW w:w="1907" w:type="dxa"/>
            <w:shd w:val="clear" w:color="auto" w:fill="DEEAF6" w:themeFill="accent1" w:themeFillTint="33"/>
          </w:tcPr>
          <w:p w14:paraId="7323BA87" w14:textId="77777777" w:rsidR="00E75F62" w:rsidRPr="00DC4510" w:rsidRDefault="00E75F62" w:rsidP="00C07F39">
            <w:pPr>
              <w:spacing w:line="259" w:lineRule="auto"/>
              <w:ind w:right="2"/>
              <w:rPr>
                <w:rFonts w:ascii="Arial" w:hAnsi="Arial" w:cs="Arial"/>
                <w:b/>
                <w:bCs/>
                <w:sz w:val="24"/>
                <w:szCs w:val="24"/>
              </w:rPr>
            </w:pPr>
            <w:r w:rsidRPr="00DC4510">
              <w:rPr>
                <w:rFonts w:ascii="Arial" w:hAnsi="Arial" w:cs="Arial"/>
                <w:b/>
                <w:bCs/>
                <w:sz w:val="24"/>
                <w:szCs w:val="24"/>
              </w:rPr>
              <w:t>DOMÍNIO</w:t>
            </w:r>
          </w:p>
        </w:tc>
        <w:tc>
          <w:tcPr>
            <w:tcW w:w="1907" w:type="dxa"/>
            <w:shd w:val="clear" w:color="auto" w:fill="DEEAF6" w:themeFill="accent1" w:themeFillTint="33"/>
          </w:tcPr>
          <w:p w14:paraId="3CB7D21E" w14:textId="77777777" w:rsidR="00E75F62" w:rsidRPr="00DC4510" w:rsidRDefault="00E75F62" w:rsidP="00C07F39">
            <w:pPr>
              <w:spacing w:line="259" w:lineRule="auto"/>
              <w:ind w:right="2"/>
              <w:rPr>
                <w:rFonts w:ascii="Arial" w:hAnsi="Arial" w:cs="Arial"/>
                <w:b/>
                <w:bCs/>
                <w:sz w:val="24"/>
                <w:szCs w:val="24"/>
              </w:rPr>
            </w:pPr>
            <w:r w:rsidRPr="00DC4510">
              <w:rPr>
                <w:rFonts w:ascii="Arial" w:hAnsi="Arial" w:cs="Arial"/>
                <w:b/>
                <w:bCs/>
                <w:sz w:val="24"/>
                <w:szCs w:val="24"/>
              </w:rPr>
              <w:t>TAMANHO</w:t>
            </w:r>
          </w:p>
        </w:tc>
        <w:tc>
          <w:tcPr>
            <w:tcW w:w="2126" w:type="dxa"/>
            <w:shd w:val="clear" w:color="auto" w:fill="DEEAF6" w:themeFill="accent1" w:themeFillTint="33"/>
          </w:tcPr>
          <w:p w14:paraId="73049326" w14:textId="77777777" w:rsidR="00E75F62" w:rsidRPr="00DC4510" w:rsidRDefault="00E75F62" w:rsidP="00C07F39">
            <w:pPr>
              <w:spacing w:line="259" w:lineRule="auto"/>
              <w:ind w:right="2"/>
              <w:rPr>
                <w:rFonts w:ascii="Arial" w:hAnsi="Arial" w:cs="Arial"/>
                <w:b/>
                <w:bCs/>
                <w:sz w:val="24"/>
                <w:szCs w:val="24"/>
              </w:rPr>
            </w:pPr>
            <w:r w:rsidRPr="00DC4510">
              <w:rPr>
                <w:rFonts w:ascii="Arial" w:hAnsi="Arial" w:cs="Arial"/>
                <w:b/>
                <w:bCs/>
                <w:sz w:val="24"/>
                <w:szCs w:val="24"/>
              </w:rPr>
              <w:t>DESCRIÇÃO</w:t>
            </w:r>
          </w:p>
        </w:tc>
      </w:tr>
      <w:tr w:rsidR="00E75F62" w:rsidRPr="00DC4510" w14:paraId="6F19DFB7" w14:textId="77777777" w:rsidTr="1DEE0FCF">
        <w:trPr>
          <w:trHeight w:val="1189"/>
        </w:trPr>
        <w:tc>
          <w:tcPr>
            <w:tcW w:w="2073" w:type="dxa"/>
          </w:tcPr>
          <w:p w14:paraId="136AD32A" w14:textId="3543DE9A" w:rsidR="00E75F62" w:rsidRPr="00DC4510" w:rsidRDefault="00494137" w:rsidP="00C07F39">
            <w:pPr>
              <w:spacing w:line="259" w:lineRule="auto"/>
              <w:ind w:right="2"/>
              <w:rPr>
                <w:rFonts w:ascii="Arial" w:hAnsi="Arial" w:cs="Arial"/>
                <w:sz w:val="24"/>
                <w:szCs w:val="24"/>
              </w:rPr>
            </w:pPr>
            <w:r>
              <w:rPr>
                <w:rFonts w:ascii="Arial" w:hAnsi="Arial" w:cs="Arial"/>
                <w:sz w:val="24"/>
                <w:szCs w:val="24"/>
              </w:rPr>
              <w:t>codagendamento</w:t>
            </w:r>
          </w:p>
        </w:tc>
        <w:tc>
          <w:tcPr>
            <w:tcW w:w="1907" w:type="dxa"/>
          </w:tcPr>
          <w:p w14:paraId="0433A6DD" w14:textId="77777777" w:rsidR="00E75F62" w:rsidRPr="00DC4510" w:rsidRDefault="00E75F62" w:rsidP="00C07F39">
            <w:pPr>
              <w:spacing w:line="259" w:lineRule="auto"/>
              <w:ind w:right="2"/>
              <w:rPr>
                <w:rFonts w:ascii="Arial" w:hAnsi="Arial" w:cs="Arial"/>
                <w:sz w:val="24"/>
                <w:szCs w:val="24"/>
              </w:rPr>
            </w:pPr>
            <w:r w:rsidRPr="00DC4510">
              <w:rPr>
                <w:rFonts w:ascii="Arial" w:hAnsi="Arial" w:cs="Arial"/>
                <w:sz w:val="24"/>
                <w:szCs w:val="24"/>
              </w:rPr>
              <w:t>Identificador</w:t>
            </w:r>
          </w:p>
        </w:tc>
        <w:tc>
          <w:tcPr>
            <w:tcW w:w="1907" w:type="dxa"/>
          </w:tcPr>
          <w:p w14:paraId="4C950D07" w14:textId="77777777" w:rsidR="00E75F62" w:rsidRPr="00DC4510" w:rsidRDefault="00E75F62" w:rsidP="00C07F39">
            <w:pPr>
              <w:spacing w:line="259" w:lineRule="auto"/>
              <w:ind w:right="2"/>
              <w:rPr>
                <w:rFonts w:ascii="Arial" w:hAnsi="Arial" w:cs="Arial"/>
                <w:sz w:val="24"/>
                <w:szCs w:val="24"/>
              </w:rPr>
            </w:pPr>
            <w:r w:rsidRPr="00DC4510">
              <w:rPr>
                <w:rFonts w:ascii="Arial" w:hAnsi="Arial" w:cs="Arial"/>
                <w:sz w:val="24"/>
                <w:szCs w:val="24"/>
              </w:rPr>
              <w:t>int</w:t>
            </w:r>
          </w:p>
        </w:tc>
        <w:tc>
          <w:tcPr>
            <w:tcW w:w="1907" w:type="dxa"/>
          </w:tcPr>
          <w:p w14:paraId="0D21ADD9" w14:textId="77777777" w:rsidR="00E75F62" w:rsidRPr="00DC4510" w:rsidRDefault="00E75F62" w:rsidP="00C07F39">
            <w:pPr>
              <w:spacing w:line="259" w:lineRule="auto"/>
              <w:ind w:right="2"/>
              <w:rPr>
                <w:rFonts w:ascii="Arial" w:hAnsi="Arial" w:cs="Arial"/>
                <w:sz w:val="24"/>
                <w:szCs w:val="24"/>
              </w:rPr>
            </w:pPr>
            <w:r w:rsidRPr="00DC4510">
              <w:rPr>
                <w:rFonts w:ascii="Arial" w:hAnsi="Arial" w:cs="Arial"/>
                <w:sz w:val="24"/>
                <w:szCs w:val="24"/>
              </w:rPr>
              <w:t>X</w:t>
            </w:r>
          </w:p>
        </w:tc>
        <w:tc>
          <w:tcPr>
            <w:tcW w:w="2126" w:type="dxa"/>
          </w:tcPr>
          <w:p w14:paraId="60170B50" w14:textId="4B5CA3D3" w:rsidR="00E75F62" w:rsidRPr="00DC4510" w:rsidRDefault="00E75F62" w:rsidP="00C07F39">
            <w:pPr>
              <w:spacing w:line="259" w:lineRule="auto"/>
              <w:ind w:right="2"/>
              <w:rPr>
                <w:rFonts w:ascii="Arial" w:hAnsi="Arial" w:cs="Arial"/>
                <w:sz w:val="24"/>
                <w:szCs w:val="24"/>
              </w:rPr>
            </w:pPr>
            <w:r w:rsidRPr="00DC4510">
              <w:rPr>
                <w:rFonts w:ascii="Arial" w:hAnsi="Arial" w:cs="Arial"/>
                <w:sz w:val="24"/>
                <w:szCs w:val="24"/>
              </w:rPr>
              <w:t>Código d</w:t>
            </w:r>
            <w:r>
              <w:rPr>
                <w:rFonts w:ascii="Arial" w:hAnsi="Arial" w:cs="Arial"/>
                <w:sz w:val="24"/>
                <w:szCs w:val="24"/>
              </w:rPr>
              <w:t xml:space="preserve">o </w:t>
            </w:r>
            <w:r w:rsidR="00494137">
              <w:rPr>
                <w:rFonts w:ascii="Arial" w:hAnsi="Arial" w:cs="Arial"/>
                <w:sz w:val="24"/>
                <w:szCs w:val="24"/>
              </w:rPr>
              <w:t>agedamento</w:t>
            </w:r>
            <w:r w:rsidRPr="00DC4510">
              <w:rPr>
                <w:rFonts w:ascii="Arial" w:hAnsi="Arial" w:cs="Arial"/>
                <w:sz w:val="24"/>
                <w:szCs w:val="24"/>
              </w:rPr>
              <w:t xml:space="preserve">, gerado automaticamente, não haverá repetições. </w:t>
            </w:r>
          </w:p>
        </w:tc>
      </w:tr>
      <w:tr w:rsidR="00E75F62" w:rsidRPr="00DC4510" w14:paraId="3A66DE69" w14:textId="77777777" w:rsidTr="1DEE0FCF">
        <w:tc>
          <w:tcPr>
            <w:tcW w:w="2073" w:type="dxa"/>
          </w:tcPr>
          <w:p w14:paraId="4EA85FA6" w14:textId="556E5B40" w:rsidR="00E75F62" w:rsidRPr="00DC4510" w:rsidRDefault="00494137" w:rsidP="00C07F39">
            <w:pPr>
              <w:spacing w:line="259" w:lineRule="auto"/>
              <w:ind w:right="2"/>
              <w:rPr>
                <w:rFonts w:ascii="Arial" w:hAnsi="Arial" w:cs="Arial"/>
                <w:sz w:val="24"/>
                <w:szCs w:val="24"/>
              </w:rPr>
            </w:pPr>
            <w:r>
              <w:rPr>
                <w:rFonts w:ascii="Arial" w:hAnsi="Arial" w:cs="Arial"/>
                <w:sz w:val="24"/>
                <w:szCs w:val="24"/>
              </w:rPr>
              <w:t>Dataagenda</w:t>
            </w:r>
          </w:p>
        </w:tc>
        <w:tc>
          <w:tcPr>
            <w:tcW w:w="1907" w:type="dxa"/>
          </w:tcPr>
          <w:p w14:paraId="2C6A3A00" w14:textId="77777777" w:rsidR="00E75F62" w:rsidRPr="00DC4510" w:rsidRDefault="00E75F62" w:rsidP="00C07F39">
            <w:pPr>
              <w:spacing w:line="259" w:lineRule="auto"/>
              <w:ind w:right="2"/>
              <w:rPr>
                <w:rFonts w:ascii="Arial" w:hAnsi="Arial" w:cs="Arial"/>
                <w:sz w:val="24"/>
                <w:szCs w:val="24"/>
              </w:rPr>
            </w:pPr>
            <w:r w:rsidRPr="00DC4510">
              <w:rPr>
                <w:rFonts w:ascii="Arial" w:hAnsi="Arial" w:cs="Arial"/>
                <w:sz w:val="24"/>
                <w:szCs w:val="24"/>
              </w:rPr>
              <w:t>Obrigatório</w:t>
            </w:r>
          </w:p>
        </w:tc>
        <w:tc>
          <w:tcPr>
            <w:tcW w:w="1907" w:type="dxa"/>
          </w:tcPr>
          <w:p w14:paraId="023FCB8D" w14:textId="485DE9B4" w:rsidR="00E75F62" w:rsidRPr="00DC4510" w:rsidRDefault="12B0100D" w:rsidP="00C07F39">
            <w:pPr>
              <w:spacing w:line="259" w:lineRule="auto"/>
              <w:ind w:right="2"/>
              <w:rPr>
                <w:rFonts w:ascii="Arial" w:hAnsi="Arial" w:cs="Arial"/>
                <w:sz w:val="24"/>
                <w:szCs w:val="24"/>
              </w:rPr>
            </w:pPr>
            <w:r w:rsidRPr="3D559160">
              <w:rPr>
                <w:rFonts w:ascii="Arial" w:hAnsi="Arial" w:cs="Arial"/>
                <w:sz w:val="24"/>
                <w:szCs w:val="24"/>
              </w:rPr>
              <w:t>Data</w:t>
            </w:r>
          </w:p>
        </w:tc>
        <w:tc>
          <w:tcPr>
            <w:tcW w:w="1907" w:type="dxa"/>
          </w:tcPr>
          <w:p w14:paraId="64708084" w14:textId="4DCF7915" w:rsidR="00E75F62" w:rsidRPr="00DC4510" w:rsidRDefault="00494137" w:rsidP="00C07F39">
            <w:pPr>
              <w:spacing w:line="259" w:lineRule="auto"/>
              <w:ind w:right="2"/>
              <w:rPr>
                <w:rFonts w:ascii="Arial" w:hAnsi="Arial" w:cs="Arial"/>
                <w:sz w:val="24"/>
                <w:szCs w:val="24"/>
              </w:rPr>
            </w:pPr>
            <w:r>
              <w:rPr>
                <w:rFonts w:ascii="Arial" w:hAnsi="Arial" w:cs="Arial"/>
                <w:sz w:val="24"/>
                <w:szCs w:val="24"/>
              </w:rPr>
              <w:t>8</w:t>
            </w:r>
          </w:p>
        </w:tc>
        <w:tc>
          <w:tcPr>
            <w:tcW w:w="2126" w:type="dxa"/>
          </w:tcPr>
          <w:p w14:paraId="4AFF2CCF" w14:textId="5FE1759E" w:rsidR="00E75F62" w:rsidRPr="00DC4510" w:rsidRDefault="12B0100D" w:rsidP="00C07F39">
            <w:pPr>
              <w:spacing w:line="259" w:lineRule="auto"/>
              <w:ind w:right="2"/>
              <w:rPr>
                <w:rFonts w:ascii="Arial" w:hAnsi="Arial" w:cs="Arial"/>
                <w:sz w:val="24"/>
                <w:szCs w:val="24"/>
              </w:rPr>
            </w:pPr>
            <w:r w:rsidRPr="3D559160">
              <w:rPr>
                <w:rFonts w:ascii="Arial" w:hAnsi="Arial" w:cs="Arial"/>
                <w:sz w:val="24"/>
                <w:szCs w:val="24"/>
              </w:rPr>
              <w:t>Data em que será agendada para realizar o serviço.</w:t>
            </w:r>
          </w:p>
        </w:tc>
      </w:tr>
      <w:tr w:rsidR="00E75F62" w:rsidRPr="00DC4510" w14:paraId="58AE532C" w14:textId="77777777" w:rsidTr="1DEE0FCF">
        <w:tc>
          <w:tcPr>
            <w:tcW w:w="2073" w:type="dxa"/>
          </w:tcPr>
          <w:p w14:paraId="176F3A7D" w14:textId="1DE5F823" w:rsidR="00E75F62" w:rsidRPr="00DC4510" w:rsidRDefault="706351A2" w:rsidP="00C07F39">
            <w:pPr>
              <w:ind w:right="2"/>
              <w:rPr>
                <w:rFonts w:ascii="Arial" w:hAnsi="Arial" w:cs="Arial"/>
                <w:sz w:val="24"/>
                <w:szCs w:val="24"/>
              </w:rPr>
            </w:pPr>
            <w:r w:rsidRPr="178CB5A3">
              <w:rPr>
                <w:rFonts w:ascii="Arial" w:hAnsi="Arial" w:cs="Arial"/>
                <w:sz w:val="24"/>
                <w:szCs w:val="24"/>
              </w:rPr>
              <w:t>totalserv</w:t>
            </w:r>
          </w:p>
        </w:tc>
        <w:tc>
          <w:tcPr>
            <w:tcW w:w="1907" w:type="dxa"/>
          </w:tcPr>
          <w:p w14:paraId="212386CF" w14:textId="167E094F" w:rsidR="00494137" w:rsidRPr="00DC4510" w:rsidRDefault="2D57880A" w:rsidP="00C07F39">
            <w:pPr>
              <w:ind w:right="2"/>
              <w:rPr>
                <w:rFonts w:ascii="Arial" w:hAnsi="Arial" w:cs="Arial"/>
                <w:sz w:val="24"/>
                <w:szCs w:val="24"/>
              </w:rPr>
            </w:pPr>
            <w:r w:rsidRPr="178CB5A3">
              <w:rPr>
                <w:rFonts w:ascii="Arial" w:hAnsi="Arial" w:cs="Arial"/>
                <w:sz w:val="24"/>
                <w:szCs w:val="24"/>
              </w:rPr>
              <w:t>obrigatório</w:t>
            </w:r>
          </w:p>
        </w:tc>
        <w:tc>
          <w:tcPr>
            <w:tcW w:w="1907" w:type="dxa"/>
          </w:tcPr>
          <w:p w14:paraId="6AF76BEB" w14:textId="62753B1B" w:rsidR="00E75F62" w:rsidRPr="00DC4510" w:rsidRDefault="2D57880A" w:rsidP="00C07F39">
            <w:pPr>
              <w:ind w:right="2"/>
              <w:rPr>
                <w:rFonts w:ascii="Arial" w:hAnsi="Arial" w:cs="Arial"/>
                <w:sz w:val="24"/>
                <w:szCs w:val="24"/>
              </w:rPr>
            </w:pPr>
            <w:r w:rsidRPr="178CB5A3">
              <w:rPr>
                <w:rFonts w:ascii="Arial" w:hAnsi="Arial" w:cs="Arial"/>
                <w:sz w:val="24"/>
                <w:szCs w:val="24"/>
              </w:rPr>
              <w:t>real</w:t>
            </w:r>
          </w:p>
        </w:tc>
        <w:tc>
          <w:tcPr>
            <w:tcW w:w="1907" w:type="dxa"/>
          </w:tcPr>
          <w:p w14:paraId="30F40378" w14:textId="2EECE26D" w:rsidR="00E75F62" w:rsidRPr="00DC4510" w:rsidRDefault="2D57880A" w:rsidP="00C07F39">
            <w:pPr>
              <w:ind w:right="2"/>
              <w:rPr>
                <w:rFonts w:ascii="Arial" w:hAnsi="Arial" w:cs="Arial"/>
                <w:sz w:val="24"/>
                <w:szCs w:val="24"/>
              </w:rPr>
            </w:pPr>
            <w:r w:rsidRPr="178CB5A3">
              <w:rPr>
                <w:rFonts w:ascii="Arial" w:hAnsi="Arial" w:cs="Arial"/>
                <w:sz w:val="24"/>
                <w:szCs w:val="24"/>
              </w:rPr>
              <w:t>x</w:t>
            </w:r>
          </w:p>
        </w:tc>
        <w:tc>
          <w:tcPr>
            <w:tcW w:w="2126" w:type="dxa"/>
          </w:tcPr>
          <w:p w14:paraId="1C35D80E" w14:textId="432F6C99" w:rsidR="00E75F62" w:rsidRPr="00DC4510" w:rsidRDefault="2D57880A" w:rsidP="00C07F39">
            <w:pPr>
              <w:ind w:right="2"/>
              <w:rPr>
                <w:rFonts w:ascii="Arial" w:hAnsi="Arial" w:cs="Arial"/>
                <w:sz w:val="24"/>
                <w:szCs w:val="24"/>
              </w:rPr>
            </w:pPr>
            <w:r w:rsidRPr="178CB5A3">
              <w:rPr>
                <w:rFonts w:ascii="Arial" w:hAnsi="Arial" w:cs="Arial"/>
                <w:sz w:val="24"/>
                <w:szCs w:val="24"/>
              </w:rPr>
              <w:t>Será a soma dos serviços que resultara o resultado</w:t>
            </w:r>
          </w:p>
        </w:tc>
      </w:tr>
      <w:tr w:rsidR="009126DF" w:rsidRPr="00DC4510" w14:paraId="13F96A6A" w14:textId="77777777" w:rsidTr="1DEE0FCF">
        <w:tc>
          <w:tcPr>
            <w:tcW w:w="2073" w:type="dxa"/>
          </w:tcPr>
          <w:p w14:paraId="6B9834C2" w14:textId="1AAB7A5F" w:rsidR="009126DF" w:rsidRDefault="2D57880A" w:rsidP="00C07F39">
            <w:pPr>
              <w:ind w:right="2"/>
              <w:rPr>
                <w:rFonts w:ascii="Arial" w:hAnsi="Arial" w:cs="Arial"/>
                <w:sz w:val="24"/>
                <w:szCs w:val="24"/>
              </w:rPr>
            </w:pPr>
            <w:r w:rsidRPr="178CB5A3">
              <w:rPr>
                <w:rFonts w:ascii="Arial" w:hAnsi="Arial" w:cs="Arial"/>
                <w:sz w:val="24"/>
                <w:szCs w:val="24"/>
              </w:rPr>
              <w:t>Tb_funcionario_codmatri</w:t>
            </w:r>
          </w:p>
        </w:tc>
        <w:tc>
          <w:tcPr>
            <w:tcW w:w="1907" w:type="dxa"/>
          </w:tcPr>
          <w:p w14:paraId="492CF422" w14:textId="122B1A46" w:rsidR="009126DF" w:rsidRDefault="009126DF" w:rsidP="00C07F39">
            <w:pPr>
              <w:ind w:right="2"/>
              <w:rPr>
                <w:rFonts w:ascii="Arial" w:hAnsi="Arial" w:cs="Arial"/>
                <w:sz w:val="24"/>
                <w:szCs w:val="24"/>
              </w:rPr>
            </w:pPr>
            <w:r>
              <w:rPr>
                <w:rFonts w:ascii="Arial" w:hAnsi="Arial" w:cs="Arial"/>
                <w:sz w:val="24"/>
                <w:szCs w:val="24"/>
              </w:rPr>
              <w:t>Estrangeiro</w:t>
            </w:r>
          </w:p>
        </w:tc>
        <w:tc>
          <w:tcPr>
            <w:tcW w:w="1907" w:type="dxa"/>
          </w:tcPr>
          <w:p w14:paraId="5C9E875A" w14:textId="670F09C2" w:rsidR="009126DF" w:rsidRDefault="009126DF" w:rsidP="00C07F39">
            <w:pPr>
              <w:ind w:right="2"/>
              <w:rPr>
                <w:rFonts w:ascii="Arial" w:hAnsi="Arial" w:cs="Arial"/>
                <w:sz w:val="24"/>
                <w:szCs w:val="24"/>
              </w:rPr>
            </w:pPr>
            <w:r>
              <w:rPr>
                <w:rFonts w:ascii="Arial" w:hAnsi="Arial" w:cs="Arial"/>
                <w:sz w:val="24"/>
                <w:szCs w:val="24"/>
              </w:rPr>
              <w:t>Int</w:t>
            </w:r>
          </w:p>
        </w:tc>
        <w:tc>
          <w:tcPr>
            <w:tcW w:w="1907" w:type="dxa"/>
          </w:tcPr>
          <w:p w14:paraId="48BB8114" w14:textId="4F02E507" w:rsidR="009126DF" w:rsidRDefault="009126DF" w:rsidP="00C07F39">
            <w:pPr>
              <w:ind w:right="2"/>
              <w:rPr>
                <w:rFonts w:ascii="Arial" w:hAnsi="Arial" w:cs="Arial"/>
                <w:sz w:val="24"/>
                <w:szCs w:val="24"/>
              </w:rPr>
            </w:pPr>
            <w:r>
              <w:rPr>
                <w:rFonts w:ascii="Arial" w:hAnsi="Arial" w:cs="Arial"/>
                <w:sz w:val="24"/>
                <w:szCs w:val="24"/>
              </w:rPr>
              <w:t>X</w:t>
            </w:r>
          </w:p>
        </w:tc>
        <w:tc>
          <w:tcPr>
            <w:tcW w:w="2126" w:type="dxa"/>
          </w:tcPr>
          <w:p w14:paraId="5C53BFFE" w14:textId="6A83D478" w:rsidR="009126DF" w:rsidRDefault="00895777" w:rsidP="00C07F39">
            <w:pPr>
              <w:ind w:right="2"/>
              <w:rPr>
                <w:rFonts w:ascii="Arial" w:hAnsi="Arial" w:cs="Arial"/>
                <w:sz w:val="24"/>
                <w:szCs w:val="24"/>
              </w:rPr>
            </w:pPr>
            <w:r w:rsidRPr="4CFAC41F">
              <w:rPr>
                <w:rFonts w:ascii="Arial" w:hAnsi="Arial" w:cs="Arial"/>
                <w:sz w:val="24"/>
                <w:szCs w:val="24"/>
              </w:rPr>
              <w:t>Código</w:t>
            </w:r>
            <w:r w:rsidR="2EC05724" w:rsidRPr="4CFAC41F">
              <w:rPr>
                <w:rFonts w:ascii="Arial" w:hAnsi="Arial" w:cs="Arial"/>
                <w:sz w:val="24"/>
                <w:szCs w:val="24"/>
              </w:rPr>
              <w:t xml:space="preserve"> do funcion</w:t>
            </w:r>
            <w:r w:rsidR="2136E4DE" w:rsidRPr="4CFAC41F">
              <w:rPr>
                <w:rFonts w:ascii="Arial" w:hAnsi="Arial" w:cs="Arial"/>
                <w:sz w:val="24"/>
                <w:szCs w:val="24"/>
              </w:rPr>
              <w:t>á</w:t>
            </w:r>
            <w:r w:rsidR="2EC05724" w:rsidRPr="4CFAC41F">
              <w:rPr>
                <w:rFonts w:ascii="Arial" w:hAnsi="Arial" w:cs="Arial"/>
                <w:sz w:val="24"/>
                <w:szCs w:val="24"/>
              </w:rPr>
              <w:t>rio, chave estrangeiro</w:t>
            </w:r>
          </w:p>
        </w:tc>
      </w:tr>
      <w:tr w:rsidR="6DE50A76" w14:paraId="7614593B" w14:textId="77777777" w:rsidTr="1DEE0FCF">
        <w:tc>
          <w:tcPr>
            <w:tcW w:w="2073" w:type="dxa"/>
          </w:tcPr>
          <w:p w14:paraId="20EF200B" w14:textId="513CA40C" w:rsidR="0D5A6F25" w:rsidRDefault="0D5A6F25" w:rsidP="6DE50A76">
            <w:pPr>
              <w:rPr>
                <w:rFonts w:ascii="Arial" w:hAnsi="Arial" w:cs="Arial"/>
                <w:sz w:val="24"/>
                <w:szCs w:val="24"/>
              </w:rPr>
            </w:pPr>
            <w:r w:rsidRPr="6DE50A76">
              <w:rPr>
                <w:rFonts w:ascii="Arial" w:hAnsi="Arial" w:cs="Arial"/>
                <w:sz w:val="24"/>
                <w:szCs w:val="24"/>
              </w:rPr>
              <w:t>Tb_cliente_codclie</w:t>
            </w:r>
          </w:p>
        </w:tc>
        <w:tc>
          <w:tcPr>
            <w:tcW w:w="1907" w:type="dxa"/>
          </w:tcPr>
          <w:p w14:paraId="1DA19ADA" w14:textId="25C7056F" w:rsidR="0D5A6F25" w:rsidRDefault="0D5A6F25" w:rsidP="6DE50A76">
            <w:pPr>
              <w:rPr>
                <w:rFonts w:ascii="Arial" w:hAnsi="Arial" w:cs="Arial"/>
                <w:sz w:val="24"/>
                <w:szCs w:val="24"/>
              </w:rPr>
            </w:pPr>
            <w:r w:rsidRPr="6DE50A76">
              <w:rPr>
                <w:rFonts w:ascii="Arial" w:hAnsi="Arial" w:cs="Arial"/>
                <w:sz w:val="24"/>
                <w:szCs w:val="24"/>
              </w:rPr>
              <w:t>Estrangeiro</w:t>
            </w:r>
          </w:p>
        </w:tc>
        <w:tc>
          <w:tcPr>
            <w:tcW w:w="1907" w:type="dxa"/>
          </w:tcPr>
          <w:p w14:paraId="1ED8EE53" w14:textId="6A6DD95C" w:rsidR="0D5A6F25" w:rsidRDefault="0D5A6F25" w:rsidP="6DE50A76">
            <w:pPr>
              <w:rPr>
                <w:rFonts w:ascii="Arial" w:hAnsi="Arial" w:cs="Arial"/>
                <w:sz w:val="24"/>
                <w:szCs w:val="24"/>
              </w:rPr>
            </w:pPr>
            <w:r w:rsidRPr="6DE50A76">
              <w:rPr>
                <w:rFonts w:ascii="Arial" w:hAnsi="Arial" w:cs="Arial"/>
                <w:sz w:val="24"/>
                <w:szCs w:val="24"/>
              </w:rPr>
              <w:t>int</w:t>
            </w:r>
          </w:p>
        </w:tc>
        <w:tc>
          <w:tcPr>
            <w:tcW w:w="1907" w:type="dxa"/>
          </w:tcPr>
          <w:p w14:paraId="0591242A" w14:textId="37A07E50" w:rsidR="0D5A6F25" w:rsidRDefault="0D5A6F25" w:rsidP="6DE50A76">
            <w:pPr>
              <w:rPr>
                <w:rFonts w:ascii="Arial" w:hAnsi="Arial" w:cs="Arial"/>
                <w:sz w:val="24"/>
                <w:szCs w:val="24"/>
              </w:rPr>
            </w:pPr>
            <w:r w:rsidRPr="6DE50A76">
              <w:rPr>
                <w:rFonts w:ascii="Arial" w:hAnsi="Arial" w:cs="Arial"/>
                <w:sz w:val="24"/>
                <w:szCs w:val="24"/>
              </w:rPr>
              <w:t>X</w:t>
            </w:r>
          </w:p>
        </w:tc>
        <w:tc>
          <w:tcPr>
            <w:tcW w:w="2126" w:type="dxa"/>
          </w:tcPr>
          <w:p w14:paraId="712B7A96" w14:textId="1B90B237" w:rsidR="0D5A6F25" w:rsidRDefault="69A20DE5" w:rsidP="6DE50A76">
            <w:pPr>
              <w:rPr>
                <w:rFonts w:ascii="Arial" w:hAnsi="Arial" w:cs="Arial"/>
                <w:sz w:val="24"/>
                <w:szCs w:val="24"/>
              </w:rPr>
            </w:pPr>
            <w:r w:rsidRPr="4CFAC41F">
              <w:rPr>
                <w:rFonts w:ascii="Arial" w:hAnsi="Arial" w:cs="Arial"/>
                <w:sz w:val="24"/>
                <w:szCs w:val="24"/>
              </w:rPr>
              <w:t xml:space="preserve">Código do </w:t>
            </w:r>
            <w:r w:rsidR="03701C2E" w:rsidRPr="4CFAC41F">
              <w:rPr>
                <w:rFonts w:ascii="Arial" w:hAnsi="Arial" w:cs="Arial"/>
                <w:sz w:val="24"/>
                <w:szCs w:val="24"/>
              </w:rPr>
              <w:t>cliente,</w:t>
            </w:r>
            <w:r w:rsidRPr="4CFAC41F">
              <w:rPr>
                <w:rFonts w:ascii="Arial" w:hAnsi="Arial" w:cs="Arial"/>
                <w:sz w:val="24"/>
                <w:szCs w:val="24"/>
              </w:rPr>
              <w:t xml:space="preserve"> chave estra</w:t>
            </w:r>
            <w:r w:rsidR="59681F5E" w:rsidRPr="4CFAC41F">
              <w:rPr>
                <w:rFonts w:ascii="Arial" w:hAnsi="Arial" w:cs="Arial"/>
                <w:sz w:val="24"/>
                <w:szCs w:val="24"/>
              </w:rPr>
              <w:t>ngeira</w:t>
            </w:r>
          </w:p>
        </w:tc>
      </w:tr>
      <w:tr w:rsidR="6DE50A76" w14:paraId="1BEF245F" w14:textId="77777777" w:rsidTr="1DEE0FCF">
        <w:trPr>
          <w:trHeight w:val="1020"/>
        </w:trPr>
        <w:tc>
          <w:tcPr>
            <w:tcW w:w="2073" w:type="dxa"/>
          </w:tcPr>
          <w:p w14:paraId="73F02980" w14:textId="71CB634C" w:rsidR="7BAC1200" w:rsidRDefault="7BAC1200" w:rsidP="6DE50A76">
            <w:pPr>
              <w:rPr>
                <w:rFonts w:ascii="Arial" w:hAnsi="Arial" w:cs="Arial"/>
                <w:sz w:val="24"/>
                <w:szCs w:val="24"/>
              </w:rPr>
            </w:pPr>
            <w:r w:rsidRPr="6DE50A76">
              <w:rPr>
                <w:rFonts w:ascii="Arial" w:hAnsi="Arial" w:cs="Arial"/>
                <w:sz w:val="24"/>
                <w:szCs w:val="24"/>
              </w:rPr>
              <w:t>Tb_servico_codservico</w:t>
            </w:r>
          </w:p>
        </w:tc>
        <w:tc>
          <w:tcPr>
            <w:tcW w:w="1907" w:type="dxa"/>
          </w:tcPr>
          <w:p w14:paraId="050AD723" w14:textId="4AE28FC9" w:rsidR="7BAC1200" w:rsidRDefault="7BAC1200" w:rsidP="6DE50A76">
            <w:pPr>
              <w:rPr>
                <w:rFonts w:ascii="Arial" w:hAnsi="Arial" w:cs="Arial"/>
                <w:sz w:val="24"/>
                <w:szCs w:val="24"/>
              </w:rPr>
            </w:pPr>
            <w:r w:rsidRPr="6DE50A76">
              <w:rPr>
                <w:rFonts w:ascii="Arial" w:hAnsi="Arial" w:cs="Arial"/>
                <w:sz w:val="24"/>
                <w:szCs w:val="24"/>
              </w:rPr>
              <w:t>Estrangeiro</w:t>
            </w:r>
          </w:p>
        </w:tc>
        <w:tc>
          <w:tcPr>
            <w:tcW w:w="1907" w:type="dxa"/>
          </w:tcPr>
          <w:p w14:paraId="6713E748" w14:textId="554FC6FB" w:rsidR="7BAC1200" w:rsidRDefault="7BAC1200" w:rsidP="6DE50A76">
            <w:pPr>
              <w:rPr>
                <w:rFonts w:ascii="Arial" w:hAnsi="Arial" w:cs="Arial"/>
                <w:sz w:val="24"/>
                <w:szCs w:val="24"/>
              </w:rPr>
            </w:pPr>
            <w:r w:rsidRPr="6DE50A76">
              <w:rPr>
                <w:rFonts w:ascii="Arial" w:hAnsi="Arial" w:cs="Arial"/>
                <w:sz w:val="24"/>
                <w:szCs w:val="24"/>
              </w:rPr>
              <w:t>int</w:t>
            </w:r>
          </w:p>
        </w:tc>
        <w:tc>
          <w:tcPr>
            <w:tcW w:w="1907" w:type="dxa"/>
          </w:tcPr>
          <w:p w14:paraId="405AAE70" w14:textId="089E89B0" w:rsidR="7BAC1200" w:rsidRDefault="7BAC1200" w:rsidP="6DE50A76">
            <w:pPr>
              <w:rPr>
                <w:rFonts w:ascii="Arial" w:hAnsi="Arial" w:cs="Arial"/>
                <w:sz w:val="24"/>
                <w:szCs w:val="24"/>
              </w:rPr>
            </w:pPr>
            <w:r w:rsidRPr="6DE50A76">
              <w:rPr>
                <w:rFonts w:ascii="Arial" w:hAnsi="Arial" w:cs="Arial"/>
                <w:sz w:val="24"/>
                <w:szCs w:val="24"/>
              </w:rPr>
              <w:t>X</w:t>
            </w:r>
          </w:p>
        </w:tc>
        <w:tc>
          <w:tcPr>
            <w:tcW w:w="2126" w:type="dxa"/>
          </w:tcPr>
          <w:p w14:paraId="1448E365" w14:textId="782C4761" w:rsidR="7BAC1200" w:rsidRDefault="7BAC1200" w:rsidP="6DE50A76">
            <w:pPr>
              <w:rPr>
                <w:rFonts w:ascii="Arial" w:hAnsi="Arial" w:cs="Arial"/>
                <w:sz w:val="24"/>
                <w:szCs w:val="24"/>
              </w:rPr>
            </w:pPr>
            <w:r w:rsidRPr="6DE50A76">
              <w:rPr>
                <w:rFonts w:ascii="Arial" w:hAnsi="Arial" w:cs="Arial"/>
                <w:sz w:val="24"/>
                <w:szCs w:val="24"/>
              </w:rPr>
              <w:t>Código de Serviço, Chave estrangeira</w:t>
            </w:r>
          </w:p>
        </w:tc>
      </w:tr>
      <w:tr w:rsidR="3D559160" w14:paraId="6C3DCBD7" w14:textId="77777777" w:rsidTr="1DEE0FCF">
        <w:trPr>
          <w:trHeight w:val="1020"/>
        </w:trPr>
        <w:tc>
          <w:tcPr>
            <w:tcW w:w="2073" w:type="dxa"/>
          </w:tcPr>
          <w:p w14:paraId="17D6C0AD" w14:textId="6D4F5552" w:rsidR="419DF81B" w:rsidRDefault="419DF81B" w:rsidP="3D559160">
            <w:pPr>
              <w:rPr>
                <w:rFonts w:ascii="Arial" w:hAnsi="Arial" w:cs="Arial"/>
                <w:sz w:val="24"/>
                <w:szCs w:val="24"/>
              </w:rPr>
            </w:pPr>
            <w:r w:rsidRPr="3D559160">
              <w:rPr>
                <w:rFonts w:ascii="Arial" w:hAnsi="Arial" w:cs="Arial"/>
                <w:sz w:val="24"/>
                <w:szCs w:val="24"/>
              </w:rPr>
              <w:lastRenderedPageBreak/>
              <w:t>hora</w:t>
            </w:r>
          </w:p>
        </w:tc>
        <w:tc>
          <w:tcPr>
            <w:tcW w:w="1907" w:type="dxa"/>
          </w:tcPr>
          <w:p w14:paraId="47801F99" w14:textId="21ECEE89" w:rsidR="419DF81B" w:rsidRDefault="419DF81B" w:rsidP="3D559160">
            <w:pPr>
              <w:rPr>
                <w:rFonts w:ascii="Arial" w:hAnsi="Arial" w:cs="Arial"/>
                <w:sz w:val="24"/>
                <w:szCs w:val="24"/>
              </w:rPr>
            </w:pPr>
            <w:r w:rsidRPr="3D559160">
              <w:rPr>
                <w:rFonts w:ascii="Arial" w:hAnsi="Arial" w:cs="Arial"/>
                <w:sz w:val="24"/>
                <w:szCs w:val="24"/>
              </w:rPr>
              <w:t>Obrigatório</w:t>
            </w:r>
          </w:p>
        </w:tc>
        <w:tc>
          <w:tcPr>
            <w:tcW w:w="1907" w:type="dxa"/>
          </w:tcPr>
          <w:p w14:paraId="756B7CA2" w14:textId="176C6FD0" w:rsidR="419DF81B" w:rsidRDefault="6F7B42BB" w:rsidP="3D559160">
            <w:pPr>
              <w:rPr>
                <w:rFonts w:ascii="Arial" w:hAnsi="Arial" w:cs="Arial"/>
                <w:sz w:val="24"/>
                <w:szCs w:val="24"/>
              </w:rPr>
            </w:pPr>
            <w:r w:rsidRPr="1DEE0FCF">
              <w:rPr>
                <w:rFonts w:ascii="Arial" w:hAnsi="Arial" w:cs="Arial"/>
                <w:sz w:val="24"/>
                <w:szCs w:val="24"/>
              </w:rPr>
              <w:t>Varchar</w:t>
            </w:r>
          </w:p>
        </w:tc>
        <w:tc>
          <w:tcPr>
            <w:tcW w:w="1907" w:type="dxa"/>
          </w:tcPr>
          <w:p w14:paraId="56141D05" w14:textId="7818E2F4" w:rsidR="419DF81B" w:rsidRDefault="419DF81B" w:rsidP="3D559160">
            <w:pPr>
              <w:rPr>
                <w:rFonts w:ascii="Arial" w:hAnsi="Arial" w:cs="Arial"/>
                <w:sz w:val="24"/>
                <w:szCs w:val="24"/>
              </w:rPr>
            </w:pPr>
            <w:r w:rsidRPr="3D559160">
              <w:rPr>
                <w:rFonts w:ascii="Arial" w:hAnsi="Arial" w:cs="Arial"/>
                <w:sz w:val="24"/>
                <w:szCs w:val="24"/>
              </w:rPr>
              <w:t>5</w:t>
            </w:r>
          </w:p>
        </w:tc>
        <w:tc>
          <w:tcPr>
            <w:tcW w:w="2126" w:type="dxa"/>
          </w:tcPr>
          <w:p w14:paraId="49593DCF" w14:textId="16A9A70B" w:rsidR="419DF81B" w:rsidRDefault="419DF81B" w:rsidP="3D559160">
            <w:pPr>
              <w:spacing w:line="259" w:lineRule="auto"/>
              <w:ind w:right="2"/>
              <w:rPr>
                <w:rFonts w:ascii="Arial" w:hAnsi="Arial" w:cs="Arial"/>
                <w:sz w:val="24"/>
                <w:szCs w:val="24"/>
              </w:rPr>
            </w:pPr>
            <w:r w:rsidRPr="3D559160">
              <w:rPr>
                <w:rFonts w:ascii="Arial" w:hAnsi="Arial" w:cs="Arial"/>
                <w:sz w:val="24"/>
                <w:szCs w:val="24"/>
              </w:rPr>
              <w:t>Hora em que será agendada para realizar o serviço.</w:t>
            </w:r>
          </w:p>
        </w:tc>
      </w:tr>
    </w:tbl>
    <w:p w14:paraId="1E179BC3" w14:textId="41B328D6" w:rsidR="6DE50A76" w:rsidRDefault="6DE50A76"/>
    <w:p w14:paraId="466C31A3" w14:textId="36D17968" w:rsidR="00F11C7D" w:rsidRPr="00131763" w:rsidRDefault="236E984A" w:rsidP="31D64667">
      <w:pPr>
        <w:pStyle w:val="Ttulo1"/>
        <w:rPr>
          <w:b/>
          <w:bCs/>
          <w:color w:val="auto"/>
        </w:rPr>
      </w:pPr>
      <w:r w:rsidRPr="1DEE0FCF">
        <w:rPr>
          <w:b/>
          <w:bCs/>
          <w:color w:val="auto"/>
        </w:rPr>
        <w:t>Script SQL</w:t>
      </w:r>
    </w:p>
    <w:p w14:paraId="1542F9C9" w14:textId="79ED0932" w:rsidR="1DEE0FCF" w:rsidRDefault="1DEE0FCF" w:rsidP="1DEE0FCF"/>
    <w:p w14:paraId="71A28CCF" w14:textId="4A72D892" w:rsidR="2245F5F1" w:rsidRDefault="2245F5F1" w:rsidP="1DEE0FCF">
      <w:r>
        <w:t>CREATE DATABASE  IF NOT EXISTS `sistemabarbearia` /*!40100 DEFAULT CHARACTER SET utf8 */;</w:t>
      </w:r>
    </w:p>
    <w:p w14:paraId="49543CE0" w14:textId="1F921381" w:rsidR="2245F5F1" w:rsidRDefault="2245F5F1" w:rsidP="1DEE0FCF">
      <w:r>
        <w:t>USE `sistemabarbearia`;</w:t>
      </w:r>
    </w:p>
    <w:p w14:paraId="5B0F70FB" w14:textId="34DD9254" w:rsidR="2245F5F1" w:rsidRDefault="2245F5F1" w:rsidP="1DEE0FCF">
      <w:r>
        <w:t>-- MySQL dump 10.13  Distrib 8.0.26, for Win64 (x86_64)</w:t>
      </w:r>
    </w:p>
    <w:p w14:paraId="3E0B0414" w14:textId="46C3903A" w:rsidR="2245F5F1" w:rsidRDefault="2245F5F1" w:rsidP="1DEE0FCF">
      <w:r>
        <w:t>--</w:t>
      </w:r>
    </w:p>
    <w:p w14:paraId="16A8D257" w14:textId="570799B8" w:rsidR="2245F5F1" w:rsidRDefault="2245F5F1" w:rsidP="1DEE0FCF">
      <w:r>
        <w:t>-- Host: localhost    Database: sistemabarbearia</w:t>
      </w:r>
    </w:p>
    <w:p w14:paraId="6EB16FEC" w14:textId="2647870B" w:rsidR="2245F5F1" w:rsidRDefault="2245F5F1" w:rsidP="1DEE0FCF">
      <w:r>
        <w:t>-- ------------------------------------------------------</w:t>
      </w:r>
    </w:p>
    <w:p w14:paraId="18D64C0F" w14:textId="096C996A" w:rsidR="2245F5F1" w:rsidRDefault="2245F5F1" w:rsidP="1DEE0FCF">
      <w:r>
        <w:t>-- Server version</w:t>
      </w:r>
      <w:r>
        <w:tab/>
        <w:t>5.7.35-log</w:t>
      </w:r>
    </w:p>
    <w:p w14:paraId="1FC06BBD" w14:textId="58EA75C6" w:rsidR="2245F5F1" w:rsidRDefault="2245F5F1" w:rsidP="1DEE0FCF">
      <w:r>
        <w:t xml:space="preserve"> </w:t>
      </w:r>
    </w:p>
    <w:p w14:paraId="57D7FA01" w14:textId="03211078" w:rsidR="2245F5F1" w:rsidRDefault="2245F5F1" w:rsidP="1DEE0FCF">
      <w:r>
        <w:t>/*!40101 SET @OLD_CHARACTER_SET_CLIENT=@@CHARACTER_SET_CLIENT */;</w:t>
      </w:r>
    </w:p>
    <w:p w14:paraId="6B21A6B1" w14:textId="6283A757" w:rsidR="2245F5F1" w:rsidRDefault="2245F5F1" w:rsidP="1DEE0FCF">
      <w:r>
        <w:t>/*!40101 SET @OLD_CHARACTER_SET_RESULTS=@@CHARACTER_SET_RESULTS */;</w:t>
      </w:r>
    </w:p>
    <w:p w14:paraId="310545FF" w14:textId="785836DD" w:rsidR="2245F5F1" w:rsidRDefault="2245F5F1" w:rsidP="1DEE0FCF">
      <w:r>
        <w:t>/*!40101 SET @OLD_COLLATION_CONNECTION=@@COLLATION_CONNECTION */;</w:t>
      </w:r>
    </w:p>
    <w:p w14:paraId="08490E50" w14:textId="31519F2C" w:rsidR="2245F5F1" w:rsidRDefault="2245F5F1" w:rsidP="1DEE0FCF">
      <w:r>
        <w:t>/*!50503 SET NAMES utf8 */;</w:t>
      </w:r>
    </w:p>
    <w:p w14:paraId="7C294CAF" w14:textId="437A638A" w:rsidR="2245F5F1" w:rsidRDefault="2245F5F1" w:rsidP="1DEE0FCF">
      <w:r>
        <w:t>/*!40103 SET @OLD_TIME_ZONE=@@TIME_ZONE */;</w:t>
      </w:r>
    </w:p>
    <w:p w14:paraId="311B799B" w14:textId="283AFE68" w:rsidR="2245F5F1" w:rsidRDefault="2245F5F1" w:rsidP="1DEE0FCF">
      <w:r>
        <w:t>/*!40103 SET TIME_ZONE='+00:00' */;</w:t>
      </w:r>
    </w:p>
    <w:p w14:paraId="75B34D10" w14:textId="79151381" w:rsidR="2245F5F1" w:rsidRDefault="2245F5F1" w:rsidP="1DEE0FCF">
      <w:r>
        <w:t>/*!40014 SET @OLD_UNIQUE_CHECKS=@@UNIQUE_CHECKS, UNIQUE_CHECKS=0 */;</w:t>
      </w:r>
    </w:p>
    <w:p w14:paraId="0020674A" w14:textId="18BFCD13" w:rsidR="2245F5F1" w:rsidRDefault="2245F5F1" w:rsidP="1DEE0FCF">
      <w:r>
        <w:t>/*!40014 SET @OLD_FOREIGN_KEY_CHECKS=@@FOREIGN_KEY_CHECKS, FOREIGN_KEY_CHECKS=0 */;</w:t>
      </w:r>
    </w:p>
    <w:p w14:paraId="480BD398" w14:textId="703F24FA" w:rsidR="2245F5F1" w:rsidRDefault="2245F5F1" w:rsidP="1DEE0FCF">
      <w:r>
        <w:t>/*!40101 SET @OLD_SQL_MODE=@@SQL_MODE, SQL_MODE='NO_AUTO_VALUE_ON_ZERO' */;</w:t>
      </w:r>
    </w:p>
    <w:p w14:paraId="1CB8EFFE" w14:textId="0AA54593" w:rsidR="2245F5F1" w:rsidRDefault="2245F5F1" w:rsidP="1DEE0FCF">
      <w:r>
        <w:t>/*!40111 SET @OLD_SQL_NOTES=@@SQL_NOTES, SQL_NOTES=0 */;</w:t>
      </w:r>
    </w:p>
    <w:p w14:paraId="66CBB834" w14:textId="34E41018" w:rsidR="2245F5F1" w:rsidRDefault="2245F5F1" w:rsidP="1DEE0FCF">
      <w:r>
        <w:t xml:space="preserve"> </w:t>
      </w:r>
    </w:p>
    <w:p w14:paraId="1C50CC62" w14:textId="3E5AA982" w:rsidR="2245F5F1" w:rsidRDefault="2245F5F1" w:rsidP="1DEE0FCF">
      <w:r>
        <w:t>--</w:t>
      </w:r>
    </w:p>
    <w:p w14:paraId="5B32EC39" w14:textId="1CE7F0CF" w:rsidR="2245F5F1" w:rsidRDefault="2245F5F1" w:rsidP="1DEE0FCF">
      <w:r>
        <w:t>-- Table structure for table `tb_agendamento`</w:t>
      </w:r>
    </w:p>
    <w:p w14:paraId="3FF00A9A" w14:textId="16582F12" w:rsidR="2245F5F1" w:rsidRDefault="2245F5F1" w:rsidP="1DEE0FCF">
      <w:r>
        <w:t>--</w:t>
      </w:r>
    </w:p>
    <w:p w14:paraId="505CC09A" w14:textId="32A930DF" w:rsidR="2245F5F1" w:rsidRDefault="2245F5F1" w:rsidP="1DEE0FCF">
      <w:r>
        <w:t xml:space="preserve"> </w:t>
      </w:r>
    </w:p>
    <w:p w14:paraId="0F63A0AF" w14:textId="47BFCB20" w:rsidR="2245F5F1" w:rsidRDefault="2245F5F1" w:rsidP="1DEE0FCF">
      <w:r>
        <w:t>DROP TABLE IF EXISTS `tb_agendamento`;</w:t>
      </w:r>
    </w:p>
    <w:p w14:paraId="1A18A2F4" w14:textId="4C089DAE" w:rsidR="2245F5F1" w:rsidRDefault="2245F5F1" w:rsidP="1DEE0FCF">
      <w:r>
        <w:t>/*!40101 SET @saved_cs_client     = @@character_set_client */;</w:t>
      </w:r>
    </w:p>
    <w:p w14:paraId="224ECDE1" w14:textId="65C11643" w:rsidR="2245F5F1" w:rsidRDefault="2245F5F1" w:rsidP="1DEE0FCF">
      <w:r>
        <w:lastRenderedPageBreak/>
        <w:t>/*!50503 SET character_set_client = utf8mb4 */;</w:t>
      </w:r>
    </w:p>
    <w:p w14:paraId="18F080FA" w14:textId="5E2D96E0" w:rsidR="2245F5F1" w:rsidRDefault="2245F5F1" w:rsidP="1DEE0FCF">
      <w:r>
        <w:t>CREATE TABLE `tb_agendamento` (</w:t>
      </w:r>
    </w:p>
    <w:p w14:paraId="59EE2E07" w14:textId="4618A097" w:rsidR="2245F5F1" w:rsidRDefault="2245F5F1" w:rsidP="1DEE0FCF">
      <w:r>
        <w:t xml:space="preserve">  `codagendamento` int(11) NOT NULL AUTO_INCREMENT,</w:t>
      </w:r>
    </w:p>
    <w:p w14:paraId="05BCCFF5" w14:textId="7BEB6370" w:rsidR="2245F5F1" w:rsidRDefault="2245F5F1" w:rsidP="1DEE0FCF">
      <w:r>
        <w:t xml:space="preserve">  `hora` char(5) NOT NULL,</w:t>
      </w:r>
    </w:p>
    <w:p w14:paraId="27483C7C" w14:textId="13B27F84" w:rsidR="2245F5F1" w:rsidRDefault="2245F5F1" w:rsidP="1DEE0FCF">
      <w:r>
        <w:t xml:space="preserve">  `dataagenda` date NOT NULL,</w:t>
      </w:r>
    </w:p>
    <w:p w14:paraId="1884CD24" w14:textId="0FC57F6F" w:rsidR="2245F5F1" w:rsidRDefault="2245F5F1" w:rsidP="1DEE0FCF">
      <w:r>
        <w:t xml:space="preserve">  `totalserv` double NOT NULL,</w:t>
      </w:r>
    </w:p>
    <w:p w14:paraId="31BD7D31" w14:textId="69E4FF9F" w:rsidR="2245F5F1" w:rsidRDefault="2245F5F1" w:rsidP="1DEE0FCF">
      <w:r>
        <w:t xml:space="preserve">  `tb_funcionario_codmatri` int(11) NOT NULL,</w:t>
      </w:r>
    </w:p>
    <w:p w14:paraId="07C39097" w14:textId="6D12E929" w:rsidR="2245F5F1" w:rsidRDefault="2245F5F1" w:rsidP="1DEE0FCF">
      <w:r>
        <w:t xml:space="preserve">  `tb_cliente_codclie` int(11) NOT NULL,</w:t>
      </w:r>
    </w:p>
    <w:p w14:paraId="7483DA6E" w14:textId="6358E3FC" w:rsidR="2245F5F1" w:rsidRDefault="2245F5F1" w:rsidP="1DEE0FCF">
      <w:r>
        <w:t xml:space="preserve">  `tb_servico_codservico` int(11) NOT NULL,</w:t>
      </w:r>
    </w:p>
    <w:p w14:paraId="6228257F" w14:textId="0754C76B" w:rsidR="2245F5F1" w:rsidRDefault="2245F5F1" w:rsidP="1DEE0FCF">
      <w:r>
        <w:t xml:space="preserve">  PRIMARY KEY (`codagendamento`),</w:t>
      </w:r>
    </w:p>
    <w:p w14:paraId="60E3CABC" w14:textId="66313568" w:rsidR="2245F5F1" w:rsidRDefault="2245F5F1" w:rsidP="1DEE0FCF">
      <w:r>
        <w:t xml:space="preserve">  KEY `fk_tb_agendamento_tb_funcionario1_idx` (`tb_funcionario_codmatri`),</w:t>
      </w:r>
    </w:p>
    <w:p w14:paraId="128CCA5D" w14:textId="4688F774" w:rsidR="2245F5F1" w:rsidRDefault="2245F5F1" w:rsidP="1DEE0FCF">
      <w:r>
        <w:t xml:space="preserve">  KEY `fk_tb_agendamento_tb_cliente1_idx` (`tb_cliente_codclie`),</w:t>
      </w:r>
    </w:p>
    <w:p w14:paraId="0C1F67E5" w14:textId="5E176E7B" w:rsidR="2245F5F1" w:rsidRDefault="2245F5F1" w:rsidP="1DEE0FCF">
      <w:r>
        <w:t xml:space="preserve">  KEY `fk_tb_agendamento_tb_servico1_idx` (`tb_servico_codservico`),</w:t>
      </w:r>
    </w:p>
    <w:p w14:paraId="1000DB0D" w14:textId="758DBC99" w:rsidR="2245F5F1" w:rsidRDefault="2245F5F1" w:rsidP="1DEE0FCF">
      <w:r>
        <w:t xml:space="preserve">  CONSTRAINT `fk_tb_agendamento_tb_cliente1` FOREIGN KEY (`tb_cliente_codclie`) REFERENCES `tb_cliente` (`codclie`) ON DELETE NO ACTION ON UPDATE NO ACTION,</w:t>
      </w:r>
    </w:p>
    <w:p w14:paraId="4A8929BA" w14:textId="74DD2D7E" w:rsidR="2245F5F1" w:rsidRDefault="2245F5F1" w:rsidP="1DEE0FCF">
      <w:r>
        <w:t xml:space="preserve">  CONSTRAINT `fk_tb_agendamento_tb_funcionario1` FOREIGN KEY (`tb_funcionario_codmatri`) REFERENCES `tb_funcionario` (`codmatri`) ON DELETE NO ACTION ON UPDATE NO ACTION,</w:t>
      </w:r>
    </w:p>
    <w:p w14:paraId="2165E8E8" w14:textId="3F9D87E2" w:rsidR="2245F5F1" w:rsidRDefault="2245F5F1" w:rsidP="1DEE0FCF">
      <w:r>
        <w:t xml:space="preserve">  CONSTRAINT `fk_tb_agendamento_tb_servico1` FOREIGN KEY (`tb_servico_codservico`) REFERENCES `tb_servico` (`codservico`) ON DELETE NO ACTION ON UPDATE NO ACTION</w:t>
      </w:r>
    </w:p>
    <w:p w14:paraId="2A1165C2" w14:textId="44505202" w:rsidR="2245F5F1" w:rsidRDefault="2245F5F1" w:rsidP="1DEE0FCF">
      <w:r>
        <w:t>) ENGINE=InnoDB DEFAULT CHARSET=utf8;</w:t>
      </w:r>
    </w:p>
    <w:p w14:paraId="521A2B30" w14:textId="40192863" w:rsidR="2245F5F1" w:rsidRDefault="2245F5F1" w:rsidP="1DEE0FCF">
      <w:r>
        <w:t>/*!40101 SET character_set_client = @saved_cs_client */;</w:t>
      </w:r>
    </w:p>
    <w:p w14:paraId="33BCBA86" w14:textId="5A2D94F7" w:rsidR="2245F5F1" w:rsidRDefault="2245F5F1" w:rsidP="1DEE0FCF">
      <w:r>
        <w:t xml:space="preserve"> </w:t>
      </w:r>
    </w:p>
    <w:p w14:paraId="6D5621C9" w14:textId="45B9CE88" w:rsidR="2245F5F1" w:rsidRDefault="2245F5F1" w:rsidP="1DEE0FCF">
      <w:r>
        <w:t>--</w:t>
      </w:r>
    </w:p>
    <w:p w14:paraId="71734870" w14:textId="7EE55351" w:rsidR="2245F5F1" w:rsidRDefault="2245F5F1" w:rsidP="1DEE0FCF">
      <w:r>
        <w:t>-- Dumping data for table `tb_agendamento`</w:t>
      </w:r>
    </w:p>
    <w:p w14:paraId="0BB2EC98" w14:textId="52A6B01B" w:rsidR="2245F5F1" w:rsidRDefault="2245F5F1" w:rsidP="1DEE0FCF">
      <w:r>
        <w:t>--</w:t>
      </w:r>
    </w:p>
    <w:p w14:paraId="3DCF0434" w14:textId="17DB2F2D" w:rsidR="2245F5F1" w:rsidRDefault="2245F5F1" w:rsidP="1DEE0FCF">
      <w:r>
        <w:t xml:space="preserve"> </w:t>
      </w:r>
    </w:p>
    <w:p w14:paraId="3CB61EA1" w14:textId="6EA407FE" w:rsidR="2245F5F1" w:rsidRDefault="2245F5F1" w:rsidP="1DEE0FCF">
      <w:r>
        <w:t>LOCK TABLES `tb_agendamento` WRITE;</w:t>
      </w:r>
    </w:p>
    <w:p w14:paraId="3959DC74" w14:textId="387AF3EF" w:rsidR="2245F5F1" w:rsidRDefault="2245F5F1" w:rsidP="1DEE0FCF">
      <w:r>
        <w:t>/*!40000 ALTER TABLE `tb_agendamento` DISABLE KEYS */;</w:t>
      </w:r>
    </w:p>
    <w:p w14:paraId="6CA00D64" w14:textId="39ECD943" w:rsidR="2245F5F1" w:rsidRDefault="2245F5F1" w:rsidP="1DEE0FCF">
      <w:r>
        <w:t>/*!40000 ALTER TABLE `tb_agendamento` ENABLE KEYS */;</w:t>
      </w:r>
    </w:p>
    <w:p w14:paraId="117BC3EC" w14:textId="2D7973D4" w:rsidR="2245F5F1" w:rsidRDefault="2245F5F1" w:rsidP="1DEE0FCF">
      <w:r>
        <w:t>UNLOCK TABLES;</w:t>
      </w:r>
    </w:p>
    <w:p w14:paraId="2AB95B22" w14:textId="469CBA79" w:rsidR="2245F5F1" w:rsidRDefault="2245F5F1" w:rsidP="1DEE0FCF">
      <w:r>
        <w:t xml:space="preserve"> </w:t>
      </w:r>
    </w:p>
    <w:p w14:paraId="223609DA" w14:textId="05A62B12" w:rsidR="2245F5F1" w:rsidRDefault="2245F5F1" w:rsidP="1DEE0FCF">
      <w:r>
        <w:t>--</w:t>
      </w:r>
    </w:p>
    <w:p w14:paraId="3DBD4463" w14:textId="2E0C213B" w:rsidR="2245F5F1" w:rsidRDefault="2245F5F1" w:rsidP="1DEE0FCF">
      <w:r>
        <w:lastRenderedPageBreak/>
        <w:t>-- Table structure for table `tb_categoria`</w:t>
      </w:r>
    </w:p>
    <w:p w14:paraId="55C7F006" w14:textId="4D592C60" w:rsidR="2245F5F1" w:rsidRDefault="2245F5F1" w:rsidP="1DEE0FCF">
      <w:r>
        <w:t>--</w:t>
      </w:r>
    </w:p>
    <w:p w14:paraId="7A14BEA3" w14:textId="1C941E9C" w:rsidR="2245F5F1" w:rsidRDefault="2245F5F1" w:rsidP="1DEE0FCF">
      <w:r>
        <w:t xml:space="preserve"> </w:t>
      </w:r>
    </w:p>
    <w:p w14:paraId="38C595F5" w14:textId="2D0EC321" w:rsidR="2245F5F1" w:rsidRDefault="2245F5F1" w:rsidP="1DEE0FCF">
      <w:r>
        <w:t>DROP TABLE IF EXISTS `tb_categoria`;</w:t>
      </w:r>
    </w:p>
    <w:p w14:paraId="05200A97" w14:textId="69A6ABF4" w:rsidR="2245F5F1" w:rsidRDefault="2245F5F1" w:rsidP="1DEE0FCF">
      <w:r>
        <w:t>/*!40101 SET @saved_cs_client     = @@character_set_client */;</w:t>
      </w:r>
    </w:p>
    <w:p w14:paraId="06502BB6" w14:textId="0425D0A9" w:rsidR="2245F5F1" w:rsidRDefault="2245F5F1" w:rsidP="1DEE0FCF">
      <w:r>
        <w:t>/*!50503 SET character_set_client = utf8mb4 */;</w:t>
      </w:r>
    </w:p>
    <w:p w14:paraId="2FC6A412" w14:textId="423CCB25" w:rsidR="2245F5F1" w:rsidRDefault="2245F5F1" w:rsidP="1DEE0FCF">
      <w:r>
        <w:t>CREATE TABLE `tb_categoria` (</w:t>
      </w:r>
    </w:p>
    <w:p w14:paraId="69FAE623" w14:textId="5A183052" w:rsidR="2245F5F1" w:rsidRDefault="2245F5F1" w:rsidP="1DEE0FCF">
      <w:r>
        <w:t xml:space="preserve">  `codcateg` int(11) NOT NULL AUTO_INCREMENT,</w:t>
      </w:r>
    </w:p>
    <w:p w14:paraId="12CC7B20" w14:textId="2B86077A" w:rsidR="2245F5F1" w:rsidRDefault="2245F5F1" w:rsidP="1DEE0FCF">
      <w:r>
        <w:t xml:space="preserve">  `nomecateg` varchar(30) NOT NULL,</w:t>
      </w:r>
    </w:p>
    <w:p w14:paraId="51086E9F" w14:textId="45983141" w:rsidR="2245F5F1" w:rsidRDefault="2245F5F1" w:rsidP="1DEE0FCF">
      <w:r>
        <w:t xml:space="preserve">  PRIMARY KEY (`codcateg`)</w:t>
      </w:r>
    </w:p>
    <w:p w14:paraId="64CDB759" w14:textId="2A5B3AB2" w:rsidR="2245F5F1" w:rsidRDefault="2245F5F1" w:rsidP="1DEE0FCF">
      <w:r>
        <w:t>) ENGINE=InnoDB DEFAULT CHARSET=utf8;</w:t>
      </w:r>
    </w:p>
    <w:p w14:paraId="398E20FA" w14:textId="7EEEC124" w:rsidR="2245F5F1" w:rsidRDefault="2245F5F1" w:rsidP="1DEE0FCF">
      <w:r>
        <w:t>/*!40101 SET character_set_client = @saved_cs_client */;</w:t>
      </w:r>
    </w:p>
    <w:p w14:paraId="10EDE1D4" w14:textId="54A7EA97" w:rsidR="2245F5F1" w:rsidRDefault="2245F5F1" w:rsidP="1DEE0FCF">
      <w:r>
        <w:t xml:space="preserve"> </w:t>
      </w:r>
    </w:p>
    <w:p w14:paraId="173F13FD" w14:textId="1CA73183" w:rsidR="2245F5F1" w:rsidRDefault="2245F5F1" w:rsidP="1DEE0FCF">
      <w:r>
        <w:t>--</w:t>
      </w:r>
    </w:p>
    <w:p w14:paraId="5CE057BA" w14:textId="38BDE738" w:rsidR="2245F5F1" w:rsidRDefault="2245F5F1" w:rsidP="1DEE0FCF">
      <w:r>
        <w:t>-- Dumping data for table `tb_categoria`</w:t>
      </w:r>
    </w:p>
    <w:p w14:paraId="23FF9DBD" w14:textId="606D29C6" w:rsidR="2245F5F1" w:rsidRDefault="2245F5F1" w:rsidP="1DEE0FCF">
      <w:r>
        <w:t>--</w:t>
      </w:r>
    </w:p>
    <w:p w14:paraId="4E2F16C7" w14:textId="18F857C2" w:rsidR="2245F5F1" w:rsidRDefault="2245F5F1" w:rsidP="1DEE0FCF">
      <w:r>
        <w:t xml:space="preserve"> </w:t>
      </w:r>
    </w:p>
    <w:p w14:paraId="4D799E0D" w14:textId="741FED5D" w:rsidR="2245F5F1" w:rsidRDefault="2245F5F1" w:rsidP="1DEE0FCF">
      <w:r>
        <w:t>LOCK TABLES `tb_categoria` WRITE;</w:t>
      </w:r>
    </w:p>
    <w:p w14:paraId="436A9091" w14:textId="7C46C75D" w:rsidR="2245F5F1" w:rsidRDefault="2245F5F1" w:rsidP="1DEE0FCF">
      <w:r>
        <w:t>/*!40000 ALTER TABLE `tb_categoria` DISABLE KEYS */;</w:t>
      </w:r>
    </w:p>
    <w:p w14:paraId="6CD6BDCD" w14:textId="67C8BC2B" w:rsidR="2245F5F1" w:rsidRDefault="2245F5F1" w:rsidP="1DEE0FCF">
      <w:r>
        <w:t>/*!40000 ALTER TABLE `tb_categoria` ENABLE KEYS */;</w:t>
      </w:r>
    </w:p>
    <w:p w14:paraId="43BC6895" w14:textId="35778FFA" w:rsidR="2245F5F1" w:rsidRDefault="2245F5F1" w:rsidP="1DEE0FCF">
      <w:r>
        <w:t>UNLOCK TABLES;</w:t>
      </w:r>
    </w:p>
    <w:p w14:paraId="175D700F" w14:textId="167E25DF" w:rsidR="2245F5F1" w:rsidRDefault="2245F5F1" w:rsidP="1DEE0FCF">
      <w:r>
        <w:t xml:space="preserve"> </w:t>
      </w:r>
    </w:p>
    <w:p w14:paraId="6D831A00" w14:textId="265208A5" w:rsidR="2245F5F1" w:rsidRDefault="2245F5F1" w:rsidP="1DEE0FCF">
      <w:r>
        <w:t>--</w:t>
      </w:r>
    </w:p>
    <w:p w14:paraId="4B748762" w14:textId="37DD146C" w:rsidR="2245F5F1" w:rsidRDefault="2245F5F1" w:rsidP="1DEE0FCF">
      <w:r>
        <w:t>-- Table structure for table `tb_cliente`</w:t>
      </w:r>
    </w:p>
    <w:p w14:paraId="33043D55" w14:textId="11760566" w:rsidR="2245F5F1" w:rsidRDefault="2245F5F1" w:rsidP="1DEE0FCF">
      <w:r>
        <w:t>--</w:t>
      </w:r>
    </w:p>
    <w:p w14:paraId="3EC6CF70" w14:textId="6B7B4F24" w:rsidR="2245F5F1" w:rsidRDefault="2245F5F1" w:rsidP="1DEE0FCF">
      <w:r>
        <w:t xml:space="preserve"> </w:t>
      </w:r>
    </w:p>
    <w:p w14:paraId="18334F52" w14:textId="14233222" w:rsidR="2245F5F1" w:rsidRDefault="2245F5F1" w:rsidP="1DEE0FCF">
      <w:r>
        <w:t>DROP TABLE IF EXISTS `tb_cliente`;</w:t>
      </w:r>
    </w:p>
    <w:p w14:paraId="77B70A72" w14:textId="17CDDC2E" w:rsidR="2245F5F1" w:rsidRDefault="2245F5F1" w:rsidP="1DEE0FCF">
      <w:r>
        <w:t>/*!40101 SET @saved_cs_client     = @@character_set_client */;</w:t>
      </w:r>
    </w:p>
    <w:p w14:paraId="7443BFC3" w14:textId="3AA1CBA0" w:rsidR="2245F5F1" w:rsidRDefault="2245F5F1" w:rsidP="1DEE0FCF">
      <w:r>
        <w:t>/*!50503 SET character_set_client = utf8mb4 */;</w:t>
      </w:r>
    </w:p>
    <w:p w14:paraId="79AB8A29" w14:textId="40E98179" w:rsidR="2245F5F1" w:rsidRDefault="2245F5F1" w:rsidP="1DEE0FCF">
      <w:r>
        <w:t>CREATE TABLE `tb_cliente` (</w:t>
      </w:r>
    </w:p>
    <w:p w14:paraId="68A4A5A6" w14:textId="5B24DBAA" w:rsidR="2245F5F1" w:rsidRDefault="2245F5F1" w:rsidP="1DEE0FCF">
      <w:r>
        <w:t xml:space="preserve">  `codclie` int(11) NOT NULL AUTO_INCREMENT,</w:t>
      </w:r>
    </w:p>
    <w:p w14:paraId="60AA0547" w14:textId="609AAED4" w:rsidR="2245F5F1" w:rsidRDefault="2245F5F1" w:rsidP="1DEE0FCF">
      <w:r>
        <w:lastRenderedPageBreak/>
        <w:t xml:space="preserve">  `nome` varchar(20) NOT NULL,</w:t>
      </w:r>
    </w:p>
    <w:p w14:paraId="7D1D75FB" w14:textId="16DF8F6E" w:rsidR="2245F5F1" w:rsidRDefault="2245F5F1" w:rsidP="1DEE0FCF">
      <w:r>
        <w:t xml:space="preserve">  `cpf` varchar(11) NOT NULL,</w:t>
      </w:r>
    </w:p>
    <w:p w14:paraId="77757345" w14:textId="7FE554B4" w:rsidR="2245F5F1" w:rsidRDefault="2245F5F1" w:rsidP="1DEE0FCF">
      <w:r>
        <w:t xml:space="preserve">  `telefone` varchar(13) NOT NULL,</w:t>
      </w:r>
    </w:p>
    <w:p w14:paraId="39C5D7DB" w14:textId="3AC075B8" w:rsidR="2245F5F1" w:rsidRDefault="2245F5F1" w:rsidP="1DEE0FCF">
      <w:r>
        <w:t xml:space="preserve">  `email` longtext,</w:t>
      </w:r>
    </w:p>
    <w:p w14:paraId="7BAD77CE" w14:textId="0736F6AB" w:rsidR="2245F5F1" w:rsidRDefault="2245F5F1" w:rsidP="1DEE0FCF">
      <w:r>
        <w:t xml:space="preserve">  `login` varchar(45) NOT NULL,</w:t>
      </w:r>
    </w:p>
    <w:p w14:paraId="4014F2E4" w14:textId="6928A27B" w:rsidR="2245F5F1" w:rsidRDefault="2245F5F1" w:rsidP="1DEE0FCF">
      <w:r>
        <w:t xml:space="preserve">  `senha` varchar(45) NOT NULL,</w:t>
      </w:r>
    </w:p>
    <w:p w14:paraId="7252B5F5" w14:textId="6E71FB24" w:rsidR="2245F5F1" w:rsidRDefault="2245F5F1" w:rsidP="1DEE0FCF">
      <w:r>
        <w:t xml:space="preserve">  `sexo` char(1) NOT NULL,</w:t>
      </w:r>
    </w:p>
    <w:p w14:paraId="26C93607" w14:textId="22C29797" w:rsidR="2245F5F1" w:rsidRDefault="2245F5F1" w:rsidP="1DEE0FCF">
      <w:r>
        <w:t xml:space="preserve">  PRIMARY KEY (`codclie`),</w:t>
      </w:r>
    </w:p>
    <w:p w14:paraId="42567D4F" w14:textId="028FC09C" w:rsidR="2245F5F1" w:rsidRDefault="2245F5F1" w:rsidP="1DEE0FCF">
      <w:r>
        <w:t xml:space="preserve">  UNIQUE KEY `cpf_UNIQUE` (`cpf`)</w:t>
      </w:r>
    </w:p>
    <w:p w14:paraId="030D971A" w14:textId="2EA424ED" w:rsidR="2245F5F1" w:rsidRDefault="2245F5F1" w:rsidP="1DEE0FCF">
      <w:r>
        <w:t>) ENGINE=InnoDB AUTO_INCREMENT=2 DEFAULT CHARSET=utf8;</w:t>
      </w:r>
    </w:p>
    <w:p w14:paraId="5C9EF5BD" w14:textId="7B219D3C" w:rsidR="2245F5F1" w:rsidRDefault="2245F5F1" w:rsidP="1DEE0FCF">
      <w:r>
        <w:t>/*!40101 SET character_set_client = @saved_cs_client */;</w:t>
      </w:r>
    </w:p>
    <w:p w14:paraId="6DBEAAB2" w14:textId="72ECD91F" w:rsidR="2245F5F1" w:rsidRDefault="2245F5F1" w:rsidP="1DEE0FCF">
      <w:r>
        <w:t xml:space="preserve"> </w:t>
      </w:r>
    </w:p>
    <w:p w14:paraId="08D43CD3" w14:textId="46CF572F" w:rsidR="2245F5F1" w:rsidRDefault="2245F5F1" w:rsidP="1DEE0FCF">
      <w:r>
        <w:t>--</w:t>
      </w:r>
    </w:p>
    <w:p w14:paraId="7B122AD4" w14:textId="5BD43404" w:rsidR="2245F5F1" w:rsidRDefault="2245F5F1" w:rsidP="1DEE0FCF">
      <w:r>
        <w:t>-- Dumping data for table `tb_cliente`</w:t>
      </w:r>
    </w:p>
    <w:p w14:paraId="635F7A32" w14:textId="28194C35" w:rsidR="2245F5F1" w:rsidRDefault="2245F5F1" w:rsidP="1DEE0FCF">
      <w:r>
        <w:t>--</w:t>
      </w:r>
    </w:p>
    <w:p w14:paraId="6BDE2702" w14:textId="332E642E" w:rsidR="2245F5F1" w:rsidRDefault="2245F5F1" w:rsidP="1DEE0FCF">
      <w:r>
        <w:t xml:space="preserve"> </w:t>
      </w:r>
    </w:p>
    <w:p w14:paraId="6700F777" w14:textId="1E549524" w:rsidR="2245F5F1" w:rsidRDefault="2245F5F1" w:rsidP="1DEE0FCF">
      <w:r>
        <w:t>LOCK TABLES `tb_cliente` WRITE;</w:t>
      </w:r>
    </w:p>
    <w:p w14:paraId="749B851B" w14:textId="655C744F" w:rsidR="2245F5F1" w:rsidRDefault="2245F5F1" w:rsidP="1DEE0FCF">
      <w:r>
        <w:t>/*!40000 ALTER TABLE `tb_cliente` DISABLE KEYS */;</w:t>
      </w:r>
    </w:p>
    <w:p w14:paraId="4021004D" w14:textId="040D5146" w:rsidR="2245F5F1" w:rsidRDefault="2245F5F1" w:rsidP="1DEE0FCF">
      <w:r>
        <w:t>INSERT INTO `tb_cliente` VALUES (1,'Felipy','12345678901','25896314','shgdv','adm','adm','F');</w:t>
      </w:r>
    </w:p>
    <w:p w14:paraId="14840591" w14:textId="7398A566" w:rsidR="2245F5F1" w:rsidRDefault="2245F5F1" w:rsidP="1DEE0FCF">
      <w:r>
        <w:t>/*!40000 ALTER TABLE `tb_cliente` ENABLE KEYS */;</w:t>
      </w:r>
    </w:p>
    <w:p w14:paraId="36978F1B" w14:textId="154E2406" w:rsidR="2245F5F1" w:rsidRDefault="2245F5F1" w:rsidP="1DEE0FCF">
      <w:r>
        <w:t>UNLOCK TABLES;</w:t>
      </w:r>
    </w:p>
    <w:p w14:paraId="7F49CE4F" w14:textId="1B5FF60D" w:rsidR="2245F5F1" w:rsidRDefault="2245F5F1" w:rsidP="1DEE0FCF">
      <w:r>
        <w:t xml:space="preserve"> </w:t>
      </w:r>
    </w:p>
    <w:p w14:paraId="0AC2983A" w14:textId="7CA4F201" w:rsidR="2245F5F1" w:rsidRDefault="2245F5F1" w:rsidP="1DEE0FCF">
      <w:r>
        <w:t>--</w:t>
      </w:r>
    </w:p>
    <w:p w14:paraId="66E92117" w14:textId="312CBFF4" w:rsidR="2245F5F1" w:rsidRDefault="2245F5F1" w:rsidP="1DEE0FCF">
      <w:r>
        <w:t>-- Table structure for table `tb_funcionario`</w:t>
      </w:r>
    </w:p>
    <w:p w14:paraId="68889F1B" w14:textId="0C70BD55" w:rsidR="2245F5F1" w:rsidRDefault="2245F5F1" w:rsidP="1DEE0FCF">
      <w:r>
        <w:t>--</w:t>
      </w:r>
    </w:p>
    <w:p w14:paraId="0C65DAE9" w14:textId="08484E69" w:rsidR="2245F5F1" w:rsidRDefault="2245F5F1" w:rsidP="1DEE0FCF">
      <w:r>
        <w:t xml:space="preserve"> </w:t>
      </w:r>
    </w:p>
    <w:p w14:paraId="1C43984F" w14:textId="385D3643" w:rsidR="2245F5F1" w:rsidRDefault="2245F5F1" w:rsidP="1DEE0FCF">
      <w:r>
        <w:t>DROP TABLE IF EXISTS `tb_funcionario`;</w:t>
      </w:r>
    </w:p>
    <w:p w14:paraId="7C1F0E6F" w14:textId="150F2A14" w:rsidR="2245F5F1" w:rsidRDefault="2245F5F1" w:rsidP="1DEE0FCF">
      <w:r>
        <w:t>/*!40101 SET @saved_cs_client     = @@character_set_client */;</w:t>
      </w:r>
    </w:p>
    <w:p w14:paraId="3C2C591E" w14:textId="35BA88C6" w:rsidR="2245F5F1" w:rsidRDefault="2245F5F1" w:rsidP="1DEE0FCF">
      <w:r>
        <w:t>/*!50503 SET character_set_client = utf8mb4 */;</w:t>
      </w:r>
    </w:p>
    <w:p w14:paraId="5A026943" w14:textId="280E3C71" w:rsidR="2245F5F1" w:rsidRDefault="2245F5F1" w:rsidP="1DEE0FCF">
      <w:r>
        <w:t>CREATE TABLE `tb_funcionario` (</w:t>
      </w:r>
    </w:p>
    <w:p w14:paraId="43A83017" w14:textId="5B989BB3" w:rsidR="2245F5F1" w:rsidRDefault="2245F5F1" w:rsidP="1DEE0FCF">
      <w:r>
        <w:t xml:space="preserve">  `codmatri` int(11) NOT NULL AUTO_INCREMENT,</w:t>
      </w:r>
    </w:p>
    <w:p w14:paraId="4FA0E44A" w14:textId="58898DE4" w:rsidR="2245F5F1" w:rsidRDefault="2245F5F1" w:rsidP="1DEE0FCF">
      <w:r>
        <w:lastRenderedPageBreak/>
        <w:t xml:space="preserve">  `nome` varchar(20) NOT NULL,</w:t>
      </w:r>
    </w:p>
    <w:p w14:paraId="14C20298" w14:textId="48E20A07" w:rsidR="2245F5F1" w:rsidRDefault="2245F5F1" w:rsidP="1DEE0FCF">
      <w:r>
        <w:t xml:space="preserve">  `cpf` varchar(11) NOT NULL,</w:t>
      </w:r>
    </w:p>
    <w:p w14:paraId="24C1E93A" w14:textId="28D2D7B2" w:rsidR="2245F5F1" w:rsidRDefault="2245F5F1" w:rsidP="1DEE0FCF">
      <w:r>
        <w:t xml:space="preserve">  `telefone` varchar(13) NOT NULL,</w:t>
      </w:r>
    </w:p>
    <w:p w14:paraId="55CA523C" w14:textId="0CDF7B3F" w:rsidR="2245F5F1" w:rsidRDefault="2245F5F1" w:rsidP="1DEE0FCF">
      <w:r>
        <w:t xml:space="preserve">  `email` longtext,</w:t>
      </w:r>
    </w:p>
    <w:p w14:paraId="6A03C454" w14:textId="629F0C68" w:rsidR="2245F5F1" w:rsidRDefault="2245F5F1" w:rsidP="1DEE0FCF">
      <w:r>
        <w:t xml:space="preserve">  `rua` varchar(25) NOT NULL,</w:t>
      </w:r>
    </w:p>
    <w:p w14:paraId="417FB2ED" w14:textId="524F0B68" w:rsidR="2245F5F1" w:rsidRDefault="2245F5F1" w:rsidP="1DEE0FCF">
      <w:r>
        <w:t xml:space="preserve">  `bairro` varchar(25) NOT NULL,</w:t>
      </w:r>
    </w:p>
    <w:p w14:paraId="00B3C6D0" w14:textId="06D40E37" w:rsidR="2245F5F1" w:rsidRDefault="2245F5F1" w:rsidP="1DEE0FCF">
      <w:r>
        <w:t xml:space="preserve">  `uf` char(2) NOT NULL,</w:t>
      </w:r>
    </w:p>
    <w:p w14:paraId="27015303" w14:textId="5A7F3E6B" w:rsidR="2245F5F1" w:rsidRDefault="2245F5F1" w:rsidP="1DEE0FCF">
      <w:r>
        <w:t xml:space="preserve">  `cidade` varchar(20) NOT NULL,</w:t>
      </w:r>
    </w:p>
    <w:p w14:paraId="6C90AAA0" w14:textId="43886D37" w:rsidR="2245F5F1" w:rsidRDefault="2245F5F1" w:rsidP="1DEE0FCF">
      <w:r>
        <w:t xml:space="preserve">  `cep` char(9) NOT NULL,</w:t>
      </w:r>
    </w:p>
    <w:p w14:paraId="2BDF554F" w14:textId="2491B9B4" w:rsidR="2245F5F1" w:rsidRDefault="2245F5F1" w:rsidP="1DEE0FCF">
      <w:r>
        <w:t xml:space="preserve">  `login` varchar(45) NOT NULL,</w:t>
      </w:r>
    </w:p>
    <w:p w14:paraId="64C26B23" w14:textId="09376645" w:rsidR="2245F5F1" w:rsidRDefault="2245F5F1" w:rsidP="1DEE0FCF">
      <w:r>
        <w:t xml:space="preserve">  `senha` varchar(45) NOT NULL,</w:t>
      </w:r>
    </w:p>
    <w:p w14:paraId="7B1837F9" w14:textId="0FD44E47" w:rsidR="2245F5F1" w:rsidRDefault="2245F5F1" w:rsidP="1DEE0FCF">
      <w:r>
        <w:t xml:space="preserve">  `sexo` char(1) NOT NULL,</w:t>
      </w:r>
    </w:p>
    <w:p w14:paraId="10B22ABE" w14:textId="6628BBE7" w:rsidR="2245F5F1" w:rsidRDefault="2245F5F1" w:rsidP="1DEE0FCF">
      <w:r>
        <w:t xml:space="preserve">  PRIMARY KEY (`codmatri`),</w:t>
      </w:r>
    </w:p>
    <w:p w14:paraId="1DE19D1D" w14:textId="53822D45" w:rsidR="2245F5F1" w:rsidRDefault="2245F5F1" w:rsidP="1DEE0FCF">
      <w:r>
        <w:t xml:space="preserve">  UNIQUE KEY `cpf_UNIQUE` (`cpf`)</w:t>
      </w:r>
    </w:p>
    <w:p w14:paraId="06C56BFB" w14:textId="7AA7BF26" w:rsidR="2245F5F1" w:rsidRDefault="2245F5F1" w:rsidP="1DEE0FCF">
      <w:r>
        <w:t>) ENGINE=InnoDB AUTO_INCREMENT=2 DEFAULT CHARSET=utf8;</w:t>
      </w:r>
    </w:p>
    <w:p w14:paraId="0FD92B73" w14:textId="5A281DC5" w:rsidR="2245F5F1" w:rsidRDefault="2245F5F1" w:rsidP="1DEE0FCF">
      <w:r>
        <w:t>/*!40101 SET character_set_client = @saved_cs_client */;</w:t>
      </w:r>
    </w:p>
    <w:p w14:paraId="4CD8863A" w14:textId="19D18A19" w:rsidR="2245F5F1" w:rsidRDefault="2245F5F1" w:rsidP="1DEE0FCF">
      <w:r>
        <w:t xml:space="preserve"> </w:t>
      </w:r>
    </w:p>
    <w:p w14:paraId="12A07C46" w14:textId="7D101C97" w:rsidR="2245F5F1" w:rsidRDefault="2245F5F1" w:rsidP="1DEE0FCF">
      <w:r>
        <w:t>--</w:t>
      </w:r>
    </w:p>
    <w:p w14:paraId="1765E377" w14:textId="6301F618" w:rsidR="2245F5F1" w:rsidRDefault="2245F5F1" w:rsidP="1DEE0FCF">
      <w:r>
        <w:t>-- Dumping data for table `tb_funcionario`</w:t>
      </w:r>
    </w:p>
    <w:p w14:paraId="479DB1A2" w14:textId="4F436587" w:rsidR="2245F5F1" w:rsidRDefault="2245F5F1" w:rsidP="1DEE0FCF">
      <w:r>
        <w:t>--</w:t>
      </w:r>
    </w:p>
    <w:p w14:paraId="676D042B" w14:textId="6F9CA964" w:rsidR="2245F5F1" w:rsidRDefault="2245F5F1" w:rsidP="1DEE0FCF">
      <w:r>
        <w:t xml:space="preserve"> </w:t>
      </w:r>
    </w:p>
    <w:p w14:paraId="69649472" w14:textId="39EF07E3" w:rsidR="2245F5F1" w:rsidRDefault="2245F5F1" w:rsidP="1DEE0FCF">
      <w:r>
        <w:t>LOCK TABLES `tb_funcionario` WRITE;</w:t>
      </w:r>
    </w:p>
    <w:p w14:paraId="7807E500" w14:textId="79A3B7E9" w:rsidR="2245F5F1" w:rsidRDefault="2245F5F1" w:rsidP="1DEE0FCF">
      <w:r>
        <w:t>/*!40000 ALTER TABLE `tb_funcionario` DISABLE KEYS */;</w:t>
      </w:r>
    </w:p>
    <w:p w14:paraId="02716775" w14:textId="30D97CFA" w:rsidR="2245F5F1" w:rsidRDefault="2245F5F1" w:rsidP="1DEE0FCF">
      <w:r>
        <w:t>INSERT INTO `tb_funcionario` VALUES (1,'hsagd','12345678901','2646546','hdg','asjhgd','ajhdsf','es','wre','25896314','adm','adm','f');</w:t>
      </w:r>
    </w:p>
    <w:p w14:paraId="6FE498B8" w14:textId="75FC1BBD" w:rsidR="2245F5F1" w:rsidRDefault="2245F5F1" w:rsidP="1DEE0FCF">
      <w:r>
        <w:t>/*!40000 ALTER TABLE `tb_funcionario` ENABLE KEYS */;</w:t>
      </w:r>
    </w:p>
    <w:p w14:paraId="330D1DB3" w14:textId="2ADE4F67" w:rsidR="2245F5F1" w:rsidRDefault="2245F5F1" w:rsidP="1DEE0FCF">
      <w:r>
        <w:t>UNLOCK TABLES;</w:t>
      </w:r>
    </w:p>
    <w:p w14:paraId="30839154" w14:textId="39E3A212" w:rsidR="2245F5F1" w:rsidRDefault="2245F5F1" w:rsidP="1DEE0FCF">
      <w:r>
        <w:t xml:space="preserve"> </w:t>
      </w:r>
    </w:p>
    <w:p w14:paraId="39747B43" w14:textId="5E9CFD9D" w:rsidR="2245F5F1" w:rsidRDefault="2245F5F1" w:rsidP="1DEE0FCF">
      <w:r>
        <w:t>--</w:t>
      </w:r>
    </w:p>
    <w:p w14:paraId="1D48FA1F" w14:textId="0449E52F" w:rsidR="2245F5F1" w:rsidRDefault="2245F5F1" w:rsidP="1DEE0FCF">
      <w:r>
        <w:t>-- Table structure for table `tb_servico`</w:t>
      </w:r>
    </w:p>
    <w:p w14:paraId="3E404DE1" w14:textId="5F6AB74E" w:rsidR="2245F5F1" w:rsidRDefault="2245F5F1" w:rsidP="1DEE0FCF">
      <w:r>
        <w:t>--</w:t>
      </w:r>
    </w:p>
    <w:p w14:paraId="78B66AA0" w14:textId="0CF20EB3" w:rsidR="2245F5F1" w:rsidRDefault="2245F5F1" w:rsidP="1DEE0FCF">
      <w:r>
        <w:lastRenderedPageBreak/>
        <w:t xml:space="preserve"> </w:t>
      </w:r>
    </w:p>
    <w:p w14:paraId="0B6EC99D" w14:textId="7CEED2EB" w:rsidR="2245F5F1" w:rsidRDefault="2245F5F1" w:rsidP="1DEE0FCF">
      <w:r>
        <w:t>DROP TABLE IF EXISTS `tb_servico`;</w:t>
      </w:r>
    </w:p>
    <w:p w14:paraId="3C129C58" w14:textId="0AAF89B2" w:rsidR="2245F5F1" w:rsidRDefault="2245F5F1" w:rsidP="1DEE0FCF">
      <w:r>
        <w:t>/*!40101 SET @saved_cs_client     = @@character_set_client */;</w:t>
      </w:r>
    </w:p>
    <w:p w14:paraId="137BA7FA" w14:textId="6E9F8319" w:rsidR="2245F5F1" w:rsidRDefault="2245F5F1" w:rsidP="1DEE0FCF">
      <w:r>
        <w:t>/*!50503 SET character_set_client = utf8mb4 */;</w:t>
      </w:r>
    </w:p>
    <w:p w14:paraId="08303C35" w14:textId="631E59C2" w:rsidR="2245F5F1" w:rsidRDefault="2245F5F1" w:rsidP="1DEE0FCF">
      <w:r>
        <w:t>CREATE TABLE `tb_servico` (</w:t>
      </w:r>
    </w:p>
    <w:p w14:paraId="66E50A27" w14:textId="1134D190" w:rsidR="2245F5F1" w:rsidRDefault="2245F5F1" w:rsidP="1DEE0FCF">
      <w:r>
        <w:t xml:space="preserve">  `codservico` int(11) NOT NULL AUTO_INCREMENT,</w:t>
      </w:r>
    </w:p>
    <w:p w14:paraId="3E01FB9C" w14:textId="1A004402" w:rsidR="2245F5F1" w:rsidRDefault="2245F5F1" w:rsidP="1DEE0FCF">
      <w:r>
        <w:t xml:space="preserve">  `nomeserv` varchar(30) NOT NULL,</w:t>
      </w:r>
    </w:p>
    <w:p w14:paraId="143207BC" w14:textId="544F8D23" w:rsidR="2245F5F1" w:rsidRDefault="2245F5F1" w:rsidP="1DEE0FCF">
      <w:r>
        <w:t xml:space="preserve">  `precoserv` double NOT NULL,</w:t>
      </w:r>
    </w:p>
    <w:p w14:paraId="4B3B3789" w14:textId="540F3C51" w:rsidR="2245F5F1" w:rsidRDefault="2245F5F1" w:rsidP="1DEE0FCF">
      <w:r>
        <w:t xml:space="preserve">  `tb_categoria_codcateg` int(11) NOT NULL,</w:t>
      </w:r>
    </w:p>
    <w:p w14:paraId="6C23BD70" w14:textId="00CA0A59" w:rsidR="2245F5F1" w:rsidRDefault="2245F5F1" w:rsidP="1DEE0FCF">
      <w:r>
        <w:t xml:space="preserve">  PRIMARY KEY (`codservico`),</w:t>
      </w:r>
    </w:p>
    <w:p w14:paraId="0FEEBD51" w14:textId="756F1AC3" w:rsidR="2245F5F1" w:rsidRDefault="2245F5F1" w:rsidP="1DEE0FCF">
      <w:r>
        <w:t xml:space="preserve">  KEY `fk_tb_servico_tb_categoria_idx` (`tb_categoria_codcateg`),</w:t>
      </w:r>
    </w:p>
    <w:p w14:paraId="775546C4" w14:textId="45CA0208" w:rsidR="2245F5F1" w:rsidRDefault="2245F5F1" w:rsidP="1DEE0FCF">
      <w:r>
        <w:t xml:space="preserve">  CONSTRAINT `fk_tb_servico_tb_categoria` FOREIGN KEY (`tb_categoria_codcateg`) REFERENCES `tb_categoria` (`codcateg`) ON DELETE NO ACTION ON UPDATE NO ACTION</w:t>
      </w:r>
    </w:p>
    <w:p w14:paraId="03F388CF" w14:textId="4A9E9A12" w:rsidR="2245F5F1" w:rsidRDefault="2245F5F1" w:rsidP="1DEE0FCF">
      <w:r>
        <w:t>) ENGINE=InnoDB DEFAULT CHARSET=utf8;</w:t>
      </w:r>
    </w:p>
    <w:p w14:paraId="5F29105B" w14:textId="58578274" w:rsidR="2245F5F1" w:rsidRDefault="2245F5F1" w:rsidP="1DEE0FCF">
      <w:r>
        <w:t>/*!40101 SET character_set_client = @saved_cs_client */;</w:t>
      </w:r>
    </w:p>
    <w:p w14:paraId="1AB3E77B" w14:textId="3DB704D3" w:rsidR="2245F5F1" w:rsidRDefault="2245F5F1" w:rsidP="1DEE0FCF">
      <w:r>
        <w:t xml:space="preserve"> </w:t>
      </w:r>
    </w:p>
    <w:p w14:paraId="262089BE" w14:textId="3B09F7E3" w:rsidR="2245F5F1" w:rsidRDefault="2245F5F1" w:rsidP="1DEE0FCF">
      <w:r>
        <w:t>--</w:t>
      </w:r>
    </w:p>
    <w:p w14:paraId="40C54592" w14:textId="7D16AC68" w:rsidR="2245F5F1" w:rsidRDefault="2245F5F1" w:rsidP="1DEE0FCF">
      <w:r>
        <w:t>-- Dumping data for table `tb_servico`</w:t>
      </w:r>
    </w:p>
    <w:p w14:paraId="3A030BF2" w14:textId="2C56279B" w:rsidR="2245F5F1" w:rsidRDefault="2245F5F1" w:rsidP="1DEE0FCF">
      <w:r>
        <w:t>--</w:t>
      </w:r>
    </w:p>
    <w:p w14:paraId="34FC857E" w14:textId="65FB0455" w:rsidR="2245F5F1" w:rsidRDefault="2245F5F1" w:rsidP="1DEE0FCF">
      <w:r>
        <w:t xml:space="preserve"> </w:t>
      </w:r>
    </w:p>
    <w:p w14:paraId="57D9F9EA" w14:textId="22A801B8" w:rsidR="2245F5F1" w:rsidRDefault="2245F5F1" w:rsidP="1DEE0FCF">
      <w:r>
        <w:t>LOCK TABLES `tb_servico` WRITE;</w:t>
      </w:r>
    </w:p>
    <w:p w14:paraId="419E3425" w14:textId="5C6AD647" w:rsidR="2245F5F1" w:rsidRDefault="2245F5F1" w:rsidP="1DEE0FCF">
      <w:r>
        <w:t>/*!40000 ALTER TABLE `tb_servico` DISABLE KEYS */;</w:t>
      </w:r>
    </w:p>
    <w:p w14:paraId="668CF7D7" w14:textId="61EB138B" w:rsidR="2245F5F1" w:rsidRDefault="2245F5F1" w:rsidP="1DEE0FCF">
      <w:r>
        <w:t>/*!40000 ALTER TABLE `tb_servico` ENABLE KEYS */;</w:t>
      </w:r>
    </w:p>
    <w:p w14:paraId="156FF348" w14:textId="1A565FA1" w:rsidR="2245F5F1" w:rsidRDefault="2245F5F1" w:rsidP="1DEE0FCF">
      <w:r>
        <w:t>UNLOCK TABLES;</w:t>
      </w:r>
    </w:p>
    <w:p w14:paraId="28D152AE" w14:textId="6A1A39BA" w:rsidR="2245F5F1" w:rsidRDefault="2245F5F1" w:rsidP="1DEE0FCF">
      <w:r>
        <w:t xml:space="preserve"> </w:t>
      </w:r>
    </w:p>
    <w:p w14:paraId="033382E4" w14:textId="66C1E278" w:rsidR="2245F5F1" w:rsidRDefault="2245F5F1" w:rsidP="1DEE0FCF">
      <w:r>
        <w:t>--</w:t>
      </w:r>
    </w:p>
    <w:p w14:paraId="3EF48515" w14:textId="70DD31CB" w:rsidR="2245F5F1" w:rsidRDefault="2245F5F1" w:rsidP="1DEE0FCF">
      <w:r>
        <w:t>-- Dumping events for database 'sistemabarbearia'</w:t>
      </w:r>
    </w:p>
    <w:p w14:paraId="79A55AD4" w14:textId="50F54354" w:rsidR="2245F5F1" w:rsidRDefault="2245F5F1" w:rsidP="1DEE0FCF">
      <w:r>
        <w:t>--</w:t>
      </w:r>
    </w:p>
    <w:p w14:paraId="5842DFB2" w14:textId="3E677A19" w:rsidR="2245F5F1" w:rsidRDefault="2245F5F1" w:rsidP="1DEE0FCF">
      <w:r>
        <w:t xml:space="preserve"> </w:t>
      </w:r>
    </w:p>
    <w:p w14:paraId="7CB8D875" w14:textId="15384EA9" w:rsidR="2245F5F1" w:rsidRDefault="2245F5F1" w:rsidP="1DEE0FCF">
      <w:r>
        <w:t>--</w:t>
      </w:r>
    </w:p>
    <w:p w14:paraId="5A782987" w14:textId="3610BDF2" w:rsidR="2245F5F1" w:rsidRDefault="2245F5F1" w:rsidP="1DEE0FCF">
      <w:r>
        <w:t>-- Dumping routines for database 'sistemabarbearia'</w:t>
      </w:r>
    </w:p>
    <w:p w14:paraId="4AD171F9" w14:textId="0898DA89" w:rsidR="2245F5F1" w:rsidRDefault="2245F5F1" w:rsidP="1DEE0FCF">
      <w:r>
        <w:lastRenderedPageBreak/>
        <w:t>--</w:t>
      </w:r>
    </w:p>
    <w:p w14:paraId="6A06DDE4" w14:textId="04BFC1DD" w:rsidR="2245F5F1" w:rsidRDefault="2245F5F1" w:rsidP="1DEE0FCF">
      <w:r>
        <w:t>/*!40103 SET TIME_ZONE=@OLD_TIME_ZONE */;</w:t>
      </w:r>
    </w:p>
    <w:p w14:paraId="32D28C74" w14:textId="18C3ABFA" w:rsidR="2245F5F1" w:rsidRDefault="2245F5F1" w:rsidP="1DEE0FCF">
      <w:r>
        <w:t xml:space="preserve"> </w:t>
      </w:r>
    </w:p>
    <w:p w14:paraId="5D70B6FB" w14:textId="7584A6FC" w:rsidR="2245F5F1" w:rsidRDefault="2245F5F1" w:rsidP="1DEE0FCF">
      <w:r>
        <w:t>/*!40101 SET SQL_MODE=@OLD_SQL_MODE */;</w:t>
      </w:r>
    </w:p>
    <w:p w14:paraId="6D203AF0" w14:textId="4513A491" w:rsidR="2245F5F1" w:rsidRDefault="2245F5F1" w:rsidP="1DEE0FCF">
      <w:r>
        <w:t>/*!40014 SET FOREIGN_KEY_CHECKS=@OLD_FOREIGN_KEY_CHECKS */;</w:t>
      </w:r>
    </w:p>
    <w:p w14:paraId="6B38B8D6" w14:textId="60D3C1BB" w:rsidR="2245F5F1" w:rsidRDefault="2245F5F1" w:rsidP="1DEE0FCF">
      <w:r>
        <w:t>/*!40014 SET UNIQUE_CHECKS=@OLD_UNIQUE_CHECKS */;</w:t>
      </w:r>
    </w:p>
    <w:p w14:paraId="4DB6C49F" w14:textId="294778AE" w:rsidR="2245F5F1" w:rsidRDefault="2245F5F1" w:rsidP="1DEE0FCF">
      <w:r>
        <w:t>/*!40101 SET CHARACTER_SET_CLIENT=@OLD_CHARACTER_SET_CLIENT */;</w:t>
      </w:r>
    </w:p>
    <w:p w14:paraId="798952A5" w14:textId="09E9875C" w:rsidR="2245F5F1" w:rsidRDefault="2245F5F1" w:rsidP="1DEE0FCF">
      <w:r>
        <w:t>/*!40101 SET CHARACTER_SET_RESULTS=@OLD_CHARACTER_SET_RESULTS */;</w:t>
      </w:r>
    </w:p>
    <w:p w14:paraId="77233101" w14:textId="25497FCE" w:rsidR="2245F5F1" w:rsidRDefault="2245F5F1" w:rsidP="1DEE0FCF">
      <w:r>
        <w:t>/*!40101 SET COLLATION_CONNECTION=@OLD_COLLATION_CONNECTION */;</w:t>
      </w:r>
    </w:p>
    <w:p w14:paraId="4E0F54E0" w14:textId="5809C9E6" w:rsidR="2245F5F1" w:rsidRDefault="2245F5F1" w:rsidP="1DEE0FCF">
      <w:r>
        <w:t>/*!40111 SET SQL_NOTES=@OLD_SQL_NOTES */;</w:t>
      </w:r>
    </w:p>
    <w:p w14:paraId="6780C5DF" w14:textId="1F3EDD0C" w:rsidR="2245F5F1" w:rsidRDefault="2245F5F1" w:rsidP="1DEE0FCF">
      <w:r>
        <w:t xml:space="preserve"> </w:t>
      </w:r>
    </w:p>
    <w:p w14:paraId="2585C103" w14:textId="36DEE4BD" w:rsidR="2245F5F1" w:rsidRDefault="2245F5F1" w:rsidP="1DEE0FCF">
      <w:r>
        <w:t>-- Dump completed on 2022-10-27 11:36:16</w:t>
      </w:r>
    </w:p>
    <w:p w14:paraId="2D4CC47B" w14:textId="0F1D9A4C" w:rsidR="1DEE0FCF" w:rsidRDefault="1DEE0FCF" w:rsidP="1DEE0FCF"/>
    <w:p w14:paraId="69A10BCE" w14:textId="31BFFD52" w:rsidR="178CB5A3" w:rsidRDefault="178CB5A3" w:rsidP="178CB5A3"/>
    <w:p w14:paraId="2F3CACBC" w14:textId="67C47FAE" w:rsidR="616E1840" w:rsidRDefault="616E1840" w:rsidP="2B1DEDD1">
      <w:pPr>
        <w:pStyle w:val="Ttulo1"/>
        <w:numPr>
          <w:ilvl w:val="0"/>
          <w:numId w:val="8"/>
        </w:numPr>
        <w:spacing w:before="120" w:after="60" w:line="240" w:lineRule="atLeast"/>
        <w:rPr>
          <w:rFonts w:ascii="Arial" w:eastAsia="Arial" w:hAnsi="Arial" w:cs="Arial"/>
          <w:b/>
          <w:bCs/>
          <w:color w:val="000000" w:themeColor="text1"/>
          <w:sz w:val="24"/>
          <w:szCs w:val="24"/>
        </w:rPr>
      </w:pPr>
      <w:r w:rsidRPr="1C6087BD">
        <w:rPr>
          <w:rFonts w:ascii="Arial" w:eastAsia="Arial" w:hAnsi="Arial" w:cs="Arial"/>
          <w:b/>
          <w:bCs/>
          <w:color w:val="000000" w:themeColor="text1"/>
          <w:sz w:val="24"/>
          <w:szCs w:val="24"/>
        </w:rPr>
        <w:t>Casos de Teste</w:t>
      </w:r>
    </w:p>
    <w:p w14:paraId="08D269CF" w14:textId="67A30100" w:rsidR="30C87D81" w:rsidRDefault="30C87D81" w:rsidP="2B1DEDD1">
      <w:pPr>
        <w:pStyle w:val="Ttulo1"/>
        <w:spacing w:before="120" w:after="60" w:line="240" w:lineRule="atLeast"/>
        <w:rPr>
          <w:rFonts w:ascii="Arial" w:eastAsia="Arial" w:hAnsi="Arial" w:cs="Arial"/>
          <w:b/>
          <w:bCs/>
          <w:color w:val="000000" w:themeColor="text1"/>
          <w:sz w:val="24"/>
          <w:szCs w:val="24"/>
        </w:rPr>
      </w:pPr>
      <w:r w:rsidRPr="2B1DEDD1">
        <w:rPr>
          <w:rFonts w:ascii="Arial" w:eastAsia="Arial" w:hAnsi="Arial" w:cs="Arial"/>
          <w:b/>
          <w:bCs/>
          <w:color w:val="000000" w:themeColor="text1"/>
          <w:sz w:val="24"/>
          <w:szCs w:val="24"/>
        </w:rPr>
        <w:t>6.1 Especificação dos Casos de Teste</w:t>
      </w:r>
    </w:p>
    <w:p w14:paraId="61BD0B93" w14:textId="3ADEC5B5" w:rsidR="2B1DEDD1" w:rsidRDefault="2B1DEDD1" w:rsidP="2B1DEDD1">
      <w:pPr>
        <w:pStyle w:val="infoblue"/>
        <w:rPr>
          <w:rFonts w:ascii="Times New Roman" w:eastAsia="Times New Roman" w:hAnsi="Times New Roman" w:cs="Times New Roman"/>
          <w:i w:val="0"/>
          <w:iCs w:val="0"/>
          <w:sz w:val="20"/>
          <w:szCs w:val="20"/>
        </w:rPr>
      </w:pPr>
    </w:p>
    <w:p w14:paraId="6A7249E6" w14:textId="0C551CB4" w:rsidR="46B81029" w:rsidRDefault="6CB5DF00" w:rsidP="2B1DEDD1">
      <w:pPr>
        <w:pStyle w:val="Ttulo2"/>
        <w:spacing w:before="120" w:after="60" w:line="240" w:lineRule="atLeast"/>
        <w:ind w:left="720" w:hanging="720"/>
        <w:rPr>
          <w:rFonts w:ascii="Arial" w:eastAsia="Arial" w:hAnsi="Arial" w:cs="Arial"/>
          <w:b/>
          <w:bCs/>
          <w:color w:val="000000" w:themeColor="text1"/>
          <w:sz w:val="20"/>
          <w:szCs w:val="20"/>
        </w:rPr>
      </w:pPr>
      <w:r w:rsidRPr="2B1DEDD1">
        <w:rPr>
          <w:rFonts w:ascii="Arial" w:eastAsia="Arial" w:hAnsi="Arial" w:cs="Arial"/>
          <w:b/>
          <w:bCs/>
          <w:color w:val="000000" w:themeColor="text1"/>
          <w:sz w:val="20"/>
          <w:szCs w:val="20"/>
        </w:rPr>
        <w:t>6.1</w:t>
      </w:r>
      <w:r w:rsidR="762C24FA" w:rsidRPr="2B1DEDD1">
        <w:rPr>
          <w:rFonts w:ascii="Arial" w:eastAsia="Arial" w:hAnsi="Arial" w:cs="Arial"/>
          <w:b/>
          <w:bCs/>
          <w:color w:val="000000" w:themeColor="text1"/>
          <w:sz w:val="20"/>
          <w:szCs w:val="20"/>
        </w:rPr>
        <w:t>.1</w:t>
      </w:r>
      <w:r w:rsidRPr="2B1DEDD1">
        <w:rPr>
          <w:rFonts w:ascii="Arial" w:eastAsia="Arial" w:hAnsi="Arial" w:cs="Arial"/>
          <w:b/>
          <w:bCs/>
          <w:color w:val="000000" w:themeColor="text1"/>
          <w:sz w:val="20"/>
          <w:szCs w:val="20"/>
        </w:rPr>
        <w:t xml:space="preserve"> </w:t>
      </w:r>
      <w:r w:rsidR="616E1840" w:rsidRPr="2B1DEDD1">
        <w:rPr>
          <w:rFonts w:ascii="Arial" w:eastAsia="Arial" w:hAnsi="Arial" w:cs="Arial"/>
          <w:b/>
          <w:bCs/>
          <w:color w:val="000000" w:themeColor="text1"/>
          <w:sz w:val="20"/>
          <w:szCs w:val="20"/>
        </w:rPr>
        <w:t>Caso de Teste</w:t>
      </w:r>
    </w:p>
    <w:tbl>
      <w:tblPr>
        <w:tblW w:w="0" w:type="auto"/>
        <w:tblLayout w:type="fixed"/>
        <w:tblLook w:val="01E0" w:firstRow="1" w:lastRow="1" w:firstColumn="1" w:lastColumn="1" w:noHBand="0" w:noVBand="0"/>
      </w:tblPr>
      <w:tblGrid>
        <w:gridCol w:w="930"/>
        <w:gridCol w:w="2355"/>
        <w:gridCol w:w="750"/>
        <w:gridCol w:w="4035"/>
        <w:gridCol w:w="1665"/>
      </w:tblGrid>
      <w:tr w:rsidR="178CB5A3" w14:paraId="09FCCA96" w14:textId="77777777" w:rsidTr="4CFAC41F">
        <w:tc>
          <w:tcPr>
            <w:tcW w:w="9735" w:type="dxa"/>
            <w:gridSpan w:val="5"/>
            <w:tcBorders>
              <w:top w:val="single" w:sz="6" w:space="0" w:color="auto"/>
              <w:left w:val="single" w:sz="6" w:space="0" w:color="auto"/>
              <w:bottom w:val="single" w:sz="6" w:space="0" w:color="auto"/>
              <w:right w:val="single" w:sz="6" w:space="0" w:color="auto"/>
            </w:tcBorders>
          </w:tcPr>
          <w:p w14:paraId="6522D4CB" w14:textId="661D2E66" w:rsidR="178CB5A3" w:rsidRDefault="178CB5A3" w:rsidP="178CB5A3">
            <w:pPr>
              <w:spacing w:line="240" w:lineRule="atLeast"/>
              <w:rPr>
                <w:rFonts w:ascii="Times New Roman" w:eastAsia="Times New Roman" w:hAnsi="Times New Roman" w:cs="Times New Roman"/>
                <w:sz w:val="24"/>
                <w:szCs w:val="24"/>
              </w:rPr>
            </w:pPr>
            <w:r w:rsidRPr="178CB5A3">
              <w:rPr>
                <w:rFonts w:ascii="Times New Roman" w:eastAsia="Times New Roman" w:hAnsi="Times New Roman" w:cs="Times New Roman"/>
                <w:b/>
                <w:bCs/>
                <w:sz w:val="24"/>
                <w:szCs w:val="24"/>
              </w:rPr>
              <w:t>ESPECIFICAÇÃO DE CASO DE TESTE</w:t>
            </w:r>
          </w:p>
        </w:tc>
      </w:tr>
      <w:tr w:rsidR="178CB5A3" w14:paraId="6DA6F09E" w14:textId="77777777" w:rsidTr="4CFAC41F">
        <w:tc>
          <w:tcPr>
            <w:tcW w:w="3285" w:type="dxa"/>
            <w:gridSpan w:val="2"/>
            <w:tcBorders>
              <w:top w:val="single" w:sz="6" w:space="0" w:color="auto"/>
              <w:left w:val="single" w:sz="6" w:space="0" w:color="auto"/>
              <w:bottom w:val="single" w:sz="6" w:space="0" w:color="auto"/>
              <w:right w:val="single" w:sz="6" w:space="0" w:color="auto"/>
            </w:tcBorders>
          </w:tcPr>
          <w:p w14:paraId="30B72E69" w14:textId="6AC60671" w:rsidR="61B95F82" w:rsidRDefault="61B95F82"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Título</w:t>
            </w:r>
          </w:p>
        </w:tc>
        <w:tc>
          <w:tcPr>
            <w:tcW w:w="6450" w:type="dxa"/>
            <w:gridSpan w:val="3"/>
            <w:tcBorders>
              <w:top w:val="single" w:sz="6" w:space="0" w:color="auto"/>
              <w:left w:val="single" w:sz="6" w:space="0" w:color="auto"/>
              <w:bottom w:val="single" w:sz="6" w:space="0" w:color="auto"/>
              <w:right w:val="single" w:sz="6" w:space="0" w:color="auto"/>
            </w:tcBorders>
          </w:tcPr>
          <w:p w14:paraId="4D2099F3" w14:textId="7B269B16" w:rsidR="02298F85" w:rsidRDefault="02298F85"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VALIDAÇÃO DO</w:t>
            </w:r>
            <w:r w:rsidR="41B60E98" w:rsidRPr="178CB5A3">
              <w:rPr>
                <w:rFonts w:ascii="Times New Roman" w:eastAsia="Times New Roman" w:hAnsi="Times New Roman" w:cs="Times New Roman"/>
                <w:color w:val="0000FF"/>
                <w:sz w:val="20"/>
                <w:szCs w:val="20"/>
              </w:rPr>
              <w:t xml:space="preserve"> CADASTRO DE CLIENTES</w:t>
            </w:r>
          </w:p>
        </w:tc>
      </w:tr>
      <w:tr w:rsidR="178CB5A3" w14:paraId="5662C464" w14:textId="77777777" w:rsidTr="4CFAC41F">
        <w:tc>
          <w:tcPr>
            <w:tcW w:w="3285" w:type="dxa"/>
            <w:gridSpan w:val="2"/>
            <w:tcBorders>
              <w:top w:val="single" w:sz="6" w:space="0" w:color="auto"/>
              <w:left w:val="single" w:sz="6" w:space="0" w:color="auto"/>
              <w:bottom w:val="single" w:sz="6" w:space="0" w:color="auto"/>
              <w:right w:val="single" w:sz="6" w:space="0" w:color="auto"/>
            </w:tcBorders>
          </w:tcPr>
          <w:p w14:paraId="09F0995E" w14:textId="6E038FF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Caso de teste</w:t>
            </w:r>
          </w:p>
        </w:tc>
        <w:tc>
          <w:tcPr>
            <w:tcW w:w="6450" w:type="dxa"/>
            <w:gridSpan w:val="3"/>
            <w:tcBorders>
              <w:top w:val="single" w:sz="6" w:space="0" w:color="auto"/>
              <w:left w:val="single" w:sz="6" w:space="0" w:color="auto"/>
              <w:bottom w:val="single" w:sz="6" w:space="0" w:color="auto"/>
              <w:right w:val="single" w:sz="6" w:space="0" w:color="auto"/>
            </w:tcBorders>
          </w:tcPr>
          <w:p w14:paraId="1679F6E5" w14:textId="0C399D6A" w:rsidR="50B4EC3C" w:rsidRDefault="50B4EC3C" w:rsidP="178CB5A3">
            <w:pPr>
              <w:spacing w:after="0"/>
            </w:pPr>
            <w:r w:rsidRPr="178CB5A3">
              <w:rPr>
                <w:rFonts w:ascii="Times New Roman" w:eastAsia="Times New Roman" w:hAnsi="Times New Roman" w:cs="Times New Roman"/>
                <w:color w:val="0000FF"/>
                <w:sz w:val="20"/>
                <w:szCs w:val="20"/>
              </w:rPr>
              <w:t>CT-001</w:t>
            </w:r>
          </w:p>
        </w:tc>
      </w:tr>
      <w:tr w:rsidR="178CB5A3" w14:paraId="1D37504E" w14:textId="77777777" w:rsidTr="4CFAC41F">
        <w:tc>
          <w:tcPr>
            <w:tcW w:w="3285" w:type="dxa"/>
            <w:gridSpan w:val="2"/>
            <w:tcBorders>
              <w:top w:val="single" w:sz="6" w:space="0" w:color="auto"/>
              <w:left w:val="single" w:sz="6" w:space="0" w:color="auto"/>
              <w:bottom w:val="single" w:sz="6" w:space="0" w:color="auto"/>
              <w:right w:val="single" w:sz="6" w:space="0" w:color="auto"/>
            </w:tcBorders>
          </w:tcPr>
          <w:p w14:paraId="70535204" w14:textId="1D913E1F"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Tipo</w:t>
            </w:r>
          </w:p>
        </w:tc>
        <w:tc>
          <w:tcPr>
            <w:tcW w:w="6450" w:type="dxa"/>
            <w:gridSpan w:val="3"/>
            <w:tcBorders>
              <w:top w:val="single" w:sz="6" w:space="0" w:color="auto"/>
              <w:left w:val="single" w:sz="6" w:space="0" w:color="auto"/>
              <w:bottom w:val="single" w:sz="6" w:space="0" w:color="auto"/>
              <w:right w:val="single" w:sz="6" w:space="0" w:color="auto"/>
            </w:tcBorders>
          </w:tcPr>
          <w:p w14:paraId="60DA3E0F" w14:textId="0E12441E" w:rsidR="0B8A5E68" w:rsidRDefault="0B8A5E68"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FUNCIONAL</w:t>
            </w:r>
          </w:p>
        </w:tc>
      </w:tr>
      <w:tr w:rsidR="178CB5A3" w14:paraId="017A8F95" w14:textId="77777777" w:rsidTr="4CFAC41F">
        <w:tc>
          <w:tcPr>
            <w:tcW w:w="3285" w:type="dxa"/>
            <w:gridSpan w:val="2"/>
            <w:tcBorders>
              <w:top w:val="single" w:sz="6" w:space="0" w:color="auto"/>
              <w:left w:val="single" w:sz="6" w:space="0" w:color="auto"/>
              <w:bottom w:val="single" w:sz="6" w:space="0" w:color="auto"/>
              <w:right w:val="single" w:sz="6" w:space="0" w:color="auto"/>
            </w:tcBorders>
          </w:tcPr>
          <w:p w14:paraId="34DC78B4" w14:textId="14C88E13"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 xml:space="preserve">Requisito Funcional </w:t>
            </w:r>
          </w:p>
        </w:tc>
        <w:tc>
          <w:tcPr>
            <w:tcW w:w="6450" w:type="dxa"/>
            <w:gridSpan w:val="3"/>
            <w:tcBorders>
              <w:top w:val="single" w:sz="6" w:space="0" w:color="auto"/>
              <w:left w:val="single" w:sz="6" w:space="0" w:color="auto"/>
              <w:bottom w:val="single" w:sz="6" w:space="0" w:color="auto"/>
              <w:right w:val="single" w:sz="6" w:space="0" w:color="auto"/>
            </w:tcBorders>
          </w:tcPr>
          <w:p w14:paraId="69A95C7C" w14:textId="60015055" w:rsidR="0523C804" w:rsidRDefault="7F8B746A" w:rsidP="178CB5A3">
            <w:pPr>
              <w:spacing w:after="0" w:line="240" w:lineRule="auto"/>
              <w:rPr>
                <w:rFonts w:ascii="Times New Roman" w:eastAsia="Times New Roman" w:hAnsi="Times New Roman" w:cs="Times New Roman"/>
                <w:sz w:val="24"/>
                <w:szCs w:val="24"/>
                <w:lang w:eastAsia="pt-BR"/>
              </w:rPr>
            </w:pPr>
            <w:r w:rsidRPr="5750FD58">
              <w:rPr>
                <w:rFonts w:ascii="Times New Roman" w:eastAsia="Times New Roman" w:hAnsi="Times New Roman" w:cs="Times New Roman"/>
                <w:sz w:val="24"/>
                <w:szCs w:val="24"/>
                <w:lang w:eastAsia="pt-BR"/>
              </w:rPr>
              <w:t>R</w:t>
            </w:r>
            <w:r w:rsidR="68BDE28E" w:rsidRPr="5750FD58">
              <w:rPr>
                <w:rFonts w:ascii="Times New Roman" w:eastAsia="Times New Roman" w:hAnsi="Times New Roman" w:cs="Times New Roman"/>
                <w:sz w:val="24"/>
                <w:szCs w:val="24"/>
                <w:lang w:eastAsia="pt-BR"/>
              </w:rPr>
              <w:t>F</w:t>
            </w:r>
            <w:r w:rsidRPr="5750FD58">
              <w:rPr>
                <w:rFonts w:ascii="Times New Roman" w:eastAsia="Times New Roman" w:hAnsi="Times New Roman" w:cs="Times New Roman"/>
                <w:sz w:val="24"/>
                <w:szCs w:val="24"/>
                <w:lang w:eastAsia="pt-BR"/>
              </w:rPr>
              <w:t>001</w:t>
            </w:r>
          </w:p>
        </w:tc>
      </w:tr>
      <w:tr w:rsidR="178CB5A3" w14:paraId="5354B89E" w14:textId="77777777" w:rsidTr="4CFAC41F">
        <w:tc>
          <w:tcPr>
            <w:tcW w:w="3285" w:type="dxa"/>
            <w:gridSpan w:val="2"/>
            <w:tcBorders>
              <w:top w:val="single" w:sz="6" w:space="0" w:color="auto"/>
              <w:left w:val="single" w:sz="6" w:space="0" w:color="auto"/>
              <w:bottom w:val="single" w:sz="6" w:space="0" w:color="auto"/>
              <w:right w:val="single" w:sz="6" w:space="0" w:color="auto"/>
            </w:tcBorders>
          </w:tcPr>
          <w:p w14:paraId="58BEA246" w14:textId="721314CF"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Propósito</w:t>
            </w:r>
          </w:p>
        </w:tc>
        <w:tc>
          <w:tcPr>
            <w:tcW w:w="6450" w:type="dxa"/>
            <w:gridSpan w:val="3"/>
            <w:tcBorders>
              <w:top w:val="single" w:sz="6" w:space="0" w:color="auto"/>
              <w:left w:val="single" w:sz="6" w:space="0" w:color="auto"/>
              <w:bottom w:val="single" w:sz="6" w:space="0" w:color="auto"/>
              <w:right w:val="single" w:sz="6" w:space="0" w:color="auto"/>
            </w:tcBorders>
          </w:tcPr>
          <w:p w14:paraId="69BE5CCF" w14:textId="53701A12"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&lt;&lt;</w:t>
            </w:r>
          </w:p>
          <w:p w14:paraId="4A6C0A22" w14:textId="485DC841" w:rsidR="77A24289" w:rsidRDefault="77A24289" w:rsidP="178CB5A3">
            <w:pPr>
              <w:spacing w:after="0"/>
            </w:pPr>
            <w:r w:rsidRPr="178CB5A3">
              <w:rPr>
                <w:rFonts w:ascii="Times New Roman" w:eastAsia="Times New Roman" w:hAnsi="Times New Roman" w:cs="Times New Roman"/>
                <w:color w:val="0000FF"/>
                <w:sz w:val="20"/>
                <w:szCs w:val="20"/>
              </w:rPr>
              <w:t>OBJETIVO GERAL DO TESTE: VALIDAR A INSERÇÃO DOS DADOS DO CLIENTE NO BANCO</w:t>
            </w:r>
          </w:p>
          <w:p w14:paraId="21B41CED" w14:textId="4B127532"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tc>
      </w:tr>
      <w:tr w:rsidR="178CB5A3" w14:paraId="5176FC07" w14:textId="77777777" w:rsidTr="4CFAC41F">
        <w:tc>
          <w:tcPr>
            <w:tcW w:w="9735" w:type="dxa"/>
            <w:gridSpan w:val="5"/>
            <w:tcBorders>
              <w:top w:val="single" w:sz="6" w:space="0" w:color="auto"/>
              <w:left w:val="single" w:sz="6" w:space="0" w:color="auto"/>
              <w:bottom w:val="single" w:sz="6" w:space="0" w:color="auto"/>
              <w:right w:val="single" w:sz="6" w:space="0" w:color="auto"/>
            </w:tcBorders>
          </w:tcPr>
          <w:p w14:paraId="5E376E43" w14:textId="6FE5F98A"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Descrição geral</w:t>
            </w:r>
          </w:p>
          <w:p w14:paraId="1014AA01" w14:textId="1BD9659F"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&lt;&lt; </w:t>
            </w:r>
          </w:p>
          <w:p w14:paraId="026C9DF4" w14:textId="11263FD9" w:rsidR="53CAA557" w:rsidRDefault="53CAA557" w:rsidP="178CB5A3">
            <w:pPr>
              <w:spacing w:after="0"/>
            </w:pPr>
            <w:r w:rsidRPr="178CB5A3">
              <w:rPr>
                <w:rFonts w:ascii="Times New Roman" w:eastAsia="Times New Roman" w:hAnsi="Times New Roman" w:cs="Times New Roman"/>
                <w:color w:val="0000FF"/>
                <w:sz w:val="20"/>
                <w:szCs w:val="20"/>
              </w:rPr>
              <w:t xml:space="preserve">Será testado e validado os dados que devem ser </w:t>
            </w:r>
            <w:r w:rsidR="7CD3FA19" w:rsidRPr="178CB5A3">
              <w:rPr>
                <w:rFonts w:ascii="Times New Roman" w:eastAsia="Times New Roman" w:hAnsi="Times New Roman" w:cs="Times New Roman"/>
                <w:color w:val="0000FF"/>
                <w:sz w:val="20"/>
                <w:szCs w:val="20"/>
              </w:rPr>
              <w:t>armazenados</w:t>
            </w:r>
            <w:r w:rsidRPr="178CB5A3">
              <w:rPr>
                <w:rFonts w:ascii="Times New Roman" w:eastAsia="Times New Roman" w:hAnsi="Times New Roman" w:cs="Times New Roman"/>
                <w:color w:val="0000FF"/>
                <w:sz w:val="20"/>
                <w:szCs w:val="20"/>
              </w:rPr>
              <w:t xml:space="preserve"> do cliente</w:t>
            </w:r>
          </w:p>
          <w:p w14:paraId="56005144" w14:textId="54D9F0BE"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tc>
      </w:tr>
      <w:tr w:rsidR="178CB5A3" w14:paraId="0426360D" w14:textId="77777777" w:rsidTr="4CFAC41F">
        <w:tc>
          <w:tcPr>
            <w:tcW w:w="9735" w:type="dxa"/>
            <w:gridSpan w:val="5"/>
            <w:tcBorders>
              <w:top w:val="single" w:sz="6" w:space="0" w:color="auto"/>
              <w:left w:val="single" w:sz="6" w:space="0" w:color="auto"/>
              <w:bottom w:val="single" w:sz="6" w:space="0" w:color="auto"/>
              <w:right w:val="single" w:sz="6" w:space="0" w:color="auto"/>
            </w:tcBorders>
          </w:tcPr>
          <w:p w14:paraId="10BD297F" w14:textId="136983C0"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Insumos para o caso de teste</w:t>
            </w:r>
          </w:p>
          <w:p w14:paraId="0756E7BA" w14:textId="7D50F777"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&lt;&lt; </w:t>
            </w:r>
          </w:p>
          <w:p w14:paraId="54F5772D" w14:textId="2AC797A7" w:rsidR="264FEB28" w:rsidRDefault="264FEB28"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Antes do teste o MySQL deve ser </w:t>
            </w:r>
            <w:r w:rsidR="5E687834" w:rsidRPr="178CB5A3">
              <w:rPr>
                <w:rFonts w:ascii="Times New Roman" w:eastAsia="Times New Roman" w:hAnsi="Times New Roman" w:cs="Times New Roman"/>
                <w:color w:val="0000FF"/>
                <w:sz w:val="20"/>
                <w:szCs w:val="20"/>
              </w:rPr>
              <w:t>iniciado</w:t>
            </w:r>
          </w:p>
          <w:p w14:paraId="01209A85" w14:textId="690E6F05"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lastRenderedPageBreak/>
              <w:t>&gt;&gt;</w:t>
            </w:r>
          </w:p>
          <w:p w14:paraId="22AC6618" w14:textId="3395ED5A" w:rsidR="178CB5A3" w:rsidRDefault="178CB5A3" w:rsidP="178CB5A3">
            <w:pPr>
              <w:spacing w:line="240" w:lineRule="atLeast"/>
              <w:rPr>
                <w:rFonts w:ascii="Times New Roman" w:eastAsia="Times New Roman" w:hAnsi="Times New Roman" w:cs="Times New Roman"/>
                <w:color w:val="0000FF"/>
                <w:sz w:val="20"/>
                <w:szCs w:val="20"/>
              </w:rPr>
            </w:pPr>
          </w:p>
        </w:tc>
      </w:tr>
      <w:tr w:rsidR="178CB5A3" w14:paraId="53161F0C" w14:textId="77777777" w:rsidTr="4CFAC41F">
        <w:tc>
          <w:tcPr>
            <w:tcW w:w="9735" w:type="dxa"/>
            <w:gridSpan w:val="5"/>
            <w:tcBorders>
              <w:top w:val="single" w:sz="6" w:space="0" w:color="auto"/>
              <w:left w:val="single" w:sz="6" w:space="0" w:color="auto"/>
              <w:bottom w:val="single" w:sz="6" w:space="0" w:color="auto"/>
              <w:right w:val="single" w:sz="6" w:space="0" w:color="auto"/>
            </w:tcBorders>
          </w:tcPr>
          <w:p w14:paraId="2CCCBB87" w14:textId="66FA9052"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lastRenderedPageBreak/>
              <w:t>Roteiro para a realização do teste</w:t>
            </w:r>
          </w:p>
          <w:p w14:paraId="3A7D810D" w14:textId="49485CBA"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&lt;&lt;</w:t>
            </w:r>
          </w:p>
          <w:p w14:paraId="70C36D76" w14:textId="4BE082EA" w:rsidR="2F6CB729" w:rsidRDefault="2F6CB729"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Entrar n</w:t>
            </w:r>
            <w:r w:rsidR="10B45AB9" w:rsidRPr="178CB5A3">
              <w:rPr>
                <w:rFonts w:ascii="Times New Roman" w:eastAsia="Times New Roman" w:hAnsi="Times New Roman" w:cs="Times New Roman"/>
                <w:color w:val="0000FF"/>
                <w:sz w:val="20"/>
                <w:szCs w:val="20"/>
              </w:rPr>
              <w:t>o diretório S:\#Turma 76 - Tec em Informática\UC-16\Vinícius - Felipy - Bruno\Versões\Versão WEB\SistemaBarbearia</w:t>
            </w:r>
          </w:p>
          <w:p w14:paraId="01F26496" w14:textId="0994954D" w:rsidR="2F6CB729" w:rsidRDefault="2F6CB729"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Duplo </w:t>
            </w:r>
            <w:r w:rsidR="45EDDD44" w:rsidRPr="178CB5A3">
              <w:rPr>
                <w:rFonts w:ascii="Times New Roman" w:eastAsia="Times New Roman" w:hAnsi="Times New Roman" w:cs="Times New Roman"/>
                <w:color w:val="0000FF"/>
                <w:sz w:val="20"/>
                <w:szCs w:val="20"/>
              </w:rPr>
              <w:t>clique</w:t>
            </w:r>
            <w:r w:rsidRPr="178CB5A3">
              <w:rPr>
                <w:rFonts w:ascii="Times New Roman" w:eastAsia="Times New Roman" w:hAnsi="Times New Roman" w:cs="Times New Roman"/>
                <w:color w:val="0000FF"/>
                <w:sz w:val="20"/>
                <w:szCs w:val="20"/>
              </w:rPr>
              <w:t xml:space="preserve"> no arquivo </w:t>
            </w:r>
            <w:r w:rsidR="4FA0D979" w:rsidRPr="178CB5A3">
              <w:rPr>
                <w:rFonts w:ascii="Times New Roman" w:eastAsia="Times New Roman" w:hAnsi="Times New Roman" w:cs="Times New Roman"/>
                <w:color w:val="0000FF"/>
                <w:sz w:val="20"/>
                <w:szCs w:val="20"/>
              </w:rPr>
              <w:t>SistemaBarbearia.Sln</w:t>
            </w:r>
          </w:p>
          <w:p w14:paraId="7E0C093A" w14:textId="18411003" w:rsidR="4FA0D979" w:rsidRDefault="4FA0D979"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No menu, </w:t>
            </w:r>
            <w:r w:rsidR="252326B5" w:rsidRPr="178CB5A3">
              <w:rPr>
                <w:rFonts w:ascii="Times New Roman" w:eastAsia="Times New Roman" w:hAnsi="Times New Roman" w:cs="Times New Roman"/>
                <w:color w:val="0000FF"/>
                <w:sz w:val="20"/>
                <w:szCs w:val="20"/>
              </w:rPr>
              <w:t>clicar em “Cadastrar” logo após em “Cadastrar Clientes”</w:t>
            </w:r>
          </w:p>
          <w:p w14:paraId="2E760B1C" w14:textId="5E8C5A99" w:rsidR="1F56D5E1" w:rsidRDefault="1F56D5E1"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Em cadastro de clientes, deverá apertar o botão “Novo” para cadastrar um novo funcionário. </w:t>
            </w:r>
          </w:p>
          <w:p w14:paraId="6D25BEB9" w14:textId="0AA420E3"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p w14:paraId="0784701C" w14:textId="01535A26" w:rsidR="178CB5A3" w:rsidRDefault="178CB5A3" w:rsidP="178CB5A3">
            <w:pPr>
              <w:spacing w:line="240" w:lineRule="atLeast"/>
              <w:rPr>
                <w:rFonts w:ascii="Times New Roman" w:eastAsia="Times New Roman" w:hAnsi="Times New Roman" w:cs="Times New Roman"/>
                <w:sz w:val="20"/>
                <w:szCs w:val="20"/>
              </w:rPr>
            </w:pPr>
          </w:p>
        </w:tc>
      </w:tr>
      <w:tr w:rsidR="178CB5A3" w14:paraId="76BFCE43" w14:textId="77777777" w:rsidTr="4CFAC41F">
        <w:tc>
          <w:tcPr>
            <w:tcW w:w="9735" w:type="dxa"/>
            <w:gridSpan w:val="5"/>
            <w:tcBorders>
              <w:top w:val="single" w:sz="6" w:space="0" w:color="auto"/>
              <w:left w:val="single" w:sz="6" w:space="0" w:color="auto"/>
              <w:bottom w:val="single" w:sz="6" w:space="0" w:color="auto"/>
              <w:right w:val="single" w:sz="6" w:space="0" w:color="auto"/>
            </w:tcBorders>
            <w:shd w:val="clear" w:color="auto" w:fill="E0E0E0"/>
          </w:tcPr>
          <w:p w14:paraId="34EED1A5" w14:textId="68E73CC6"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Cenários de teste</w:t>
            </w:r>
          </w:p>
        </w:tc>
      </w:tr>
      <w:tr w:rsidR="178CB5A3" w14:paraId="69756899" w14:textId="77777777" w:rsidTr="4CFAC41F">
        <w:tc>
          <w:tcPr>
            <w:tcW w:w="4035" w:type="dxa"/>
            <w:gridSpan w:val="3"/>
            <w:tcBorders>
              <w:top w:val="single" w:sz="6" w:space="0" w:color="auto"/>
              <w:left w:val="single" w:sz="6" w:space="0" w:color="auto"/>
              <w:bottom w:val="single" w:sz="6" w:space="0" w:color="auto"/>
              <w:right w:val="single" w:sz="6" w:space="0" w:color="auto"/>
            </w:tcBorders>
            <w:shd w:val="clear" w:color="auto" w:fill="E0E0E0"/>
          </w:tcPr>
          <w:p w14:paraId="7D8FE87A" w14:textId="14CEA7A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Objetivo específico</w:t>
            </w:r>
          </w:p>
        </w:tc>
        <w:tc>
          <w:tcPr>
            <w:tcW w:w="4035" w:type="dxa"/>
            <w:tcBorders>
              <w:top w:val="single" w:sz="6" w:space="0" w:color="auto"/>
              <w:left w:val="single" w:sz="6" w:space="0" w:color="auto"/>
              <w:bottom w:val="single" w:sz="6" w:space="0" w:color="auto"/>
              <w:right w:val="single" w:sz="6" w:space="0" w:color="auto"/>
            </w:tcBorders>
            <w:shd w:val="clear" w:color="auto" w:fill="E0E0E0"/>
          </w:tcPr>
          <w:p w14:paraId="7378644A" w14:textId="6BCB5ECC"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Especificação das entradas ou ações</w:t>
            </w:r>
          </w:p>
        </w:tc>
        <w:tc>
          <w:tcPr>
            <w:tcW w:w="1665" w:type="dxa"/>
            <w:tcBorders>
              <w:top w:val="single" w:sz="6" w:space="0" w:color="auto"/>
              <w:left w:val="single" w:sz="6" w:space="0" w:color="auto"/>
              <w:bottom w:val="single" w:sz="6" w:space="0" w:color="auto"/>
              <w:right w:val="single" w:sz="6" w:space="0" w:color="auto"/>
            </w:tcBorders>
            <w:shd w:val="clear" w:color="auto" w:fill="E0E0E0"/>
          </w:tcPr>
          <w:p w14:paraId="0C016DDD" w14:textId="63C4E9E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Saídas esperadas</w:t>
            </w:r>
          </w:p>
        </w:tc>
      </w:tr>
      <w:tr w:rsidR="178CB5A3" w14:paraId="597BEA8D" w14:textId="77777777" w:rsidTr="4CFAC41F">
        <w:tc>
          <w:tcPr>
            <w:tcW w:w="930" w:type="dxa"/>
            <w:tcBorders>
              <w:top w:val="single" w:sz="6" w:space="0" w:color="auto"/>
              <w:left w:val="single" w:sz="6" w:space="0" w:color="auto"/>
              <w:bottom w:val="single" w:sz="6" w:space="0" w:color="auto"/>
              <w:right w:val="single" w:sz="6" w:space="0" w:color="auto"/>
            </w:tcBorders>
          </w:tcPr>
          <w:p w14:paraId="66010288" w14:textId="44EC078F"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1</w:t>
            </w:r>
          </w:p>
        </w:tc>
        <w:tc>
          <w:tcPr>
            <w:tcW w:w="3105" w:type="dxa"/>
            <w:gridSpan w:val="2"/>
            <w:tcBorders>
              <w:top w:val="single" w:sz="6" w:space="0" w:color="auto"/>
              <w:left w:val="single" w:sz="6" w:space="0" w:color="auto"/>
              <w:bottom w:val="single" w:sz="6" w:space="0" w:color="auto"/>
              <w:right w:val="single" w:sz="6" w:space="0" w:color="auto"/>
            </w:tcBorders>
          </w:tcPr>
          <w:p w14:paraId="0BD4CE07" w14:textId="09A3EC84" w:rsidR="49B3AE2C" w:rsidRDefault="49B3AE2C"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Validar os campos </w:t>
            </w:r>
            <w:r w:rsidR="4EFC8ACF" w:rsidRPr="178CB5A3">
              <w:rPr>
                <w:rFonts w:ascii="Times New Roman" w:eastAsia="Times New Roman" w:hAnsi="Times New Roman" w:cs="Times New Roman"/>
                <w:color w:val="0000FF"/>
                <w:sz w:val="20"/>
                <w:szCs w:val="20"/>
              </w:rPr>
              <w:t>nome</w:t>
            </w:r>
            <w:r w:rsidR="3C4CF9C5" w:rsidRPr="178CB5A3">
              <w:rPr>
                <w:rFonts w:ascii="Times New Roman" w:eastAsia="Times New Roman" w:hAnsi="Times New Roman" w:cs="Times New Roman"/>
                <w:color w:val="0000FF"/>
                <w:sz w:val="20"/>
                <w:szCs w:val="20"/>
              </w:rPr>
              <w:t>, telefone</w:t>
            </w:r>
            <w:r w:rsidR="4EFC8ACF" w:rsidRPr="178CB5A3">
              <w:rPr>
                <w:rFonts w:ascii="Times New Roman" w:eastAsia="Times New Roman" w:hAnsi="Times New Roman" w:cs="Times New Roman"/>
                <w:color w:val="0000FF"/>
                <w:sz w:val="20"/>
                <w:szCs w:val="20"/>
              </w:rPr>
              <w:t xml:space="preserve"> e cpf</w:t>
            </w:r>
          </w:p>
        </w:tc>
        <w:tc>
          <w:tcPr>
            <w:tcW w:w="4035" w:type="dxa"/>
            <w:tcBorders>
              <w:top w:val="single" w:sz="6" w:space="0" w:color="auto"/>
              <w:left w:val="single" w:sz="6" w:space="0" w:color="auto"/>
              <w:bottom w:val="single" w:sz="6" w:space="0" w:color="auto"/>
              <w:right w:val="single" w:sz="6" w:space="0" w:color="auto"/>
            </w:tcBorders>
          </w:tcPr>
          <w:p w14:paraId="160CB8E1" w14:textId="788D269A" w:rsidR="49B3AE2C" w:rsidRDefault="359B779F" w:rsidP="178CB5A3">
            <w:pPr>
              <w:spacing w:after="0"/>
            </w:pPr>
            <w:r w:rsidRPr="4CFAC41F">
              <w:rPr>
                <w:rFonts w:ascii="Times New Roman" w:eastAsia="Times New Roman" w:hAnsi="Times New Roman" w:cs="Times New Roman"/>
                <w:color w:val="0000FF"/>
                <w:sz w:val="20"/>
                <w:szCs w:val="20"/>
              </w:rPr>
              <w:t xml:space="preserve">Os campo </w:t>
            </w:r>
            <w:r w:rsidR="5424FD78" w:rsidRPr="4CFAC41F">
              <w:rPr>
                <w:rFonts w:ascii="Times New Roman" w:eastAsia="Times New Roman" w:hAnsi="Times New Roman" w:cs="Times New Roman"/>
                <w:color w:val="0000FF"/>
                <w:sz w:val="20"/>
                <w:szCs w:val="20"/>
              </w:rPr>
              <w:t>nome, cpf e telefon</w:t>
            </w:r>
            <w:r w:rsidR="5424FD78" w:rsidRPr="4CFAC41F">
              <w:rPr>
                <w:rFonts w:ascii="Times New Roman" w:eastAsia="Times New Roman" w:hAnsi="Times New Roman" w:cs="Times New Roman"/>
                <w:color w:val="002060"/>
                <w:sz w:val="20"/>
                <w:szCs w:val="20"/>
              </w:rPr>
              <w:t xml:space="preserve">e </w:t>
            </w:r>
            <w:r w:rsidR="43534934" w:rsidRPr="4CFAC41F">
              <w:rPr>
                <w:rFonts w:ascii="Times New Roman" w:eastAsia="Times New Roman" w:hAnsi="Times New Roman" w:cs="Times New Roman"/>
                <w:color w:val="002060"/>
                <w:sz w:val="20"/>
                <w:szCs w:val="20"/>
              </w:rPr>
              <w:t xml:space="preserve">DEVEM </w:t>
            </w:r>
            <w:r w:rsidRPr="4CFAC41F">
              <w:rPr>
                <w:rFonts w:ascii="Times New Roman" w:eastAsia="Times New Roman" w:hAnsi="Times New Roman" w:cs="Times New Roman"/>
                <w:color w:val="002060"/>
                <w:sz w:val="20"/>
                <w:szCs w:val="20"/>
              </w:rPr>
              <w:t>est</w:t>
            </w:r>
            <w:r w:rsidRPr="4CFAC41F">
              <w:rPr>
                <w:rFonts w:ascii="Times New Roman" w:eastAsia="Times New Roman" w:hAnsi="Times New Roman" w:cs="Times New Roman"/>
                <w:color w:val="0000FF"/>
                <w:sz w:val="20"/>
                <w:szCs w:val="20"/>
              </w:rPr>
              <w:t>ar vazios</w:t>
            </w:r>
          </w:p>
        </w:tc>
        <w:tc>
          <w:tcPr>
            <w:tcW w:w="1665" w:type="dxa"/>
            <w:tcBorders>
              <w:top w:val="single" w:sz="6" w:space="0" w:color="auto"/>
              <w:left w:val="single" w:sz="6" w:space="0" w:color="auto"/>
              <w:bottom w:val="single" w:sz="6" w:space="0" w:color="auto"/>
              <w:right w:val="single" w:sz="6" w:space="0" w:color="auto"/>
            </w:tcBorders>
          </w:tcPr>
          <w:p w14:paraId="555AA1DB" w14:textId="4278F5A2" w:rsidR="49B3AE2C" w:rsidRDefault="5A12A4BD" w:rsidP="4992AE16">
            <w:pPr>
              <w:spacing w:after="0"/>
              <w:rPr>
                <w:rFonts w:ascii="Times New Roman" w:eastAsia="Times New Roman" w:hAnsi="Times New Roman" w:cs="Times New Roman"/>
                <w:color w:val="0000FF"/>
                <w:sz w:val="20"/>
                <w:szCs w:val="20"/>
              </w:rPr>
            </w:pPr>
            <w:r w:rsidRPr="4992AE16">
              <w:rPr>
                <w:rFonts w:ascii="Times New Roman" w:eastAsia="Times New Roman" w:hAnsi="Times New Roman" w:cs="Times New Roman"/>
                <w:color w:val="0000FF"/>
                <w:sz w:val="20"/>
                <w:szCs w:val="20"/>
              </w:rPr>
              <w:t>O sistema deverá emitir</w:t>
            </w:r>
            <w:r w:rsidR="49B3AE2C" w:rsidRPr="4992AE16">
              <w:rPr>
                <w:rFonts w:ascii="Times New Roman" w:eastAsia="Times New Roman" w:hAnsi="Times New Roman" w:cs="Times New Roman"/>
                <w:color w:val="0000FF"/>
                <w:sz w:val="20"/>
                <w:szCs w:val="20"/>
              </w:rPr>
              <w:t xml:space="preserve"> uma </w:t>
            </w:r>
            <w:r w:rsidR="19233845" w:rsidRPr="4992AE16">
              <w:rPr>
                <w:rFonts w:ascii="Times New Roman" w:eastAsia="Times New Roman" w:hAnsi="Times New Roman" w:cs="Times New Roman"/>
                <w:color w:val="0000FF"/>
                <w:sz w:val="20"/>
                <w:szCs w:val="20"/>
              </w:rPr>
              <w:t>mensagem</w:t>
            </w:r>
            <w:r w:rsidR="49B3AE2C" w:rsidRPr="4992AE16">
              <w:rPr>
                <w:rFonts w:ascii="Times New Roman" w:eastAsia="Times New Roman" w:hAnsi="Times New Roman" w:cs="Times New Roman"/>
                <w:color w:val="0000FF"/>
                <w:sz w:val="20"/>
                <w:szCs w:val="20"/>
              </w:rPr>
              <w:t xml:space="preserve"> de erro s</w:t>
            </w:r>
            <w:r w:rsidR="0E605706" w:rsidRPr="4992AE16">
              <w:rPr>
                <w:rFonts w:ascii="Times New Roman" w:eastAsia="Times New Roman" w:hAnsi="Times New Roman" w:cs="Times New Roman"/>
                <w:color w:val="0000FF"/>
                <w:sz w:val="20"/>
                <w:szCs w:val="20"/>
              </w:rPr>
              <w:t>obre os campos vazios. Depois deverá</w:t>
            </w:r>
            <w:r w:rsidR="49B3AE2C" w:rsidRPr="4992AE16">
              <w:rPr>
                <w:rFonts w:ascii="Times New Roman" w:eastAsia="Times New Roman" w:hAnsi="Times New Roman" w:cs="Times New Roman"/>
                <w:color w:val="0000FF"/>
                <w:sz w:val="20"/>
                <w:szCs w:val="20"/>
              </w:rPr>
              <w:t xml:space="preserve"> limpa</w:t>
            </w:r>
            <w:r w:rsidR="10EC58D5" w:rsidRPr="4992AE16">
              <w:rPr>
                <w:rFonts w:ascii="Times New Roman" w:eastAsia="Times New Roman" w:hAnsi="Times New Roman" w:cs="Times New Roman"/>
                <w:color w:val="0000FF"/>
                <w:sz w:val="20"/>
                <w:szCs w:val="20"/>
              </w:rPr>
              <w:t>r</w:t>
            </w:r>
            <w:r w:rsidR="49B3AE2C" w:rsidRPr="4992AE16">
              <w:rPr>
                <w:rFonts w:ascii="Times New Roman" w:eastAsia="Times New Roman" w:hAnsi="Times New Roman" w:cs="Times New Roman"/>
                <w:color w:val="0000FF"/>
                <w:sz w:val="20"/>
                <w:szCs w:val="20"/>
              </w:rPr>
              <w:t xml:space="preserve"> to</w:t>
            </w:r>
            <w:r w:rsidR="3CD71106" w:rsidRPr="4992AE16">
              <w:rPr>
                <w:rFonts w:ascii="Times New Roman" w:eastAsia="Times New Roman" w:hAnsi="Times New Roman" w:cs="Times New Roman"/>
                <w:color w:val="0000FF"/>
                <w:sz w:val="20"/>
                <w:szCs w:val="20"/>
              </w:rPr>
              <w:t>d</w:t>
            </w:r>
            <w:r w:rsidR="49B3AE2C" w:rsidRPr="4992AE16">
              <w:rPr>
                <w:rFonts w:ascii="Times New Roman" w:eastAsia="Times New Roman" w:hAnsi="Times New Roman" w:cs="Times New Roman"/>
                <w:color w:val="0000FF"/>
                <w:sz w:val="20"/>
                <w:szCs w:val="20"/>
              </w:rPr>
              <w:t xml:space="preserve">os os campos </w:t>
            </w:r>
            <w:r w:rsidR="1EDDC971" w:rsidRPr="4992AE16">
              <w:rPr>
                <w:rFonts w:ascii="Times New Roman" w:eastAsia="Times New Roman" w:hAnsi="Times New Roman" w:cs="Times New Roman"/>
                <w:color w:val="0000FF"/>
                <w:sz w:val="20"/>
                <w:szCs w:val="20"/>
              </w:rPr>
              <w:t>p</w:t>
            </w:r>
            <w:r w:rsidR="49B3AE2C" w:rsidRPr="4992AE16">
              <w:rPr>
                <w:rFonts w:ascii="Times New Roman" w:eastAsia="Times New Roman" w:hAnsi="Times New Roman" w:cs="Times New Roman"/>
                <w:color w:val="0000FF"/>
                <w:sz w:val="20"/>
                <w:szCs w:val="20"/>
              </w:rPr>
              <w:t>o</w:t>
            </w:r>
            <w:r w:rsidR="1EDDC971" w:rsidRPr="4992AE16">
              <w:rPr>
                <w:rFonts w:ascii="Times New Roman" w:eastAsia="Times New Roman" w:hAnsi="Times New Roman" w:cs="Times New Roman"/>
                <w:color w:val="0000FF"/>
                <w:sz w:val="20"/>
                <w:szCs w:val="20"/>
              </w:rPr>
              <w:t>sicionar o</w:t>
            </w:r>
            <w:r w:rsidR="49B3AE2C" w:rsidRPr="4992AE16">
              <w:rPr>
                <w:rFonts w:ascii="Times New Roman" w:eastAsia="Times New Roman" w:hAnsi="Times New Roman" w:cs="Times New Roman"/>
                <w:color w:val="0000FF"/>
                <w:sz w:val="20"/>
                <w:szCs w:val="20"/>
              </w:rPr>
              <w:t xml:space="preserve"> cursor </w:t>
            </w:r>
            <w:r w:rsidR="1213C603" w:rsidRPr="4992AE16">
              <w:rPr>
                <w:rFonts w:ascii="Times New Roman" w:eastAsia="Times New Roman" w:hAnsi="Times New Roman" w:cs="Times New Roman"/>
                <w:color w:val="0000FF"/>
                <w:sz w:val="20"/>
                <w:szCs w:val="20"/>
              </w:rPr>
              <w:t xml:space="preserve">no </w:t>
            </w:r>
            <w:r w:rsidR="49B3AE2C" w:rsidRPr="4992AE16">
              <w:rPr>
                <w:rFonts w:ascii="Times New Roman" w:eastAsia="Times New Roman" w:hAnsi="Times New Roman" w:cs="Times New Roman"/>
                <w:color w:val="0000FF"/>
                <w:sz w:val="20"/>
                <w:szCs w:val="20"/>
              </w:rPr>
              <w:t>campo nome</w:t>
            </w:r>
          </w:p>
        </w:tc>
      </w:tr>
      <w:tr w:rsidR="178CB5A3" w14:paraId="78EDCE91" w14:textId="77777777" w:rsidTr="4CFAC41F">
        <w:tc>
          <w:tcPr>
            <w:tcW w:w="930" w:type="dxa"/>
            <w:tcBorders>
              <w:top w:val="single" w:sz="6" w:space="0" w:color="auto"/>
              <w:left w:val="single" w:sz="6" w:space="0" w:color="auto"/>
              <w:bottom w:val="single" w:sz="6" w:space="0" w:color="auto"/>
              <w:right w:val="single" w:sz="6" w:space="0" w:color="auto"/>
            </w:tcBorders>
          </w:tcPr>
          <w:p w14:paraId="1D672418" w14:textId="616683C0"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2</w:t>
            </w:r>
          </w:p>
        </w:tc>
        <w:tc>
          <w:tcPr>
            <w:tcW w:w="3105" w:type="dxa"/>
            <w:gridSpan w:val="2"/>
            <w:tcBorders>
              <w:top w:val="single" w:sz="6" w:space="0" w:color="auto"/>
              <w:left w:val="single" w:sz="6" w:space="0" w:color="auto"/>
              <w:bottom w:val="single" w:sz="6" w:space="0" w:color="auto"/>
              <w:right w:val="single" w:sz="6" w:space="0" w:color="auto"/>
            </w:tcBorders>
          </w:tcPr>
          <w:p w14:paraId="40A1D010" w14:textId="2DA5FADA" w:rsidR="0FD87B8B" w:rsidRDefault="0FD87B8B" w:rsidP="178CB5A3">
            <w:pPr>
              <w:spacing w:after="0"/>
            </w:pPr>
            <w:r w:rsidRPr="178CB5A3">
              <w:rPr>
                <w:rFonts w:ascii="Times New Roman" w:eastAsia="Times New Roman" w:hAnsi="Times New Roman" w:cs="Times New Roman"/>
                <w:color w:val="0000FF"/>
                <w:sz w:val="20"/>
                <w:szCs w:val="20"/>
              </w:rPr>
              <w:t>Verificar se após as mensagens dos erros os botões retornam para a posição inicial</w:t>
            </w:r>
          </w:p>
        </w:tc>
        <w:tc>
          <w:tcPr>
            <w:tcW w:w="4035" w:type="dxa"/>
            <w:tcBorders>
              <w:top w:val="single" w:sz="6" w:space="0" w:color="auto"/>
              <w:left w:val="single" w:sz="6" w:space="0" w:color="auto"/>
              <w:bottom w:val="single" w:sz="6" w:space="0" w:color="auto"/>
              <w:right w:val="single" w:sz="6" w:space="0" w:color="auto"/>
            </w:tcBorders>
          </w:tcPr>
          <w:p w14:paraId="28F837A6" w14:textId="6A91ECC1" w:rsidR="0457AE2A" w:rsidRDefault="0457AE2A"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Ao clicar em novo ou em editar os botões tomam uma nova posição, deve ser verificado se esses botões retomam as posições iniciais.</w:t>
            </w:r>
          </w:p>
        </w:tc>
        <w:tc>
          <w:tcPr>
            <w:tcW w:w="1665" w:type="dxa"/>
            <w:tcBorders>
              <w:top w:val="single" w:sz="6" w:space="0" w:color="auto"/>
              <w:left w:val="single" w:sz="6" w:space="0" w:color="auto"/>
              <w:bottom w:val="single" w:sz="6" w:space="0" w:color="auto"/>
              <w:right w:val="single" w:sz="6" w:space="0" w:color="auto"/>
            </w:tcBorders>
          </w:tcPr>
          <w:p w14:paraId="4D310F0C" w14:textId="13C6E083" w:rsidR="0457AE2A" w:rsidRDefault="0457AE2A"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Botões retornarem as posições iniciais.</w:t>
            </w:r>
          </w:p>
        </w:tc>
      </w:tr>
    </w:tbl>
    <w:p w14:paraId="6C5C24BE" w14:textId="71E0B079" w:rsidR="178CB5A3" w:rsidRDefault="178CB5A3" w:rsidP="178CB5A3">
      <w:pPr>
        <w:spacing w:after="120" w:line="240" w:lineRule="atLeast"/>
        <w:ind w:left="720"/>
        <w:rPr>
          <w:rFonts w:ascii="Times New Roman" w:eastAsia="Times New Roman" w:hAnsi="Times New Roman" w:cs="Times New Roman"/>
          <w:i/>
          <w:iCs/>
          <w:color w:val="0000FF"/>
          <w:sz w:val="20"/>
          <w:szCs w:val="20"/>
        </w:rPr>
      </w:pPr>
    </w:p>
    <w:p w14:paraId="59C3DC3A" w14:textId="77ADF465" w:rsidR="2ED723FB" w:rsidRDefault="61DE4F97" w:rsidP="2B1DEDD1">
      <w:pPr>
        <w:pStyle w:val="Ttulo2"/>
        <w:spacing w:before="120" w:after="60" w:line="240" w:lineRule="atLeast"/>
        <w:ind w:left="720" w:hanging="720"/>
        <w:rPr>
          <w:rFonts w:ascii="Arial" w:eastAsia="Arial" w:hAnsi="Arial" w:cs="Arial"/>
          <w:b/>
          <w:bCs/>
          <w:color w:val="000000" w:themeColor="text1"/>
          <w:sz w:val="20"/>
          <w:szCs w:val="20"/>
        </w:rPr>
      </w:pPr>
      <w:r w:rsidRPr="2B1DEDD1">
        <w:rPr>
          <w:rFonts w:ascii="Arial" w:eastAsia="Arial" w:hAnsi="Arial" w:cs="Arial"/>
          <w:b/>
          <w:bCs/>
          <w:color w:val="000000" w:themeColor="text1"/>
          <w:sz w:val="20"/>
          <w:szCs w:val="20"/>
        </w:rPr>
        <w:t xml:space="preserve">6.1.2 </w:t>
      </w:r>
      <w:r w:rsidR="522FAF3A" w:rsidRPr="2B1DEDD1">
        <w:rPr>
          <w:rFonts w:ascii="Arial" w:eastAsia="Arial" w:hAnsi="Arial" w:cs="Arial"/>
          <w:b/>
          <w:bCs/>
          <w:color w:val="000000" w:themeColor="text1"/>
          <w:sz w:val="20"/>
          <w:szCs w:val="20"/>
        </w:rPr>
        <w:t xml:space="preserve">Caso de Teste </w:t>
      </w:r>
    </w:p>
    <w:tbl>
      <w:tblPr>
        <w:tblW w:w="0" w:type="auto"/>
        <w:tblLayout w:type="fixed"/>
        <w:tblLook w:val="01E0" w:firstRow="1" w:lastRow="1" w:firstColumn="1" w:lastColumn="1" w:noHBand="0" w:noVBand="0"/>
      </w:tblPr>
      <w:tblGrid>
        <w:gridCol w:w="930"/>
        <w:gridCol w:w="2355"/>
        <w:gridCol w:w="750"/>
        <w:gridCol w:w="4035"/>
        <w:gridCol w:w="1665"/>
      </w:tblGrid>
      <w:tr w:rsidR="178CB5A3" w14:paraId="3C47FE26" w14:textId="77777777" w:rsidTr="5750FD58">
        <w:trPr>
          <w:trHeight w:val="345"/>
        </w:trPr>
        <w:tc>
          <w:tcPr>
            <w:tcW w:w="9735" w:type="dxa"/>
            <w:gridSpan w:val="5"/>
            <w:tcBorders>
              <w:top w:val="single" w:sz="6" w:space="0" w:color="auto"/>
              <w:left w:val="single" w:sz="6" w:space="0" w:color="auto"/>
              <w:bottom w:val="single" w:sz="6" w:space="0" w:color="auto"/>
              <w:right w:val="single" w:sz="6" w:space="0" w:color="auto"/>
            </w:tcBorders>
          </w:tcPr>
          <w:p w14:paraId="44885D0C" w14:textId="661D2E66" w:rsidR="178CB5A3" w:rsidRDefault="178CB5A3" w:rsidP="178CB5A3">
            <w:pPr>
              <w:spacing w:line="240" w:lineRule="atLeast"/>
              <w:rPr>
                <w:rFonts w:ascii="Times New Roman" w:eastAsia="Times New Roman" w:hAnsi="Times New Roman" w:cs="Times New Roman"/>
                <w:sz w:val="24"/>
                <w:szCs w:val="24"/>
              </w:rPr>
            </w:pPr>
            <w:r w:rsidRPr="178CB5A3">
              <w:rPr>
                <w:rFonts w:ascii="Times New Roman" w:eastAsia="Times New Roman" w:hAnsi="Times New Roman" w:cs="Times New Roman"/>
                <w:b/>
                <w:bCs/>
                <w:sz w:val="24"/>
                <w:szCs w:val="24"/>
              </w:rPr>
              <w:t>ESPECIFICAÇÃO DE CASO DE TESTE</w:t>
            </w:r>
          </w:p>
        </w:tc>
      </w:tr>
      <w:tr w:rsidR="178CB5A3" w14:paraId="1691895D" w14:textId="77777777" w:rsidTr="5750FD58">
        <w:tc>
          <w:tcPr>
            <w:tcW w:w="3285" w:type="dxa"/>
            <w:gridSpan w:val="2"/>
            <w:tcBorders>
              <w:top w:val="single" w:sz="6" w:space="0" w:color="auto"/>
              <w:left w:val="single" w:sz="6" w:space="0" w:color="auto"/>
              <w:bottom w:val="single" w:sz="6" w:space="0" w:color="auto"/>
              <w:right w:val="single" w:sz="6" w:space="0" w:color="auto"/>
            </w:tcBorders>
          </w:tcPr>
          <w:p w14:paraId="4901E294" w14:textId="6AC60671"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Título</w:t>
            </w:r>
          </w:p>
        </w:tc>
        <w:tc>
          <w:tcPr>
            <w:tcW w:w="6450" w:type="dxa"/>
            <w:gridSpan w:val="3"/>
            <w:tcBorders>
              <w:top w:val="single" w:sz="6" w:space="0" w:color="auto"/>
              <w:left w:val="single" w:sz="6" w:space="0" w:color="auto"/>
              <w:bottom w:val="single" w:sz="6" w:space="0" w:color="auto"/>
              <w:right w:val="single" w:sz="6" w:space="0" w:color="auto"/>
            </w:tcBorders>
          </w:tcPr>
          <w:p w14:paraId="6439352F" w14:textId="2E42AA75" w:rsidR="029E86C6" w:rsidRDefault="029E86C6"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Validação da t</w:t>
            </w:r>
            <w:r w:rsidR="0D3299B1" w:rsidRPr="178CB5A3">
              <w:rPr>
                <w:rFonts w:ascii="Times New Roman" w:eastAsia="Times New Roman" w:hAnsi="Times New Roman" w:cs="Times New Roman"/>
                <w:color w:val="0000FF"/>
                <w:sz w:val="20"/>
                <w:szCs w:val="20"/>
              </w:rPr>
              <w:t>ela de Busca</w:t>
            </w:r>
          </w:p>
        </w:tc>
      </w:tr>
      <w:tr w:rsidR="178CB5A3" w14:paraId="75BC89D3" w14:textId="77777777" w:rsidTr="5750FD58">
        <w:tc>
          <w:tcPr>
            <w:tcW w:w="3285" w:type="dxa"/>
            <w:gridSpan w:val="2"/>
            <w:tcBorders>
              <w:top w:val="single" w:sz="6" w:space="0" w:color="auto"/>
              <w:left w:val="single" w:sz="6" w:space="0" w:color="auto"/>
              <w:bottom w:val="single" w:sz="6" w:space="0" w:color="auto"/>
              <w:right w:val="single" w:sz="6" w:space="0" w:color="auto"/>
            </w:tcBorders>
          </w:tcPr>
          <w:p w14:paraId="05E915D0" w14:textId="6E038FF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Caso de teste</w:t>
            </w:r>
          </w:p>
        </w:tc>
        <w:tc>
          <w:tcPr>
            <w:tcW w:w="6450" w:type="dxa"/>
            <w:gridSpan w:val="3"/>
            <w:tcBorders>
              <w:top w:val="single" w:sz="6" w:space="0" w:color="auto"/>
              <w:left w:val="single" w:sz="6" w:space="0" w:color="auto"/>
              <w:bottom w:val="single" w:sz="6" w:space="0" w:color="auto"/>
              <w:right w:val="single" w:sz="6" w:space="0" w:color="auto"/>
            </w:tcBorders>
          </w:tcPr>
          <w:p w14:paraId="196CD8CD" w14:textId="656A7FDA" w:rsidR="1AAC49F0" w:rsidRDefault="1AAC49F0"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CT-0</w:t>
            </w:r>
            <w:r w:rsidR="2D31078C" w:rsidRPr="178CB5A3">
              <w:rPr>
                <w:rFonts w:ascii="Times New Roman" w:eastAsia="Times New Roman" w:hAnsi="Times New Roman" w:cs="Times New Roman"/>
                <w:color w:val="0000FF"/>
                <w:sz w:val="20"/>
                <w:szCs w:val="20"/>
              </w:rPr>
              <w:t>02</w:t>
            </w:r>
          </w:p>
        </w:tc>
      </w:tr>
      <w:tr w:rsidR="178CB5A3" w14:paraId="2CB9331F" w14:textId="77777777" w:rsidTr="5750FD58">
        <w:tc>
          <w:tcPr>
            <w:tcW w:w="3285" w:type="dxa"/>
            <w:gridSpan w:val="2"/>
            <w:tcBorders>
              <w:top w:val="single" w:sz="6" w:space="0" w:color="auto"/>
              <w:left w:val="single" w:sz="6" w:space="0" w:color="auto"/>
              <w:bottom w:val="single" w:sz="6" w:space="0" w:color="auto"/>
              <w:right w:val="single" w:sz="6" w:space="0" w:color="auto"/>
            </w:tcBorders>
          </w:tcPr>
          <w:p w14:paraId="5D3963D2" w14:textId="1D913E1F"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Tipo</w:t>
            </w:r>
          </w:p>
        </w:tc>
        <w:tc>
          <w:tcPr>
            <w:tcW w:w="6450" w:type="dxa"/>
            <w:gridSpan w:val="3"/>
            <w:tcBorders>
              <w:top w:val="single" w:sz="6" w:space="0" w:color="auto"/>
              <w:left w:val="single" w:sz="6" w:space="0" w:color="auto"/>
              <w:bottom w:val="single" w:sz="6" w:space="0" w:color="auto"/>
              <w:right w:val="single" w:sz="6" w:space="0" w:color="auto"/>
            </w:tcBorders>
          </w:tcPr>
          <w:p w14:paraId="5519AFCB" w14:textId="0F743DED" w:rsidR="3D9341D6" w:rsidRDefault="3D9341D6"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FUNCIONAL</w:t>
            </w:r>
          </w:p>
        </w:tc>
      </w:tr>
      <w:tr w:rsidR="178CB5A3" w14:paraId="5928FC44" w14:textId="77777777" w:rsidTr="5750FD58">
        <w:tc>
          <w:tcPr>
            <w:tcW w:w="3285" w:type="dxa"/>
            <w:gridSpan w:val="2"/>
            <w:tcBorders>
              <w:top w:val="single" w:sz="6" w:space="0" w:color="auto"/>
              <w:left w:val="single" w:sz="6" w:space="0" w:color="auto"/>
              <w:bottom w:val="single" w:sz="6" w:space="0" w:color="auto"/>
              <w:right w:val="single" w:sz="6" w:space="0" w:color="auto"/>
            </w:tcBorders>
          </w:tcPr>
          <w:p w14:paraId="01074F5E" w14:textId="14C88E13"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 xml:space="preserve">Requisito Funcional </w:t>
            </w:r>
          </w:p>
        </w:tc>
        <w:tc>
          <w:tcPr>
            <w:tcW w:w="6450" w:type="dxa"/>
            <w:gridSpan w:val="3"/>
            <w:tcBorders>
              <w:top w:val="single" w:sz="6" w:space="0" w:color="auto"/>
              <w:left w:val="single" w:sz="6" w:space="0" w:color="auto"/>
              <w:bottom w:val="single" w:sz="6" w:space="0" w:color="auto"/>
              <w:right w:val="single" w:sz="6" w:space="0" w:color="auto"/>
            </w:tcBorders>
          </w:tcPr>
          <w:p w14:paraId="1D43B804" w14:textId="37D24448" w:rsidR="2C9BE5C1" w:rsidRDefault="6A26DBC7" w:rsidP="5750FD58">
            <w:pPr>
              <w:spacing w:line="240" w:lineRule="atLeast"/>
              <w:rPr>
                <w:rFonts w:ascii="Times New Roman" w:eastAsia="Times New Roman" w:hAnsi="Times New Roman" w:cs="Times New Roman"/>
                <w:color w:val="0000FF"/>
                <w:sz w:val="20"/>
                <w:szCs w:val="20"/>
              </w:rPr>
            </w:pPr>
            <w:r w:rsidRPr="5750FD58">
              <w:rPr>
                <w:rFonts w:ascii="Times New Roman" w:eastAsia="Times New Roman" w:hAnsi="Times New Roman" w:cs="Times New Roman"/>
                <w:color w:val="0000FF"/>
                <w:sz w:val="20"/>
                <w:szCs w:val="20"/>
              </w:rPr>
              <w:t>R</w:t>
            </w:r>
            <w:r w:rsidR="2223E366" w:rsidRPr="5750FD58">
              <w:rPr>
                <w:rFonts w:ascii="Times New Roman" w:eastAsia="Times New Roman" w:hAnsi="Times New Roman" w:cs="Times New Roman"/>
                <w:color w:val="0000FF"/>
                <w:sz w:val="20"/>
                <w:szCs w:val="20"/>
              </w:rPr>
              <w:t>F</w:t>
            </w:r>
            <w:r w:rsidRPr="5750FD58">
              <w:rPr>
                <w:rFonts w:ascii="Times New Roman" w:eastAsia="Times New Roman" w:hAnsi="Times New Roman" w:cs="Times New Roman"/>
                <w:color w:val="0000FF"/>
                <w:sz w:val="20"/>
                <w:szCs w:val="20"/>
              </w:rPr>
              <w:t>007</w:t>
            </w:r>
            <w:r w:rsidR="178CB5A3" w:rsidRPr="5750FD58">
              <w:rPr>
                <w:rFonts w:ascii="Times New Roman" w:eastAsia="Times New Roman" w:hAnsi="Times New Roman" w:cs="Times New Roman"/>
                <w:color w:val="0000FF"/>
                <w:sz w:val="20"/>
                <w:szCs w:val="20"/>
              </w:rPr>
              <w:t xml:space="preserve"> </w:t>
            </w:r>
          </w:p>
        </w:tc>
      </w:tr>
      <w:tr w:rsidR="178CB5A3" w14:paraId="178719A8" w14:textId="77777777" w:rsidTr="5750FD58">
        <w:tc>
          <w:tcPr>
            <w:tcW w:w="3285" w:type="dxa"/>
            <w:gridSpan w:val="2"/>
            <w:tcBorders>
              <w:top w:val="single" w:sz="6" w:space="0" w:color="auto"/>
              <w:left w:val="single" w:sz="6" w:space="0" w:color="auto"/>
              <w:bottom w:val="single" w:sz="6" w:space="0" w:color="auto"/>
              <w:right w:val="single" w:sz="6" w:space="0" w:color="auto"/>
            </w:tcBorders>
          </w:tcPr>
          <w:p w14:paraId="7BD86B3C" w14:textId="721314CF"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Propósito</w:t>
            </w:r>
          </w:p>
        </w:tc>
        <w:tc>
          <w:tcPr>
            <w:tcW w:w="6450" w:type="dxa"/>
            <w:gridSpan w:val="3"/>
            <w:tcBorders>
              <w:top w:val="single" w:sz="6" w:space="0" w:color="auto"/>
              <w:left w:val="single" w:sz="6" w:space="0" w:color="auto"/>
              <w:bottom w:val="single" w:sz="6" w:space="0" w:color="auto"/>
              <w:right w:val="single" w:sz="6" w:space="0" w:color="auto"/>
            </w:tcBorders>
          </w:tcPr>
          <w:p w14:paraId="278C2A7F" w14:textId="53701A12"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&lt;&lt;</w:t>
            </w:r>
          </w:p>
          <w:p w14:paraId="04936A44" w14:textId="294D7D76" w:rsidR="20CFECDF" w:rsidRDefault="20CFECDF" w:rsidP="178CB5A3">
            <w:pPr>
              <w:spacing w:after="0"/>
            </w:pPr>
            <w:r w:rsidRPr="178CB5A3">
              <w:rPr>
                <w:rFonts w:ascii="Times New Roman" w:eastAsia="Times New Roman" w:hAnsi="Times New Roman" w:cs="Times New Roman"/>
                <w:color w:val="0000FF"/>
                <w:sz w:val="20"/>
                <w:szCs w:val="20"/>
              </w:rPr>
              <w:t>OBJETIVO GERAL DO TESTE: VALIDAR A BUSCA DE DADOS CONFORME O FILTRO SELECIONADO PELO USUÁRIO</w:t>
            </w:r>
          </w:p>
          <w:p w14:paraId="665A5659" w14:textId="589CB7CE"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tc>
      </w:tr>
      <w:tr w:rsidR="178CB5A3" w14:paraId="50F94A46" w14:textId="77777777" w:rsidTr="5750FD58">
        <w:tc>
          <w:tcPr>
            <w:tcW w:w="9735" w:type="dxa"/>
            <w:gridSpan w:val="5"/>
            <w:tcBorders>
              <w:top w:val="single" w:sz="6" w:space="0" w:color="auto"/>
              <w:left w:val="single" w:sz="6" w:space="0" w:color="auto"/>
              <w:bottom w:val="single" w:sz="6" w:space="0" w:color="auto"/>
              <w:right w:val="single" w:sz="6" w:space="0" w:color="auto"/>
            </w:tcBorders>
          </w:tcPr>
          <w:p w14:paraId="5E1F2F6D" w14:textId="6FE5F98A"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Descrição geral</w:t>
            </w:r>
          </w:p>
          <w:p w14:paraId="11E29068" w14:textId="62EFA0A3"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&lt;&lt; </w:t>
            </w:r>
          </w:p>
          <w:p w14:paraId="079308A5" w14:textId="1F928042" w:rsidR="1A69567B" w:rsidRDefault="1A69567B"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Será testado e validados os resultados das buscas. </w:t>
            </w:r>
          </w:p>
          <w:p w14:paraId="427842FF" w14:textId="54D9F0BE"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lastRenderedPageBreak/>
              <w:t>&gt;&gt;</w:t>
            </w:r>
          </w:p>
        </w:tc>
      </w:tr>
      <w:tr w:rsidR="178CB5A3" w14:paraId="2AB63491" w14:textId="77777777" w:rsidTr="5750FD58">
        <w:tc>
          <w:tcPr>
            <w:tcW w:w="9735" w:type="dxa"/>
            <w:gridSpan w:val="5"/>
            <w:tcBorders>
              <w:top w:val="single" w:sz="6" w:space="0" w:color="auto"/>
              <w:left w:val="single" w:sz="6" w:space="0" w:color="auto"/>
              <w:bottom w:val="single" w:sz="6" w:space="0" w:color="auto"/>
              <w:right w:val="single" w:sz="6" w:space="0" w:color="auto"/>
            </w:tcBorders>
          </w:tcPr>
          <w:p w14:paraId="524916FC" w14:textId="136983C0"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lastRenderedPageBreak/>
              <w:t>Insumos para o caso de teste</w:t>
            </w:r>
          </w:p>
          <w:p w14:paraId="41A324EE" w14:textId="7D50F777"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&lt;&lt; </w:t>
            </w:r>
          </w:p>
          <w:p w14:paraId="42232BEA" w14:textId="71F5ADC9" w:rsidR="53A8D92E" w:rsidRDefault="53A8D92E"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É necessário iniciar o banco de dados antes de realizar o teste. </w:t>
            </w:r>
          </w:p>
          <w:p w14:paraId="11AA53BF" w14:textId="690E6F05"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p w14:paraId="7F974495" w14:textId="3395ED5A" w:rsidR="178CB5A3" w:rsidRDefault="178CB5A3" w:rsidP="178CB5A3">
            <w:pPr>
              <w:spacing w:line="240" w:lineRule="atLeast"/>
              <w:rPr>
                <w:rFonts w:ascii="Times New Roman" w:eastAsia="Times New Roman" w:hAnsi="Times New Roman" w:cs="Times New Roman"/>
                <w:color w:val="0000FF"/>
                <w:sz w:val="20"/>
                <w:szCs w:val="20"/>
              </w:rPr>
            </w:pPr>
          </w:p>
        </w:tc>
      </w:tr>
      <w:tr w:rsidR="178CB5A3" w14:paraId="21139D31" w14:textId="77777777" w:rsidTr="5750FD58">
        <w:tc>
          <w:tcPr>
            <w:tcW w:w="9735" w:type="dxa"/>
            <w:gridSpan w:val="5"/>
            <w:tcBorders>
              <w:top w:val="single" w:sz="6" w:space="0" w:color="auto"/>
              <w:left w:val="single" w:sz="6" w:space="0" w:color="auto"/>
              <w:bottom w:val="single" w:sz="6" w:space="0" w:color="auto"/>
              <w:right w:val="single" w:sz="6" w:space="0" w:color="auto"/>
            </w:tcBorders>
          </w:tcPr>
          <w:p w14:paraId="01C63755" w14:textId="66FA9052"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Roteiro para a realização do teste</w:t>
            </w:r>
          </w:p>
          <w:p w14:paraId="5D60C8A2" w14:textId="49485CBA"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&lt;&lt;</w:t>
            </w:r>
          </w:p>
          <w:p w14:paraId="0F561995" w14:textId="4BE082EA" w:rsidR="0DAA62CD" w:rsidRDefault="0DAA62CD"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Entrar no diretório S:\#Turma 76 - Tec em Informática\UC-16\Vinícius - Felipy - Bruno\Versões\Versão WEB\SistemaBarbearia</w:t>
            </w:r>
          </w:p>
          <w:p w14:paraId="744E70BD" w14:textId="0994954D" w:rsidR="0DAA62CD" w:rsidRDefault="0DAA62CD"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Duplo clique no arquivo SistemaBarbearia.Sln</w:t>
            </w:r>
          </w:p>
          <w:p w14:paraId="140F15E3" w14:textId="1B229207" w:rsidR="0DAA62CD" w:rsidRDefault="0DAA62CD"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No menu, clicar em “Buscar” logo após selecione o tipo de busca que deseja testar</w:t>
            </w:r>
          </w:p>
          <w:p w14:paraId="1A18B053" w14:textId="0AA420E3"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p w14:paraId="6CE550F3" w14:textId="01535A26" w:rsidR="178CB5A3" w:rsidRDefault="178CB5A3" w:rsidP="178CB5A3">
            <w:pPr>
              <w:spacing w:line="240" w:lineRule="atLeast"/>
              <w:rPr>
                <w:rFonts w:ascii="Times New Roman" w:eastAsia="Times New Roman" w:hAnsi="Times New Roman" w:cs="Times New Roman"/>
                <w:sz w:val="20"/>
                <w:szCs w:val="20"/>
              </w:rPr>
            </w:pPr>
          </w:p>
        </w:tc>
      </w:tr>
      <w:tr w:rsidR="178CB5A3" w14:paraId="3CD35E2F" w14:textId="77777777" w:rsidTr="5750FD58">
        <w:tc>
          <w:tcPr>
            <w:tcW w:w="9735" w:type="dxa"/>
            <w:gridSpan w:val="5"/>
            <w:tcBorders>
              <w:top w:val="single" w:sz="6" w:space="0" w:color="auto"/>
              <w:left w:val="single" w:sz="6" w:space="0" w:color="auto"/>
              <w:bottom w:val="single" w:sz="6" w:space="0" w:color="auto"/>
              <w:right w:val="single" w:sz="6" w:space="0" w:color="auto"/>
            </w:tcBorders>
            <w:shd w:val="clear" w:color="auto" w:fill="E0E0E0"/>
          </w:tcPr>
          <w:p w14:paraId="57692671" w14:textId="68E73CC6"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Cenários de teste</w:t>
            </w:r>
          </w:p>
        </w:tc>
      </w:tr>
      <w:tr w:rsidR="178CB5A3" w14:paraId="5CDA6E30" w14:textId="77777777" w:rsidTr="5750FD58">
        <w:tc>
          <w:tcPr>
            <w:tcW w:w="4035" w:type="dxa"/>
            <w:gridSpan w:val="3"/>
            <w:tcBorders>
              <w:top w:val="single" w:sz="6" w:space="0" w:color="auto"/>
              <w:left w:val="single" w:sz="6" w:space="0" w:color="auto"/>
              <w:bottom w:val="single" w:sz="6" w:space="0" w:color="auto"/>
              <w:right w:val="single" w:sz="6" w:space="0" w:color="auto"/>
            </w:tcBorders>
            <w:shd w:val="clear" w:color="auto" w:fill="E0E0E0"/>
          </w:tcPr>
          <w:p w14:paraId="1B6EB2F6" w14:textId="14CEA7A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Objetivo específico</w:t>
            </w:r>
          </w:p>
        </w:tc>
        <w:tc>
          <w:tcPr>
            <w:tcW w:w="4035" w:type="dxa"/>
            <w:tcBorders>
              <w:top w:val="single" w:sz="6" w:space="0" w:color="auto"/>
              <w:left w:val="single" w:sz="6" w:space="0" w:color="auto"/>
              <w:bottom w:val="single" w:sz="6" w:space="0" w:color="auto"/>
              <w:right w:val="single" w:sz="6" w:space="0" w:color="auto"/>
            </w:tcBorders>
            <w:shd w:val="clear" w:color="auto" w:fill="E0E0E0"/>
          </w:tcPr>
          <w:p w14:paraId="14435536" w14:textId="6BCB5ECC"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Especificação das entradas ou ações</w:t>
            </w:r>
          </w:p>
        </w:tc>
        <w:tc>
          <w:tcPr>
            <w:tcW w:w="1665" w:type="dxa"/>
            <w:tcBorders>
              <w:top w:val="single" w:sz="6" w:space="0" w:color="auto"/>
              <w:left w:val="single" w:sz="6" w:space="0" w:color="auto"/>
              <w:bottom w:val="single" w:sz="6" w:space="0" w:color="auto"/>
              <w:right w:val="single" w:sz="6" w:space="0" w:color="auto"/>
            </w:tcBorders>
            <w:shd w:val="clear" w:color="auto" w:fill="E0E0E0"/>
          </w:tcPr>
          <w:p w14:paraId="3F4641D4" w14:textId="63C4E9E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Saídas esperadas</w:t>
            </w:r>
          </w:p>
        </w:tc>
      </w:tr>
      <w:tr w:rsidR="178CB5A3" w14:paraId="4D516F05" w14:textId="77777777" w:rsidTr="5750FD58">
        <w:tc>
          <w:tcPr>
            <w:tcW w:w="930" w:type="dxa"/>
            <w:tcBorders>
              <w:top w:val="single" w:sz="6" w:space="0" w:color="auto"/>
              <w:left w:val="single" w:sz="6" w:space="0" w:color="auto"/>
              <w:bottom w:val="single" w:sz="6" w:space="0" w:color="auto"/>
              <w:right w:val="single" w:sz="6" w:space="0" w:color="auto"/>
            </w:tcBorders>
          </w:tcPr>
          <w:p w14:paraId="738C4B23" w14:textId="44EC078F"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1</w:t>
            </w:r>
          </w:p>
        </w:tc>
        <w:tc>
          <w:tcPr>
            <w:tcW w:w="3105" w:type="dxa"/>
            <w:gridSpan w:val="2"/>
            <w:tcBorders>
              <w:top w:val="single" w:sz="6" w:space="0" w:color="auto"/>
              <w:left w:val="single" w:sz="6" w:space="0" w:color="auto"/>
              <w:bottom w:val="single" w:sz="6" w:space="0" w:color="auto"/>
              <w:right w:val="single" w:sz="6" w:space="0" w:color="auto"/>
            </w:tcBorders>
          </w:tcPr>
          <w:p w14:paraId="4B905B4A" w14:textId="250699AA" w:rsidR="4F057D9B" w:rsidRDefault="4F057D9B"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Verificar se os formulários estão recebendo os valores conforme o a seleção de busca escolhida no menu. </w:t>
            </w:r>
          </w:p>
        </w:tc>
        <w:tc>
          <w:tcPr>
            <w:tcW w:w="4035" w:type="dxa"/>
            <w:tcBorders>
              <w:top w:val="single" w:sz="6" w:space="0" w:color="auto"/>
              <w:left w:val="single" w:sz="6" w:space="0" w:color="auto"/>
              <w:bottom w:val="single" w:sz="6" w:space="0" w:color="auto"/>
              <w:right w:val="single" w:sz="6" w:space="0" w:color="auto"/>
            </w:tcBorders>
          </w:tcPr>
          <w:p w14:paraId="1A31719A" w14:textId="350863BA" w:rsidR="7ED92698" w:rsidRDefault="29C73C30"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Ao selecionar um tipo de busca no menu, o formulário dever</w:t>
            </w:r>
            <w:r w:rsidR="2A33B52B" w:rsidRPr="0E7EF5E3">
              <w:rPr>
                <w:rFonts w:ascii="Times New Roman" w:eastAsia="Times New Roman" w:hAnsi="Times New Roman" w:cs="Times New Roman"/>
                <w:color w:val="0000FF"/>
                <w:sz w:val="20"/>
                <w:szCs w:val="20"/>
              </w:rPr>
              <w:t>á carregas os campos conforme a opção.</w:t>
            </w:r>
            <w:r w:rsidRPr="0E7EF5E3">
              <w:rPr>
                <w:rFonts w:ascii="Times New Roman" w:eastAsia="Times New Roman" w:hAnsi="Times New Roman" w:cs="Times New Roman"/>
                <w:color w:val="0000FF"/>
                <w:sz w:val="20"/>
                <w:szCs w:val="20"/>
              </w:rPr>
              <w:t xml:space="preserve"> </w:t>
            </w:r>
          </w:p>
        </w:tc>
        <w:tc>
          <w:tcPr>
            <w:tcW w:w="1665" w:type="dxa"/>
            <w:tcBorders>
              <w:top w:val="single" w:sz="6" w:space="0" w:color="auto"/>
              <w:left w:val="single" w:sz="6" w:space="0" w:color="auto"/>
              <w:bottom w:val="single" w:sz="6" w:space="0" w:color="auto"/>
              <w:right w:val="single" w:sz="6" w:space="0" w:color="auto"/>
            </w:tcBorders>
          </w:tcPr>
          <w:p w14:paraId="10EE8E92" w14:textId="73BCB48E" w:rsidR="178CB5A3" w:rsidRDefault="178CB5A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Sistema deverá </w:t>
            </w:r>
            <w:r w:rsidR="3345FF17" w:rsidRPr="0E7EF5E3">
              <w:rPr>
                <w:rFonts w:ascii="Times New Roman" w:eastAsia="Times New Roman" w:hAnsi="Times New Roman" w:cs="Times New Roman"/>
                <w:color w:val="0000FF"/>
                <w:sz w:val="20"/>
                <w:szCs w:val="20"/>
              </w:rPr>
              <w:t>trazer os campos de busca conforme o filtro selecionado.</w:t>
            </w:r>
          </w:p>
        </w:tc>
      </w:tr>
      <w:tr w:rsidR="178CB5A3" w14:paraId="1A50C007" w14:textId="77777777" w:rsidTr="5750FD58">
        <w:tc>
          <w:tcPr>
            <w:tcW w:w="930" w:type="dxa"/>
            <w:tcBorders>
              <w:top w:val="single" w:sz="6" w:space="0" w:color="auto"/>
              <w:left w:val="single" w:sz="6" w:space="0" w:color="auto"/>
              <w:bottom w:val="single" w:sz="6" w:space="0" w:color="auto"/>
              <w:right w:val="single" w:sz="6" w:space="0" w:color="auto"/>
            </w:tcBorders>
          </w:tcPr>
          <w:p w14:paraId="379B9879" w14:textId="616683C0"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2</w:t>
            </w:r>
          </w:p>
        </w:tc>
        <w:tc>
          <w:tcPr>
            <w:tcW w:w="3105" w:type="dxa"/>
            <w:gridSpan w:val="2"/>
            <w:tcBorders>
              <w:top w:val="single" w:sz="6" w:space="0" w:color="auto"/>
              <w:left w:val="single" w:sz="6" w:space="0" w:color="auto"/>
              <w:bottom w:val="single" w:sz="6" w:space="0" w:color="auto"/>
              <w:right w:val="single" w:sz="6" w:space="0" w:color="auto"/>
            </w:tcBorders>
          </w:tcPr>
          <w:p w14:paraId="6E96FE97" w14:textId="3FC58683" w:rsidR="1A131868" w:rsidRDefault="1A131868" w:rsidP="178CB5A3">
            <w:pPr>
              <w:spacing w:after="0"/>
            </w:pPr>
            <w:r w:rsidRPr="178CB5A3">
              <w:rPr>
                <w:rFonts w:ascii="Times New Roman" w:eastAsia="Times New Roman" w:hAnsi="Times New Roman" w:cs="Times New Roman"/>
                <w:color w:val="0000FF"/>
                <w:sz w:val="20"/>
                <w:szCs w:val="20"/>
              </w:rPr>
              <w:t xml:space="preserve">Verificar se os dados do resultado da busca estão corretos. </w:t>
            </w:r>
          </w:p>
        </w:tc>
        <w:tc>
          <w:tcPr>
            <w:tcW w:w="4035" w:type="dxa"/>
            <w:tcBorders>
              <w:top w:val="single" w:sz="6" w:space="0" w:color="auto"/>
              <w:left w:val="single" w:sz="6" w:space="0" w:color="auto"/>
              <w:bottom w:val="single" w:sz="6" w:space="0" w:color="auto"/>
              <w:right w:val="single" w:sz="6" w:space="0" w:color="auto"/>
            </w:tcBorders>
          </w:tcPr>
          <w:p w14:paraId="68062ACD" w14:textId="1C17114B" w:rsidR="178CB5A3" w:rsidRDefault="3E2BCEF1" w:rsidP="0E7EF5E3">
            <w:pPr>
              <w:spacing w:after="0"/>
            </w:pPr>
            <w:r w:rsidRPr="0E7EF5E3">
              <w:rPr>
                <w:rFonts w:ascii="Times New Roman" w:eastAsia="Times New Roman" w:hAnsi="Times New Roman" w:cs="Times New Roman"/>
                <w:color w:val="0000FF"/>
                <w:sz w:val="20"/>
                <w:szCs w:val="20"/>
              </w:rPr>
              <w:t>Verificar no banco se os dados apresentados no resultado são os mesmos cadastrados.</w:t>
            </w:r>
          </w:p>
        </w:tc>
        <w:tc>
          <w:tcPr>
            <w:tcW w:w="1665" w:type="dxa"/>
            <w:tcBorders>
              <w:top w:val="single" w:sz="6" w:space="0" w:color="auto"/>
              <w:left w:val="single" w:sz="6" w:space="0" w:color="auto"/>
              <w:bottom w:val="single" w:sz="6" w:space="0" w:color="auto"/>
              <w:right w:val="single" w:sz="6" w:space="0" w:color="auto"/>
            </w:tcBorders>
          </w:tcPr>
          <w:p w14:paraId="0966D4EF" w14:textId="6110CEB6" w:rsidR="178CB5A3" w:rsidRDefault="3E2BCEF1"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Os dados devem ser os mesmo para o banco e para o resultado.</w:t>
            </w:r>
          </w:p>
        </w:tc>
      </w:tr>
    </w:tbl>
    <w:p w14:paraId="4D5893BF" w14:textId="3AC3ABAF" w:rsidR="178CB5A3" w:rsidRDefault="178CB5A3" w:rsidP="2B1DEDD1">
      <w:pPr>
        <w:spacing w:after="120" w:line="240" w:lineRule="atLeast"/>
        <w:ind w:left="720"/>
        <w:rPr>
          <w:rFonts w:ascii="Times New Roman" w:eastAsia="Times New Roman" w:hAnsi="Times New Roman" w:cs="Times New Roman"/>
          <w:i/>
          <w:iCs/>
          <w:color w:val="0000FF"/>
          <w:sz w:val="20"/>
          <w:szCs w:val="20"/>
        </w:rPr>
      </w:pPr>
    </w:p>
    <w:p w14:paraId="1DA835EE" w14:textId="7F1364F7" w:rsidR="4DEFACB5" w:rsidRDefault="4DEFACB5" w:rsidP="2B1DEDD1">
      <w:pPr>
        <w:pStyle w:val="Ttulo2"/>
        <w:spacing w:before="120" w:after="60" w:line="240" w:lineRule="atLeast"/>
        <w:ind w:left="720" w:hanging="720"/>
        <w:rPr>
          <w:rFonts w:ascii="Arial" w:eastAsia="Arial" w:hAnsi="Arial" w:cs="Arial"/>
          <w:b/>
          <w:bCs/>
          <w:color w:val="000000" w:themeColor="text1"/>
          <w:sz w:val="20"/>
          <w:szCs w:val="20"/>
        </w:rPr>
      </w:pPr>
      <w:r w:rsidRPr="2B1DEDD1">
        <w:rPr>
          <w:rFonts w:ascii="Arial" w:eastAsia="Arial" w:hAnsi="Arial" w:cs="Arial"/>
          <w:b/>
          <w:bCs/>
          <w:color w:val="000000" w:themeColor="text1"/>
          <w:sz w:val="20"/>
          <w:szCs w:val="20"/>
        </w:rPr>
        <w:t>6.1.3 Caso de Teste</w:t>
      </w:r>
    </w:p>
    <w:p w14:paraId="36F3BA74" w14:textId="3DDED826" w:rsidR="2B1DEDD1" w:rsidRDefault="2B1DEDD1" w:rsidP="2B1DEDD1">
      <w:pPr>
        <w:spacing w:after="120" w:line="240" w:lineRule="atLeast"/>
        <w:ind w:left="720"/>
        <w:rPr>
          <w:rFonts w:ascii="Times New Roman" w:eastAsia="Times New Roman" w:hAnsi="Times New Roman" w:cs="Times New Roman"/>
          <w:i/>
          <w:iCs/>
          <w:color w:val="0000FF"/>
          <w:sz w:val="20"/>
          <w:szCs w:val="20"/>
        </w:rPr>
      </w:pPr>
    </w:p>
    <w:tbl>
      <w:tblPr>
        <w:tblW w:w="0" w:type="auto"/>
        <w:tblLayout w:type="fixed"/>
        <w:tblLook w:val="01E0" w:firstRow="1" w:lastRow="1" w:firstColumn="1" w:lastColumn="1" w:noHBand="0" w:noVBand="0"/>
      </w:tblPr>
      <w:tblGrid>
        <w:gridCol w:w="930"/>
        <w:gridCol w:w="2355"/>
        <w:gridCol w:w="750"/>
        <w:gridCol w:w="4035"/>
        <w:gridCol w:w="1665"/>
      </w:tblGrid>
      <w:tr w:rsidR="178CB5A3" w14:paraId="41AF44DF" w14:textId="77777777" w:rsidTr="6DE50A76">
        <w:trPr>
          <w:trHeight w:val="345"/>
        </w:trPr>
        <w:tc>
          <w:tcPr>
            <w:tcW w:w="9735" w:type="dxa"/>
            <w:gridSpan w:val="5"/>
            <w:tcBorders>
              <w:top w:val="single" w:sz="6" w:space="0" w:color="auto"/>
              <w:left w:val="single" w:sz="6" w:space="0" w:color="auto"/>
              <w:bottom w:val="single" w:sz="6" w:space="0" w:color="auto"/>
              <w:right w:val="single" w:sz="6" w:space="0" w:color="auto"/>
            </w:tcBorders>
          </w:tcPr>
          <w:p w14:paraId="58B6462D" w14:textId="661D2E66" w:rsidR="178CB5A3" w:rsidRDefault="178CB5A3" w:rsidP="178CB5A3">
            <w:pPr>
              <w:spacing w:line="240" w:lineRule="atLeast"/>
              <w:rPr>
                <w:rFonts w:ascii="Times New Roman" w:eastAsia="Times New Roman" w:hAnsi="Times New Roman" w:cs="Times New Roman"/>
                <w:sz w:val="24"/>
                <w:szCs w:val="24"/>
              </w:rPr>
            </w:pPr>
            <w:r w:rsidRPr="178CB5A3">
              <w:rPr>
                <w:rFonts w:ascii="Times New Roman" w:eastAsia="Times New Roman" w:hAnsi="Times New Roman" w:cs="Times New Roman"/>
                <w:b/>
                <w:bCs/>
                <w:sz w:val="24"/>
                <w:szCs w:val="24"/>
              </w:rPr>
              <w:t>ESPECIFICAÇÃO DE CASO DE TESTE</w:t>
            </w:r>
          </w:p>
        </w:tc>
      </w:tr>
      <w:tr w:rsidR="178CB5A3" w14:paraId="4F770DB5"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013FDC1F" w14:textId="6AC60671"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Título</w:t>
            </w:r>
          </w:p>
        </w:tc>
        <w:tc>
          <w:tcPr>
            <w:tcW w:w="6450" w:type="dxa"/>
            <w:gridSpan w:val="3"/>
            <w:tcBorders>
              <w:top w:val="single" w:sz="6" w:space="0" w:color="auto"/>
              <w:left w:val="single" w:sz="6" w:space="0" w:color="auto"/>
              <w:bottom w:val="single" w:sz="6" w:space="0" w:color="auto"/>
              <w:right w:val="single" w:sz="6" w:space="0" w:color="auto"/>
            </w:tcBorders>
          </w:tcPr>
          <w:p w14:paraId="25C0571F" w14:textId="11D2F550" w:rsidR="588F4FD8" w:rsidRDefault="588F4FD8"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Validação cadastro do funcionário.</w:t>
            </w:r>
          </w:p>
        </w:tc>
      </w:tr>
      <w:tr w:rsidR="178CB5A3" w14:paraId="5A4FC05D"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1C557E2F" w14:textId="6E038FF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Caso de teste</w:t>
            </w:r>
          </w:p>
        </w:tc>
        <w:tc>
          <w:tcPr>
            <w:tcW w:w="6450" w:type="dxa"/>
            <w:gridSpan w:val="3"/>
            <w:tcBorders>
              <w:top w:val="single" w:sz="6" w:space="0" w:color="auto"/>
              <w:left w:val="single" w:sz="6" w:space="0" w:color="auto"/>
              <w:bottom w:val="single" w:sz="6" w:space="0" w:color="auto"/>
              <w:right w:val="single" w:sz="6" w:space="0" w:color="auto"/>
            </w:tcBorders>
          </w:tcPr>
          <w:p w14:paraId="515E64B7" w14:textId="6691C6E2" w:rsidR="3F8E91E2" w:rsidRDefault="3F8E91E2"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CT-003</w:t>
            </w:r>
          </w:p>
        </w:tc>
      </w:tr>
      <w:tr w:rsidR="178CB5A3" w14:paraId="71FDBAD3"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76A8133B" w14:textId="1D913E1F"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Tipo</w:t>
            </w:r>
          </w:p>
        </w:tc>
        <w:tc>
          <w:tcPr>
            <w:tcW w:w="6450" w:type="dxa"/>
            <w:gridSpan w:val="3"/>
            <w:tcBorders>
              <w:top w:val="single" w:sz="6" w:space="0" w:color="auto"/>
              <w:left w:val="single" w:sz="6" w:space="0" w:color="auto"/>
              <w:bottom w:val="single" w:sz="6" w:space="0" w:color="auto"/>
              <w:right w:val="single" w:sz="6" w:space="0" w:color="auto"/>
            </w:tcBorders>
          </w:tcPr>
          <w:p w14:paraId="49EC1D30" w14:textId="0F743DED"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FUNCIONAL</w:t>
            </w:r>
          </w:p>
        </w:tc>
      </w:tr>
      <w:tr w:rsidR="178CB5A3" w14:paraId="7EE396D5"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6A24DD54" w14:textId="14C88E13"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 xml:space="preserve">Requisito Funcional </w:t>
            </w:r>
          </w:p>
        </w:tc>
        <w:tc>
          <w:tcPr>
            <w:tcW w:w="6450" w:type="dxa"/>
            <w:gridSpan w:val="3"/>
            <w:tcBorders>
              <w:top w:val="single" w:sz="6" w:space="0" w:color="auto"/>
              <w:left w:val="single" w:sz="6" w:space="0" w:color="auto"/>
              <w:bottom w:val="single" w:sz="6" w:space="0" w:color="auto"/>
              <w:right w:val="single" w:sz="6" w:space="0" w:color="auto"/>
            </w:tcBorders>
          </w:tcPr>
          <w:p w14:paraId="20E5F3FD" w14:textId="7B173AC2" w:rsidR="5599B018" w:rsidRDefault="2F29D61E" w:rsidP="5750FD58">
            <w:pPr>
              <w:spacing w:line="240" w:lineRule="atLeast"/>
              <w:rPr>
                <w:rFonts w:ascii="Times New Roman" w:eastAsia="Times New Roman" w:hAnsi="Times New Roman" w:cs="Times New Roman"/>
                <w:color w:val="0000FF"/>
                <w:sz w:val="20"/>
                <w:szCs w:val="20"/>
              </w:rPr>
            </w:pPr>
            <w:r w:rsidRPr="5750FD58">
              <w:rPr>
                <w:rFonts w:ascii="Times New Roman" w:eastAsia="Times New Roman" w:hAnsi="Times New Roman" w:cs="Times New Roman"/>
                <w:color w:val="0000FF"/>
                <w:sz w:val="20"/>
                <w:szCs w:val="20"/>
              </w:rPr>
              <w:t>R</w:t>
            </w:r>
            <w:r w:rsidR="4F2D8FC6" w:rsidRPr="5750FD58">
              <w:rPr>
                <w:rFonts w:ascii="Times New Roman" w:eastAsia="Times New Roman" w:hAnsi="Times New Roman" w:cs="Times New Roman"/>
                <w:color w:val="0000FF"/>
                <w:sz w:val="20"/>
                <w:szCs w:val="20"/>
              </w:rPr>
              <w:t>F</w:t>
            </w:r>
            <w:r w:rsidRPr="5750FD58">
              <w:rPr>
                <w:rFonts w:ascii="Times New Roman" w:eastAsia="Times New Roman" w:hAnsi="Times New Roman" w:cs="Times New Roman"/>
                <w:color w:val="0000FF"/>
                <w:sz w:val="20"/>
                <w:szCs w:val="20"/>
              </w:rPr>
              <w:t>-00</w:t>
            </w:r>
            <w:r w:rsidR="6C2CD953" w:rsidRPr="5750FD58">
              <w:rPr>
                <w:rFonts w:ascii="Times New Roman" w:eastAsia="Times New Roman" w:hAnsi="Times New Roman" w:cs="Times New Roman"/>
                <w:color w:val="0000FF"/>
                <w:sz w:val="20"/>
                <w:szCs w:val="20"/>
              </w:rPr>
              <w:t>6</w:t>
            </w:r>
          </w:p>
        </w:tc>
      </w:tr>
      <w:tr w:rsidR="178CB5A3" w14:paraId="5D604C68"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3B35D875" w14:textId="721314CF"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Propósito</w:t>
            </w:r>
          </w:p>
        </w:tc>
        <w:tc>
          <w:tcPr>
            <w:tcW w:w="6450" w:type="dxa"/>
            <w:gridSpan w:val="3"/>
            <w:tcBorders>
              <w:top w:val="single" w:sz="6" w:space="0" w:color="auto"/>
              <w:left w:val="single" w:sz="6" w:space="0" w:color="auto"/>
              <w:bottom w:val="single" w:sz="6" w:space="0" w:color="auto"/>
              <w:right w:val="single" w:sz="6" w:space="0" w:color="auto"/>
            </w:tcBorders>
          </w:tcPr>
          <w:p w14:paraId="2743E3C6" w14:textId="6FE23E4E"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&lt;&lt;</w:t>
            </w:r>
          </w:p>
          <w:p w14:paraId="30B2AADB" w14:textId="4D7CB217" w:rsidR="01B3F497" w:rsidRDefault="01B3F497"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INSERÇÃO DOS DADOS DO FUNCIONÁRIO NO BANCO.</w:t>
            </w:r>
          </w:p>
          <w:p w14:paraId="06BE50DE" w14:textId="1256C60D"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tc>
      </w:tr>
      <w:tr w:rsidR="178CB5A3" w14:paraId="5173E7CC" w14:textId="77777777" w:rsidTr="6DE50A76">
        <w:tc>
          <w:tcPr>
            <w:tcW w:w="9735" w:type="dxa"/>
            <w:gridSpan w:val="5"/>
            <w:tcBorders>
              <w:top w:val="single" w:sz="6" w:space="0" w:color="auto"/>
              <w:left w:val="single" w:sz="6" w:space="0" w:color="auto"/>
              <w:bottom w:val="single" w:sz="6" w:space="0" w:color="auto"/>
              <w:right w:val="single" w:sz="6" w:space="0" w:color="auto"/>
            </w:tcBorders>
          </w:tcPr>
          <w:p w14:paraId="5F126F5C" w14:textId="6FE5F98A"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Descrição geral</w:t>
            </w:r>
          </w:p>
          <w:p w14:paraId="14EB4A43" w14:textId="78E24216"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&lt;&lt; </w:t>
            </w:r>
          </w:p>
          <w:p w14:paraId="574A7A35" w14:textId="228B5E9A" w:rsidR="32748340" w:rsidRDefault="32748340"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lastRenderedPageBreak/>
              <w:t>SERÁ TESTADO E VALIDADO OS DADOS QUE DEVEM SER OBRIGATÓRIO NO CADASTRO DO FUNCIONARIO.</w:t>
            </w:r>
          </w:p>
          <w:p w14:paraId="06D25381" w14:textId="50D223A8"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tc>
      </w:tr>
      <w:tr w:rsidR="178CB5A3" w14:paraId="7B579DAD" w14:textId="77777777" w:rsidTr="6DE50A76">
        <w:tc>
          <w:tcPr>
            <w:tcW w:w="9735" w:type="dxa"/>
            <w:gridSpan w:val="5"/>
            <w:tcBorders>
              <w:top w:val="single" w:sz="6" w:space="0" w:color="auto"/>
              <w:left w:val="single" w:sz="6" w:space="0" w:color="auto"/>
              <w:bottom w:val="single" w:sz="6" w:space="0" w:color="auto"/>
              <w:right w:val="single" w:sz="6" w:space="0" w:color="auto"/>
            </w:tcBorders>
          </w:tcPr>
          <w:p w14:paraId="141B5E86" w14:textId="136983C0"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lastRenderedPageBreak/>
              <w:t>Insumos para o caso de teste</w:t>
            </w:r>
          </w:p>
          <w:p w14:paraId="6EAA0297" w14:textId="7D50F777"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&lt;&lt; </w:t>
            </w:r>
          </w:p>
          <w:p w14:paraId="6B4904EB" w14:textId="59FEC506" w:rsidR="160359D3" w:rsidRDefault="160359D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ANTES DO TESTE O MYSQL DEVE SER ATIVADO.</w:t>
            </w:r>
          </w:p>
          <w:p w14:paraId="13D64E55" w14:textId="5682AE08"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p w14:paraId="3A818460" w14:textId="3395ED5A" w:rsidR="178CB5A3" w:rsidRDefault="178CB5A3" w:rsidP="178CB5A3">
            <w:pPr>
              <w:spacing w:line="240" w:lineRule="atLeast"/>
              <w:rPr>
                <w:rFonts w:ascii="Times New Roman" w:eastAsia="Times New Roman" w:hAnsi="Times New Roman" w:cs="Times New Roman"/>
                <w:color w:val="0000FF"/>
                <w:sz w:val="20"/>
                <w:szCs w:val="20"/>
              </w:rPr>
            </w:pPr>
          </w:p>
        </w:tc>
      </w:tr>
      <w:tr w:rsidR="178CB5A3" w14:paraId="45103751" w14:textId="77777777" w:rsidTr="6DE50A76">
        <w:tc>
          <w:tcPr>
            <w:tcW w:w="9735" w:type="dxa"/>
            <w:gridSpan w:val="5"/>
            <w:tcBorders>
              <w:top w:val="single" w:sz="6" w:space="0" w:color="auto"/>
              <w:left w:val="single" w:sz="6" w:space="0" w:color="auto"/>
              <w:bottom w:val="single" w:sz="6" w:space="0" w:color="auto"/>
              <w:right w:val="single" w:sz="6" w:space="0" w:color="auto"/>
            </w:tcBorders>
          </w:tcPr>
          <w:p w14:paraId="0A89B81A" w14:textId="66FA9052"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Roteiro para a realização do teste</w:t>
            </w:r>
          </w:p>
          <w:p w14:paraId="4D835EB2" w14:textId="49485CBA"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&lt;&lt;</w:t>
            </w:r>
          </w:p>
          <w:p w14:paraId="7B8DA700" w14:textId="4BE082EA" w:rsidR="01D5771F" w:rsidRDefault="01D5771F"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Entrar no diretório S:\#Turma 76 - Tec em Informática\UC-16\Vinícius - Felipy - Bruno\Versões\Versão WEB\SistemaBarbearia</w:t>
            </w:r>
          </w:p>
          <w:p w14:paraId="7BB03153" w14:textId="0994954D" w:rsidR="01D5771F" w:rsidRDefault="01D5771F"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Duplo clique no arquivo SistemaBarbearia.Sln</w:t>
            </w:r>
          </w:p>
          <w:p w14:paraId="69A92B6E" w14:textId="36E7E720" w:rsidR="01D5771F" w:rsidRDefault="01D5771F"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Iniciar o programa.</w:t>
            </w:r>
          </w:p>
          <w:p w14:paraId="4B89AF57" w14:textId="57141056" w:rsidR="01D5771F" w:rsidRDefault="01D5771F"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No menu, clicar em “Cadastrar” logo após em “cadastro funcionário”</w:t>
            </w:r>
          </w:p>
          <w:p w14:paraId="2264B923" w14:textId="2E57A942" w:rsidR="3A72449A" w:rsidRDefault="3A72449A"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Preencher os campos que são obrigatórios para o cadastro, testar todas as formas</w:t>
            </w:r>
          </w:p>
          <w:p w14:paraId="5E88B8D5" w14:textId="1B58F7D1" w:rsidR="3A72449A" w:rsidRDefault="3A72449A"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Validar o programa.</w:t>
            </w:r>
          </w:p>
          <w:p w14:paraId="683046EC" w14:textId="1A62CCD2" w:rsidR="178CB5A3" w:rsidRDefault="178CB5A3" w:rsidP="178CB5A3">
            <w:pPr>
              <w:spacing w:line="240" w:lineRule="atLeast"/>
              <w:rPr>
                <w:rFonts w:ascii="Times New Roman" w:eastAsia="Times New Roman" w:hAnsi="Times New Roman" w:cs="Times New Roman"/>
                <w:color w:val="0000FF"/>
                <w:sz w:val="20"/>
                <w:szCs w:val="20"/>
              </w:rPr>
            </w:pPr>
          </w:p>
          <w:p w14:paraId="0443CF39" w14:textId="0AA420E3"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p w14:paraId="410058C7" w14:textId="01535A26" w:rsidR="178CB5A3" w:rsidRDefault="178CB5A3" w:rsidP="178CB5A3">
            <w:pPr>
              <w:spacing w:line="240" w:lineRule="atLeast"/>
              <w:rPr>
                <w:rFonts w:ascii="Times New Roman" w:eastAsia="Times New Roman" w:hAnsi="Times New Roman" w:cs="Times New Roman"/>
                <w:sz w:val="20"/>
                <w:szCs w:val="20"/>
              </w:rPr>
            </w:pPr>
          </w:p>
        </w:tc>
      </w:tr>
      <w:tr w:rsidR="178CB5A3" w14:paraId="1795FC0C" w14:textId="77777777" w:rsidTr="6DE50A76">
        <w:tc>
          <w:tcPr>
            <w:tcW w:w="9735" w:type="dxa"/>
            <w:gridSpan w:val="5"/>
            <w:tcBorders>
              <w:top w:val="single" w:sz="6" w:space="0" w:color="auto"/>
              <w:left w:val="single" w:sz="6" w:space="0" w:color="auto"/>
              <w:bottom w:val="single" w:sz="6" w:space="0" w:color="auto"/>
              <w:right w:val="single" w:sz="6" w:space="0" w:color="auto"/>
            </w:tcBorders>
            <w:shd w:val="clear" w:color="auto" w:fill="E0E0E0"/>
          </w:tcPr>
          <w:p w14:paraId="4FB83B9D" w14:textId="68E73CC6"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Cenários de teste</w:t>
            </w:r>
          </w:p>
        </w:tc>
      </w:tr>
      <w:tr w:rsidR="178CB5A3" w14:paraId="595DBA20" w14:textId="77777777" w:rsidTr="6DE50A76">
        <w:tc>
          <w:tcPr>
            <w:tcW w:w="4035" w:type="dxa"/>
            <w:gridSpan w:val="3"/>
            <w:tcBorders>
              <w:top w:val="single" w:sz="6" w:space="0" w:color="auto"/>
              <w:left w:val="single" w:sz="6" w:space="0" w:color="auto"/>
              <w:bottom w:val="single" w:sz="6" w:space="0" w:color="auto"/>
              <w:right w:val="single" w:sz="6" w:space="0" w:color="auto"/>
            </w:tcBorders>
            <w:shd w:val="clear" w:color="auto" w:fill="E0E0E0"/>
          </w:tcPr>
          <w:p w14:paraId="2BE6C8FF" w14:textId="14CEA7A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Objetivo específico</w:t>
            </w:r>
          </w:p>
        </w:tc>
        <w:tc>
          <w:tcPr>
            <w:tcW w:w="4035" w:type="dxa"/>
            <w:tcBorders>
              <w:top w:val="single" w:sz="6" w:space="0" w:color="auto"/>
              <w:left w:val="single" w:sz="6" w:space="0" w:color="auto"/>
              <w:bottom w:val="single" w:sz="6" w:space="0" w:color="auto"/>
              <w:right w:val="single" w:sz="6" w:space="0" w:color="auto"/>
            </w:tcBorders>
            <w:shd w:val="clear" w:color="auto" w:fill="E0E0E0"/>
          </w:tcPr>
          <w:p w14:paraId="4868C3F4" w14:textId="6BCB5ECC"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Especificação das entradas ou ações</w:t>
            </w:r>
          </w:p>
        </w:tc>
        <w:tc>
          <w:tcPr>
            <w:tcW w:w="1665" w:type="dxa"/>
            <w:tcBorders>
              <w:top w:val="single" w:sz="6" w:space="0" w:color="auto"/>
              <w:left w:val="single" w:sz="6" w:space="0" w:color="auto"/>
              <w:bottom w:val="single" w:sz="6" w:space="0" w:color="auto"/>
              <w:right w:val="single" w:sz="6" w:space="0" w:color="auto"/>
            </w:tcBorders>
            <w:shd w:val="clear" w:color="auto" w:fill="E0E0E0"/>
          </w:tcPr>
          <w:p w14:paraId="032B1627" w14:textId="63C4E9E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Saídas esperadas</w:t>
            </w:r>
          </w:p>
        </w:tc>
      </w:tr>
      <w:tr w:rsidR="178CB5A3" w14:paraId="1D05AEBA" w14:textId="77777777" w:rsidTr="6DE50A76">
        <w:tc>
          <w:tcPr>
            <w:tcW w:w="930" w:type="dxa"/>
            <w:tcBorders>
              <w:top w:val="single" w:sz="6" w:space="0" w:color="auto"/>
              <w:left w:val="single" w:sz="6" w:space="0" w:color="auto"/>
              <w:bottom w:val="single" w:sz="6" w:space="0" w:color="auto"/>
              <w:right w:val="single" w:sz="6" w:space="0" w:color="auto"/>
            </w:tcBorders>
          </w:tcPr>
          <w:p w14:paraId="5CB03FC7" w14:textId="44EC078F"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1</w:t>
            </w:r>
          </w:p>
        </w:tc>
        <w:tc>
          <w:tcPr>
            <w:tcW w:w="3105" w:type="dxa"/>
            <w:gridSpan w:val="2"/>
            <w:tcBorders>
              <w:top w:val="single" w:sz="6" w:space="0" w:color="auto"/>
              <w:left w:val="single" w:sz="6" w:space="0" w:color="auto"/>
              <w:bottom w:val="single" w:sz="6" w:space="0" w:color="auto"/>
              <w:right w:val="single" w:sz="6" w:space="0" w:color="auto"/>
            </w:tcBorders>
          </w:tcPr>
          <w:p w14:paraId="28E69EBC" w14:textId="54605BD2" w:rsidR="6038FEE1" w:rsidRDefault="6038FEE1"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Validar os campos nome, telefone e cpf</w:t>
            </w:r>
          </w:p>
          <w:p w14:paraId="787C6543" w14:textId="54605BD2" w:rsidR="178CB5A3" w:rsidRDefault="178CB5A3" w:rsidP="178CB5A3">
            <w:pPr>
              <w:spacing w:line="240" w:lineRule="atLeast"/>
              <w:rPr>
                <w:rFonts w:ascii="Times New Roman" w:eastAsia="Times New Roman" w:hAnsi="Times New Roman" w:cs="Times New Roman"/>
                <w:color w:val="0000FF"/>
                <w:sz w:val="20"/>
                <w:szCs w:val="20"/>
              </w:rPr>
            </w:pPr>
          </w:p>
        </w:tc>
        <w:tc>
          <w:tcPr>
            <w:tcW w:w="4035" w:type="dxa"/>
            <w:tcBorders>
              <w:top w:val="single" w:sz="6" w:space="0" w:color="auto"/>
              <w:left w:val="single" w:sz="6" w:space="0" w:color="auto"/>
              <w:bottom w:val="single" w:sz="6" w:space="0" w:color="auto"/>
              <w:right w:val="single" w:sz="6" w:space="0" w:color="auto"/>
            </w:tcBorders>
          </w:tcPr>
          <w:p w14:paraId="2DD80ED6" w14:textId="6F424907" w:rsidR="6038FEE1" w:rsidRDefault="5D4F96DB" w:rsidP="6DE50A76">
            <w:pPr>
              <w:spacing w:line="240" w:lineRule="atLeast"/>
              <w:rPr>
                <w:rFonts w:ascii="Times New Roman" w:eastAsia="Times New Roman" w:hAnsi="Times New Roman" w:cs="Times New Roman"/>
                <w:color w:val="0000FF"/>
                <w:sz w:val="20"/>
                <w:szCs w:val="20"/>
              </w:rPr>
            </w:pPr>
            <w:r w:rsidRPr="6DE50A76">
              <w:rPr>
                <w:rFonts w:ascii="Times New Roman" w:eastAsia="Times New Roman" w:hAnsi="Times New Roman" w:cs="Times New Roman"/>
                <w:color w:val="0000FF"/>
                <w:sz w:val="20"/>
                <w:szCs w:val="20"/>
              </w:rPr>
              <w:t xml:space="preserve">Os campos nome, telefone e cpf </w:t>
            </w:r>
            <w:r w:rsidR="7263A5ED" w:rsidRPr="6DE50A76">
              <w:rPr>
                <w:rFonts w:ascii="Times New Roman" w:eastAsia="Times New Roman" w:hAnsi="Times New Roman" w:cs="Times New Roman"/>
                <w:color w:val="0000FF"/>
                <w:sz w:val="20"/>
                <w:szCs w:val="20"/>
              </w:rPr>
              <w:t xml:space="preserve">devem </w:t>
            </w:r>
            <w:r w:rsidRPr="6DE50A76">
              <w:rPr>
                <w:rFonts w:ascii="Times New Roman" w:eastAsia="Times New Roman" w:hAnsi="Times New Roman" w:cs="Times New Roman"/>
                <w:color w:val="0000FF"/>
                <w:sz w:val="20"/>
                <w:szCs w:val="20"/>
              </w:rPr>
              <w:t>estar vazios.</w:t>
            </w:r>
          </w:p>
        </w:tc>
        <w:tc>
          <w:tcPr>
            <w:tcW w:w="1665" w:type="dxa"/>
            <w:tcBorders>
              <w:top w:val="single" w:sz="6" w:space="0" w:color="auto"/>
              <w:left w:val="single" w:sz="6" w:space="0" w:color="auto"/>
              <w:bottom w:val="single" w:sz="6" w:space="0" w:color="auto"/>
              <w:right w:val="single" w:sz="6" w:space="0" w:color="auto"/>
            </w:tcBorders>
          </w:tcPr>
          <w:p w14:paraId="52961AAB" w14:textId="7E85A8E5" w:rsidR="6038FEE1" w:rsidRDefault="6038FEE1" w:rsidP="178CB5A3">
            <w:pPr>
              <w:spacing w:line="240" w:lineRule="atLeast"/>
            </w:pPr>
            <w:r w:rsidRPr="178CB5A3">
              <w:rPr>
                <w:rFonts w:ascii="Times New Roman" w:eastAsia="Times New Roman" w:hAnsi="Times New Roman" w:cs="Times New Roman"/>
                <w:color w:val="0000FF"/>
                <w:sz w:val="20"/>
                <w:szCs w:val="20"/>
              </w:rPr>
              <w:t>Para cada campo deixado vazio, uma mensagem de erro surgira, limpando todos os campos e colocando o cursor novamente no campo nome</w:t>
            </w:r>
          </w:p>
        </w:tc>
      </w:tr>
      <w:tr w:rsidR="178CB5A3" w14:paraId="696EF238" w14:textId="77777777" w:rsidTr="6DE50A76">
        <w:tc>
          <w:tcPr>
            <w:tcW w:w="930" w:type="dxa"/>
            <w:tcBorders>
              <w:top w:val="single" w:sz="6" w:space="0" w:color="auto"/>
              <w:left w:val="single" w:sz="6" w:space="0" w:color="auto"/>
              <w:bottom w:val="single" w:sz="6" w:space="0" w:color="auto"/>
              <w:right w:val="single" w:sz="6" w:space="0" w:color="auto"/>
            </w:tcBorders>
          </w:tcPr>
          <w:p w14:paraId="7FEDCA04" w14:textId="616683C0"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2</w:t>
            </w:r>
          </w:p>
        </w:tc>
        <w:tc>
          <w:tcPr>
            <w:tcW w:w="3105" w:type="dxa"/>
            <w:gridSpan w:val="2"/>
            <w:tcBorders>
              <w:top w:val="single" w:sz="6" w:space="0" w:color="auto"/>
              <w:left w:val="single" w:sz="6" w:space="0" w:color="auto"/>
              <w:bottom w:val="single" w:sz="6" w:space="0" w:color="auto"/>
              <w:right w:val="single" w:sz="6" w:space="0" w:color="auto"/>
            </w:tcBorders>
          </w:tcPr>
          <w:p w14:paraId="20E7D210" w14:textId="768C6136" w:rsidR="082AC15C" w:rsidRDefault="082AC15C" w:rsidP="178CB5A3">
            <w:pPr>
              <w:spacing w:after="0"/>
            </w:pPr>
            <w:r w:rsidRPr="178CB5A3">
              <w:rPr>
                <w:rFonts w:ascii="Times New Roman" w:eastAsia="Times New Roman" w:hAnsi="Times New Roman" w:cs="Times New Roman"/>
                <w:color w:val="0000FF"/>
                <w:sz w:val="20"/>
                <w:szCs w:val="20"/>
              </w:rPr>
              <w:t>Validar se o cadastro do funcionário está sendo salvo no banco</w:t>
            </w:r>
          </w:p>
        </w:tc>
        <w:tc>
          <w:tcPr>
            <w:tcW w:w="4035" w:type="dxa"/>
            <w:tcBorders>
              <w:top w:val="single" w:sz="6" w:space="0" w:color="auto"/>
              <w:left w:val="single" w:sz="6" w:space="0" w:color="auto"/>
              <w:bottom w:val="single" w:sz="6" w:space="0" w:color="auto"/>
              <w:right w:val="single" w:sz="6" w:space="0" w:color="auto"/>
            </w:tcBorders>
          </w:tcPr>
          <w:p w14:paraId="0C6C62EB" w14:textId="3799B84C" w:rsidR="082AC15C" w:rsidRDefault="082AC15C"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Preencher todos os campos e verificar se foi salvo no banco.</w:t>
            </w:r>
          </w:p>
        </w:tc>
        <w:tc>
          <w:tcPr>
            <w:tcW w:w="1665" w:type="dxa"/>
            <w:tcBorders>
              <w:top w:val="single" w:sz="6" w:space="0" w:color="auto"/>
              <w:left w:val="single" w:sz="6" w:space="0" w:color="auto"/>
              <w:bottom w:val="single" w:sz="6" w:space="0" w:color="auto"/>
              <w:right w:val="single" w:sz="6" w:space="0" w:color="auto"/>
            </w:tcBorders>
          </w:tcPr>
          <w:p w14:paraId="54CC18C4" w14:textId="4BD2F93A" w:rsidR="082AC15C" w:rsidRDefault="082AC15C"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Uma mensagem que foi salvo com sucesso.</w:t>
            </w:r>
          </w:p>
        </w:tc>
      </w:tr>
    </w:tbl>
    <w:p w14:paraId="5BBF8A6F" w14:textId="5D7F3799" w:rsidR="178CB5A3" w:rsidRDefault="178CB5A3" w:rsidP="178CB5A3">
      <w:pPr>
        <w:spacing w:after="120" w:line="240" w:lineRule="atLeast"/>
        <w:ind w:left="720"/>
        <w:rPr>
          <w:rFonts w:ascii="Times New Roman" w:eastAsia="Times New Roman" w:hAnsi="Times New Roman" w:cs="Times New Roman"/>
          <w:i/>
          <w:iCs/>
          <w:color w:val="0000FF"/>
          <w:sz w:val="20"/>
          <w:szCs w:val="20"/>
        </w:rPr>
      </w:pPr>
    </w:p>
    <w:p w14:paraId="646B331C" w14:textId="6AC92C51" w:rsidR="178CB5A3" w:rsidRDefault="2BAE3C34" w:rsidP="2B1DEDD1">
      <w:pPr>
        <w:pStyle w:val="Ttulo2"/>
        <w:spacing w:before="120" w:after="60" w:line="240" w:lineRule="atLeast"/>
        <w:ind w:left="720" w:hanging="720"/>
        <w:rPr>
          <w:rFonts w:ascii="Arial" w:eastAsia="Arial" w:hAnsi="Arial" w:cs="Arial"/>
          <w:b/>
          <w:bCs/>
          <w:color w:val="000000" w:themeColor="text1"/>
          <w:sz w:val="20"/>
          <w:szCs w:val="20"/>
        </w:rPr>
      </w:pPr>
      <w:r w:rsidRPr="2B1DEDD1">
        <w:rPr>
          <w:rFonts w:ascii="Arial" w:eastAsia="Arial" w:hAnsi="Arial" w:cs="Arial"/>
          <w:b/>
          <w:bCs/>
          <w:color w:val="000000" w:themeColor="text1"/>
          <w:sz w:val="20"/>
          <w:szCs w:val="20"/>
        </w:rPr>
        <w:t>6.1.4 Caso de Teste</w:t>
      </w:r>
    </w:p>
    <w:p w14:paraId="5276487E" w14:textId="759AC7C5" w:rsidR="178CB5A3" w:rsidRDefault="178CB5A3" w:rsidP="2B1DEDD1">
      <w:pPr>
        <w:spacing w:after="120" w:line="240" w:lineRule="atLeast"/>
        <w:ind w:left="720"/>
        <w:rPr>
          <w:rFonts w:ascii="Times New Roman" w:eastAsia="Times New Roman" w:hAnsi="Times New Roman" w:cs="Times New Roman"/>
          <w:i/>
          <w:iCs/>
          <w:color w:val="0000FF"/>
          <w:sz w:val="20"/>
          <w:szCs w:val="20"/>
        </w:rPr>
      </w:pPr>
    </w:p>
    <w:tbl>
      <w:tblPr>
        <w:tblW w:w="0" w:type="auto"/>
        <w:tblLayout w:type="fixed"/>
        <w:tblLook w:val="01E0" w:firstRow="1" w:lastRow="1" w:firstColumn="1" w:lastColumn="1" w:noHBand="0" w:noVBand="0"/>
      </w:tblPr>
      <w:tblGrid>
        <w:gridCol w:w="930"/>
        <w:gridCol w:w="2355"/>
        <w:gridCol w:w="750"/>
        <w:gridCol w:w="4035"/>
        <w:gridCol w:w="1665"/>
      </w:tblGrid>
      <w:tr w:rsidR="178CB5A3" w14:paraId="118D63DC" w14:textId="77777777" w:rsidTr="6DE50A76">
        <w:trPr>
          <w:trHeight w:val="345"/>
        </w:trPr>
        <w:tc>
          <w:tcPr>
            <w:tcW w:w="9735" w:type="dxa"/>
            <w:gridSpan w:val="5"/>
            <w:tcBorders>
              <w:top w:val="single" w:sz="6" w:space="0" w:color="auto"/>
              <w:left w:val="single" w:sz="6" w:space="0" w:color="auto"/>
              <w:bottom w:val="single" w:sz="6" w:space="0" w:color="auto"/>
              <w:right w:val="single" w:sz="6" w:space="0" w:color="auto"/>
            </w:tcBorders>
          </w:tcPr>
          <w:p w14:paraId="3E73B0FF" w14:textId="661D2E66" w:rsidR="178CB5A3" w:rsidRDefault="178CB5A3" w:rsidP="178CB5A3">
            <w:pPr>
              <w:spacing w:line="240" w:lineRule="atLeast"/>
              <w:rPr>
                <w:rFonts w:ascii="Times New Roman" w:eastAsia="Times New Roman" w:hAnsi="Times New Roman" w:cs="Times New Roman"/>
                <w:sz w:val="24"/>
                <w:szCs w:val="24"/>
              </w:rPr>
            </w:pPr>
            <w:r w:rsidRPr="178CB5A3">
              <w:rPr>
                <w:rFonts w:ascii="Times New Roman" w:eastAsia="Times New Roman" w:hAnsi="Times New Roman" w:cs="Times New Roman"/>
                <w:b/>
                <w:bCs/>
                <w:sz w:val="24"/>
                <w:szCs w:val="24"/>
              </w:rPr>
              <w:t>ESPECIFICAÇÃO DE CASO DE TESTE</w:t>
            </w:r>
          </w:p>
        </w:tc>
      </w:tr>
      <w:tr w:rsidR="178CB5A3" w14:paraId="74E1CC0E"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26B24D37" w14:textId="6AC60671"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Título</w:t>
            </w:r>
          </w:p>
        </w:tc>
        <w:tc>
          <w:tcPr>
            <w:tcW w:w="6450" w:type="dxa"/>
            <w:gridSpan w:val="3"/>
            <w:tcBorders>
              <w:top w:val="single" w:sz="6" w:space="0" w:color="auto"/>
              <w:left w:val="single" w:sz="6" w:space="0" w:color="auto"/>
              <w:bottom w:val="single" w:sz="6" w:space="0" w:color="auto"/>
              <w:right w:val="single" w:sz="6" w:space="0" w:color="auto"/>
            </w:tcBorders>
          </w:tcPr>
          <w:p w14:paraId="21A34DF3" w14:textId="1BFA513B"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Validação </w:t>
            </w:r>
            <w:r w:rsidR="21EC1C99" w:rsidRPr="178CB5A3">
              <w:rPr>
                <w:rFonts w:ascii="Times New Roman" w:eastAsia="Times New Roman" w:hAnsi="Times New Roman" w:cs="Times New Roman"/>
                <w:color w:val="0000FF"/>
                <w:sz w:val="20"/>
                <w:szCs w:val="20"/>
              </w:rPr>
              <w:t>do agendamento</w:t>
            </w:r>
          </w:p>
        </w:tc>
      </w:tr>
      <w:tr w:rsidR="178CB5A3" w14:paraId="3E6DB169"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5612FDD8" w14:textId="6E038FF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Caso de teste</w:t>
            </w:r>
          </w:p>
        </w:tc>
        <w:tc>
          <w:tcPr>
            <w:tcW w:w="6450" w:type="dxa"/>
            <w:gridSpan w:val="3"/>
            <w:tcBorders>
              <w:top w:val="single" w:sz="6" w:space="0" w:color="auto"/>
              <w:left w:val="single" w:sz="6" w:space="0" w:color="auto"/>
              <w:bottom w:val="single" w:sz="6" w:space="0" w:color="auto"/>
              <w:right w:val="single" w:sz="6" w:space="0" w:color="auto"/>
            </w:tcBorders>
          </w:tcPr>
          <w:p w14:paraId="701B79AE" w14:textId="6B7D4869"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CT-00</w:t>
            </w:r>
            <w:r w:rsidR="2DBADD64" w:rsidRPr="178CB5A3">
              <w:rPr>
                <w:rFonts w:ascii="Times New Roman" w:eastAsia="Times New Roman" w:hAnsi="Times New Roman" w:cs="Times New Roman"/>
                <w:color w:val="0000FF"/>
                <w:sz w:val="20"/>
                <w:szCs w:val="20"/>
              </w:rPr>
              <w:t>4</w:t>
            </w:r>
          </w:p>
        </w:tc>
      </w:tr>
      <w:tr w:rsidR="178CB5A3" w14:paraId="41717756"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5481B249" w14:textId="1D913E1F"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Tipo</w:t>
            </w:r>
          </w:p>
        </w:tc>
        <w:tc>
          <w:tcPr>
            <w:tcW w:w="6450" w:type="dxa"/>
            <w:gridSpan w:val="3"/>
            <w:tcBorders>
              <w:top w:val="single" w:sz="6" w:space="0" w:color="auto"/>
              <w:left w:val="single" w:sz="6" w:space="0" w:color="auto"/>
              <w:bottom w:val="single" w:sz="6" w:space="0" w:color="auto"/>
              <w:right w:val="single" w:sz="6" w:space="0" w:color="auto"/>
            </w:tcBorders>
          </w:tcPr>
          <w:p w14:paraId="64BD10C0" w14:textId="0F743DED"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FUNCIONAL</w:t>
            </w:r>
          </w:p>
        </w:tc>
      </w:tr>
      <w:tr w:rsidR="178CB5A3" w14:paraId="0DC60085"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157A541E" w14:textId="14C88E13"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lastRenderedPageBreak/>
              <w:t xml:space="preserve">Requisito Funcional </w:t>
            </w:r>
          </w:p>
        </w:tc>
        <w:tc>
          <w:tcPr>
            <w:tcW w:w="6450" w:type="dxa"/>
            <w:gridSpan w:val="3"/>
            <w:tcBorders>
              <w:top w:val="single" w:sz="6" w:space="0" w:color="auto"/>
              <w:left w:val="single" w:sz="6" w:space="0" w:color="auto"/>
              <w:bottom w:val="single" w:sz="6" w:space="0" w:color="auto"/>
              <w:right w:val="single" w:sz="6" w:space="0" w:color="auto"/>
            </w:tcBorders>
          </w:tcPr>
          <w:p w14:paraId="2922FD13" w14:textId="719DE105" w:rsidR="178CB5A3" w:rsidRDefault="451ADB22" w:rsidP="5750FD58">
            <w:pPr>
              <w:spacing w:line="240" w:lineRule="atLeast"/>
              <w:rPr>
                <w:rFonts w:ascii="Times New Roman" w:eastAsia="Times New Roman" w:hAnsi="Times New Roman" w:cs="Times New Roman"/>
                <w:color w:val="0000FF"/>
                <w:sz w:val="20"/>
                <w:szCs w:val="20"/>
              </w:rPr>
            </w:pPr>
            <w:r w:rsidRPr="5750FD58">
              <w:rPr>
                <w:rFonts w:ascii="Times New Roman" w:eastAsia="Times New Roman" w:hAnsi="Times New Roman" w:cs="Times New Roman"/>
                <w:color w:val="0000FF"/>
                <w:sz w:val="20"/>
                <w:szCs w:val="20"/>
              </w:rPr>
              <w:t>R</w:t>
            </w:r>
            <w:r w:rsidR="2CDF8698" w:rsidRPr="5750FD58">
              <w:rPr>
                <w:rFonts w:ascii="Times New Roman" w:eastAsia="Times New Roman" w:hAnsi="Times New Roman" w:cs="Times New Roman"/>
                <w:color w:val="0000FF"/>
                <w:sz w:val="20"/>
                <w:szCs w:val="20"/>
              </w:rPr>
              <w:t>F</w:t>
            </w:r>
            <w:r w:rsidR="178CB5A3" w:rsidRPr="5750FD58">
              <w:rPr>
                <w:rFonts w:ascii="Times New Roman" w:eastAsia="Times New Roman" w:hAnsi="Times New Roman" w:cs="Times New Roman"/>
                <w:color w:val="0000FF"/>
                <w:sz w:val="20"/>
                <w:szCs w:val="20"/>
              </w:rPr>
              <w:t>-00</w:t>
            </w:r>
            <w:r w:rsidR="17FEF35A" w:rsidRPr="5750FD58">
              <w:rPr>
                <w:rFonts w:ascii="Times New Roman" w:eastAsia="Times New Roman" w:hAnsi="Times New Roman" w:cs="Times New Roman"/>
                <w:color w:val="0000FF"/>
                <w:sz w:val="20"/>
                <w:szCs w:val="20"/>
              </w:rPr>
              <w:t>2</w:t>
            </w:r>
          </w:p>
        </w:tc>
      </w:tr>
      <w:tr w:rsidR="178CB5A3" w14:paraId="39CE24FA"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04D5B1A3" w14:textId="721314CF"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Propósito</w:t>
            </w:r>
          </w:p>
        </w:tc>
        <w:tc>
          <w:tcPr>
            <w:tcW w:w="6450" w:type="dxa"/>
            <w:gridSpan w:val="3"/>
            <w:tcBorders>
              <w:top w:val="single" w:sz="6" w:space="0" w:color="auto"/>
              <w:left w:val="single" w:sz="6" w:space="0" w:color="auto"/>
              <w:bottom w:val="single" w:sz="6" w:space="0" w:color="auto"/>
              <w:right w:val="single" w:sz="6" w:space="0" w:color="auto"/>
            </w:tcBorders>
          </w:tcPr>
          <w:p w14:paraId="508832C1" w14:textId="0528C694"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&lt;&lt;</w:t>
            </w:r>
          </w:p>
          <w:p w14:paraId="205395F3" w14:textId="4E64FFD5" w:rsidR="5315F00E" w:rsidRDefault="5315F00E"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Testar data</w:t>
            </w:r>
            <w:r w:rsidR="0F15EE00" w:rsidRPr="178CB5A3">
              <w:rPr>
                <w:rFonts w:ascii="Times New Roman" w:eastAsia="Times New Roman" w:hAnsi="Times New Roman" w:cs="Times New Roman"/>
                <w:color w:val="0000FF"/>
                <w:sz w:val="20"/>
                <w:szCs w:val="20"/>
              </w:rPr>
              <w:t xml:space="preserve">, </w:t>
            </w:r>
            <w:r w:rsidRPr="178CB5A3">
              <w:rPr>
                <w:rFonts w:ascii="Times New Roman" w:eastAsia="Times New Roman" w:hAnsi="Times New Roman" w:cs="Times New Roman"/>
                <w:color w:val="0000FF"/>
                <w:sz w:val="20"/>
                <w:szCs w:val="20"/>
              </w:rPr>
              <w:t xml:space="preserve">hora </w:t>
            </w:r>
            <w:r w:rsidR="59926DCE" w:rsidRPr="178CB5A3">
              <w:rPr>
                <w:rFonts w:ascii="Times New Roman" w:eastAsia="Times New Roman" w:hAnsi="Times New Roman" w:cs="Times New Roman"/>
                <w:color w:val="0000FF"/>
                <w:sz w:val="20"/>
                <w:szCs w:val="20"/>
              </w:rPr>
              <w:t xml:space="preserve">e funcionário </w:t>
            </w:r>
            <w:r w:rsidRPr="178CB5A3">
              <w:rPr>
                <w:rFonts w:ascii="Times New Roman" w:eastAsia="Times New Roman" w:hAnsi="Times New Roman" w:cs="Times New Roman"/>
                <w:color w:val="0000FF"/>
                <w:sz w:val="20"/>
                <w:szCs w:val="20"/>
              </w:rPr>
              <w:t xml:space="preserve">diferentes para validação do agendamento, se está salvando no banco e verificar se está </w:t>
            </w:r>
            <w:r w:rsidR="57C2010A" w:rsidRPr="178CB5A3">
              <w:rPr>
                <w:rFonts w:ascii="Times New Roman" w:eastAsia="Times New Roman" w:hAnsi="Times New Roman" w:cs="Times New Roman"/>
                <w:color w:val="0000FF"/>
                <w:sz w:val="20"/>
                <w:szCs w:val="20"/>
              </w:rPr>
              <w:t xml:space="preserve">tendo </w:t>
            </w:r>
            <w:r w:rsidRPr="178CB5A3">
              <w:rPr>
                <w:rFonts w:ascii="Times New Roman" w:eastAsia="Times New Roman" w:hAnsi="Times New Roman" w:cs="Times New Roman"/>
                <w:color w:val="0000FF"/>
                <w:sz w:val="20"/>
                <w:szCs w:val="20"/>
              </w:rPr>
              <w:t>agendamento duplicad</w:t>
            </w:r>
            <w:r w:rsidR="6C1EB948" w:rsidRPr="178CB5A3">
              <w:rPr>
                <w:rFonts w:ascii="Times New Roman" w:eastAsia="Times New Roman" w:hAnsi="Times New Roman" w:cs="Times New Roman"/>
                <w:color w:val="0000FF"/>
                <w:sz w:val="20"/>
                <w:szCs w:val="20"/>
              </w:rPr>
              <w:t>o.</w:t>
            </w:r>
          </w:p>
          <w:p w14:paraId="0C5DF287" w14:textId="1256C60D"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tc>
      </w:tr>
      <w:tr w:rsidR="178CB5A3" w14:paraId="70775A53" w14:textId="77777777" w:rsidTr="6DE50A76">
        <w:tc>
          <w:tcPr>
            <w:tcW w:w="9735" w:type="dxa"/>
            <w:gridSpan w:val="5"/>
            <w:tcBorders>
              <w:top w:val="single" w:sz="6" w:space="0" w:color="auto"/>
              <w:left w:val="single" w:sz="6" w:space="0" w:color="auto"/>
              <w:bottom w:val="single" w:sz="6" w:space="0" w:color="auto"/>
              <w:right w:val="single" w:sz="6" w:space="0" w:color="auto"/>
            </w:tcBorders>
          </w:tcPr>
          <w:p w14:paraId="1EC8154B" w14:textId="6FE5F98A"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Descrição geral</w:t>
            </w:r>
          </w:p>
          <w:p w14:paraId="5F06EC0D" w14:textId="78E24216"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&lt;&lt; </w:t>
            </w:r>
          </w:p>
          <w:p w14:paraId="16D7EDA9" w14:textId="53154209" w:rsidR="3B59D757" w:rsidRDefault="3B59D757"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SERÁ TESTADO E VALIDADO OS DADOS QUE DEVEM SER OBRIGATÓRIO NO AGENDAMENTO.</w:t>
            </w:r>
          </w:p>
          <w:p w14:paraId="2C209758" w14:textId="0A4BAFDF"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tc>
      </w:tr>
      <w:tr w:rsidR="178CB5A3" w14:paraId="6E332031" w14:textId="77777777" w:rsidTr="6DE50A76">
        <w:tc>
          <w:tcPr>
            <w:tcW w:w="9735" w:type="dxa"/>
            <w:gridSpan w:val="5"/>
            <w:tcBorders>
              <w:top w:val="single" w:sz="6" w:space="0" w:color="auto"/>
              <w:left w:val="single" w:sz="6" w:space="0" w:color="auto"/>
              <w:bottom w:val="single" w:sz="6" w:space="0" w:color="auto"/>
              <w:right w:val="single" w:sz="6" w:space="0" w:color="auto"/>
            </w:tcBorders>
          </w:tcPr>
          <w:p w14:paraId="02F6DE0E" w14:textId="136983C0"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Insumos para o caso de teste</w:t>
            </w:r>
          </w:p>
          <w:p w14:paraId="55EAABE9" w14:textId="7D50F777"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&lt;&lt; </w:t>
            </w:r>
          </w:p>
          <w:p w14:paraId="2BB872A8" w14:textId="59FEC506"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ANTES DO TESTE O MYSQL DEVE SER ATIVADO.</w:t>
            </w:r>
          </w:p>
          <w:p w14:paraId="1C009B57" w14:textId="5682AE08"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p w14:paraId="13CA197C" w14:textId="3395ED5A" w:rsidR="178CB5A3" w:rsidRDefault="178CB5A3" w:rsidP="178CB5A3">
            <w:pPr>
              <w:spacing w:line="240" w:lineRule="atLeast"/>
              <w:rPr>
                <w:rFonts w:ascii="Times New Roman" w:eastAsia="Times New Roman" w:hAnsi="Times New Roman" w:cs="Times New Roman"/>
                <w:color w:val="0000FF"/>
                <w:sz w:val="20"/>
                <w:szCs w:val="20"/>
              </w:rPr>
            </w:pPr>
          </w:p>
        </w:tc>
      </w:tr>
      <w:tr w:rsidR="178CB5A3" w14:paraId="683B7429" w14:textId="77777777" w:rsidTr="6DE50A76">
        <w:tc>
          <w:tcPr>
            <w:tcW w:w="9735" w:type="dxa"/>
            <w:gridSpan w:val="5"/>
            <w:tcBorders>
              <w:top w:val="single" w:sz="6" w:space="0" w:color="auto"/>
              <w:left w:val="single" w:sz="6" w:space="0" w:color="auto"/>
              <w:bottom w:val="single" w:sz="6" w:space="0" w:color="auto"/>
              <w:right w:val="single" w:sz="6" w:space="0" w:color="auto"/>
            </w:tcBorders>
          </w:tcPr>
          <w:p w14:paraId="09E7241C" w14:textId="66FA9052"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Roteiro para a realização do teste</w:t>
            </w:r>
          </w:p>
          <w:p w14:paraId="580899B4" w14:textId="49485CBA"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&lt;&lt;</w:t>
            </w:r>
          </w:p>
          <w:p w14:paraId="4A05C936" w14:textId="4BE082EA"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Entrar no diretório S:\#Turma 76 - Tec em Informática\UC-16\Vinícius - Felipy - Bruno\Versões\Versão WEB\SistemaBarbearia</w:t>
            </w:r>
          </w:p>
          <w:p w14:paraId="192F329A" w14:textId="0994954D"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Duplo clique no arquivo SistemaBarbearia.Sln</w:t>
            </w:r>
          </w:p>
          <w:p w14:paraId="6807883B" w14:textId="36E7E720"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Iniciar o programa.</w:t>
            </w:r>
          </w:p>
          <w:p w14:paraId="69994370" w14:textId="283F1E16"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No menu, clicar em </w:t>
            </w:r>
            <w:r w:rsidR="7BCA3CA2" w:rsidRPr="178CB5A3">
              <w:rPr>
                <w:rFonts w:ascii="Times New Roman" w:eastAsia="Times New Roman" w:hAnsi="Times New Roman" w:cs="Times New Roman"/>
                <w:color w:val="0000FF"/>
                <w:sz w:val="20"/>
                <w:szCs w:val="20"/>
              </w:rPr>
              <w:t>“agenda</w:t>
            </w:r>
            <w:r w:rsidR="27544700" w:rsidRPr="178CB5A3">
              <w:rPr>
                <w:rFonts w:ascii="Times New Roman" w:eastAsia="Times New Roman" w:hAnsi="Times New Roman" w:cs="Times New Roman"/>
                <w:color w:val="0000FF"/>
                <w:sz w:val="20"/>
                <w:szCs w:val="20"/>
              </w:rPr>
              <w:t>mento</w:t>
            </w:r>
            <w:r w:rsidR="7BCA3CA2" w:rsidRPr="178CB5A3">
              <w:rPr>
                <w:rFonts w:ascii="Times New Roman" w:eastAsia="Times New Roman" w:hAnsi="Times New Roman" w:cs="Times New Roman"/>
                <w:color w:val="0000FF"/>
                <w:sz w:val="20"/>
                <w:szCs w:val="20"/>
              </w:rPr>
              <w:t>” l</w:t>
            </w:r>
            <w:r w:rsidRPr="178CB5A3">
              <w:rPr>
                <w:rFonts w:ascii="Times New Roman" w:eastAsia="Times New Roman" w:hAnsi="Times New Roman" w:cs="Times New Roman"/>
                <w:color w:val="0000FF"/>
                <w:sz w:val="20"/>
                <w:szCs w:val="20"/>
              </w:rPr>
              <w:t>ogo após em “</w:t>
            </w:r>
            <w:r w:rsidR="50CE5FA6" w:rsidRPr="178CB5A3">
              <w:rPr>
                <w:rFonts w:ascii="Times New Roman" w:eastAsia="Times New Roman" w:hAnsi="Times New Roman" w:cs="Times New Roman"/>
                <w:color w:val="0000FF"/>
                <w:sz w:val="20"/>
                <w:szCs w:val="20"/>
              </w:rPr>
              <w:t>a</w:t>
            </w:r>
            <w:r w:rsidR="1A831A75" w:rsidRPr="178CB5A3">
              <w:rPr>
                <w:rFonts w:ascii="Times New Roman" w:eastAsia="Times New Roman" w:hAnsi="Times New Roman" w:cs="Times New Roman"/>
                <w:color w:val="0000FF"/>
                <w:sz w:val="20"/>
                <w:szCs w:val="20"/>
              </w:rPr>
              <w:t>gendar</w:t>
            </w:r>
            <w:r w:rsidRPr="178CB5A3">
              <w:rPr>
                <w:rFonts w:ascii="Times New Roman" w:eastAsia="Times New Roman" w:hAnsi="Times New Roman" w:cs="Times New Roman"/>
                <w:color w:val="0000FF"/>
                <w:sz w:val="20"/>
                <w:szCs w:val="20"/>
              </w:rPr>
              <w:t>”</w:t>
            </w:r>
          </w:p>
          <w:p w14:paraId="788DCA5F" w14:textId="74549499"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Preencher os campos que são obrigatórios para o </w:t>
            </w:r>
            <w:r w:rsidR="596AAA9F" w:rsidRPr="178CB5A3">
              <w:rPr>
                <w:rFonts w:ascii="Times New Roman" w:eastAsia="Times New Roman" w:hAnsi="Times New Roman" w:cs="Times New Roman"/>
                <w:color w:val="0000FF"/>
                <w:sz w:val="20"/>
                <w:szCs w:val="20"/>
              </w:rPr>
              <w:t>agendamento,</w:t>
            </w:r>
            <w:r w:rsidRPr="178CB5A3">
              <w:rPr>
                <w:rFonts w:ascii="Times New Roman" w:eastAsia="Times New Roman" w:hAnsi="Times New Roman" w:cs="Times New Roman"/>
                <w:color w:val="0000FF"/>
                <w:sz w:val="20"/>
                <w:szCs w:val="20"/>
              </w:rPr>
              <w:t xml:space="preserve"> testar todas as formas</w:t>
            </w:r>
            <w:r w:rsidR="3A66173C" w:rsidRPr="178CB5A3">
              <w:rPr>
                <w:rFonts w:ascii="Times New Roman" w:eastAsia="Times New Roman" w:hAnsi="Times New Roman" w:cs="Times New Roman"/>
                <w:color w:val="0000FF"/>
                <w:sz w:val="20"/>
                <w:szCs w:val="20"/>
              </w:rPr>
              <w:t xml:space="preserve"> para validar o agendamento,</w:t>
            </w:r>
          </w:p>
          <w:p w14:paraId="57A66C35" w14:textId="2FAFF74C" w:rsidR="3A66173C" w:rsidRDefault="3A66173C"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E verificar se não está duplicando agendamentos.</w:t>
            </w:r>
          </w:p>
          <w:p w14:paraId="54689141" w14:textId="1B58F7D1"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Validar o programa.</w:t>
            </w:r>
          </w:p>
          <w:p w14:paraId="5AE4791F" w14:textId="1A62CCD2" w:rsidR="178CB5A3" w:rsidRDefault="178CB5A3" w:rsidP="178CB5A3">
            <w:pPr>
              <w:spacing w:line="240" w:lineRule="atLeast"/>
              <w:rPr>
                <w:rFonts w:ascii="Times New Roman" w:eastAsia="Times New Roman" w:hAnsi="Times New Roman" w:cs="Times New Roman"/>
                <w:color w:val="0000FF"/>
                <w:sz w:val="20"/>
                <w:szCs w:val="20"/>
              </w:rPr>
            </w:pPr>
          </w:p>
          <w:p w14:paraId="0E5F32EE" w14:textId="0AA420E3"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p w14:paraId="67682567" w14:textId="01535A26" w:rsidR="178CB5A3" w:rsidRDefault="178CB5A3" w:rsidP="178CB5A3">
            <w:pPr>
              <w:spacing w:line="240" w:lineRule="atLeast"/>
              <w:rPr>
                <w:rFonts w:ascii="Times New Roman" w:eastAsia="Times New Roman" w:hAnsi="Times New Roman" w:cs="Times New Roman"/>
                <w:sz w:val="20"/>
                <w:szCs w:val="20"/>
              </w:rPr>
            </w:pPr>
          </w:p>
        </w:tc>
      </w:tr>
      <w:tr w:rsidR="178CB5A3" w14:paraId="6DED9902" w14:textId="77777777" w:rsidTr="6DE50A76">
        <w:tc>
          <w:tcPr>
            <w:tcW w:w="9735" w:type="dxa"/>
            <w:gridSpan w:val="5"/>
            <w:tcBorders>
              <w:top w:val="single" w:sz="6" w:space="0" w:color="auto"/>
              <w:left w:val="single" w:sz="6" w:space="0" w:color="auto"/>
              <w:bottom w:val="single" w:sz="6" w:space="0" w:color="auto"/>
              <w:right w:val="single" w:sz="6" w:space="0" w:color="auto"/>
            </w:tcBorders>
            <w:shd w:val="clear" w:color="auto" w:fill="E0E0E0"/>
          </w:tcPr>
          <w:p w14:paraId="34842894" w14:textId="68E73CC6"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Cenários de teste</w:t>
            </w:r>
          </w:p>
        </w:tc>
      </w:tr>
      <w:tr w:rsidR="178CB5A3" w14:paraId="4C449BEB" w14:textId="77777777" w:rsidTr="6DE50A76">
        <w:tc>
          <w:tcPr>
            <w:tcW w:w="4035" w:type="dxa"/>
            <w:gridSpan w:val="3"/>
            <w:tcBorders>
              <w:top w:val="single" w:sz="6" w:space="0" w:color="auto"/>
              <w:left w:val="single" w:sz="6" w:space="0" w:color="auto"/>
              <w:bottom w:val="single" w:sz="6" w:space="0" w:color="auto"/>
              <w:right w:val="single" w:sz="6" w:space="0" w:color="auto"/>
            </w:tcBorders>
            <w:shd w:val="clear" w:color="auto" w:fill="E0E0E0"/>
          </w:tcPr>
          <w:p w14:paraId="7597FB3D" w14:textId="14CEA7A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Objetivo específico</w:t>
            </w:r>
          </w:p>
        </w:tc>
        <w:tc>
          <w:tcPr>
            <w:tcW w:w="4035" w:type="dxa"/>
            <w:tcBorders>
              <w:top w:val="single" w:sz="6" w:space="0" w:color="auto"/>
              <w:left w:val="single" w:sz="6" w:space="0" w:color="auto"/>
              <w:bottom w:val="single" w:sz="6" w:space="0" w:color="auto"/>
              <w:right w:val="single" w:sz="6" w:space="0" w:color="auto"/>
            </w:tcBorders>
            <w:shd w:val="clear" w:color="auto" w:fill="E0E0E0"/>
          </w:tcPr>
          <w:p w14:paraId="2B2E4E65" w14:textId="6BCB5ECC"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Especificação das entradas ou ações</w:t>
            </w:r>
          </w:p>
        </w:tc>
        <w:tc>
          <w:tcPr>
            <w:tcW w:w="1665" w:type="dxa"/>
            <w:tcBorders>
              <w:top w:val="single" w:sz="6" w:space="0" w:color="auto"/>
              <w:left w:val="single" w:sz="6" w:space="0" w:color="auto"/>
              <w:bottom w:val="single" w:sz="6" w:space="0" w:color="auto"/>
              <w:right w:val="single" w:sz="6" w:space="0" w:color="auto"/>
            </w:tcBorders>
            <w:shd w:val="clear" w:color="auto" w:fill="E0E0E0"/>
          </w:tcPr>
          <w:p w14:paraId="3B572E67" w14:textId="63C4E9E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Saídas esperadas</w:t>
            </w:r>
          </w:p>
        </w:tc>
      </w:tr>
      <w:tr w:rsidR="178CB5A3" w14:paraId="6DE1785D" w14:textId="77777777" w:rsidTr="6DE50A76">
        <w:tc>
          <w:tcPr>
            <w:tcW w:w="930" w:type="dxa"/>
            <w:tcBorders>
              <w:top w:val="single" w:sz="6" w:space="0" w:color="auto"/>
              <w:left w:val="single" w:sz="6" w:space="0" w:color="auto"/>
              <w:bottom w:val="single" w:sz="6" w:space="0" w:color="auto"/>
              <w:right w:val="single" w:sz="6" w:space="0" w:color="auto"/>
            </w:tcBorders>
          </w:tcPr>
          <w:p w14:paraId="35E8C31D" w14:textId="44EC078F"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1</w:t>
            </w:r>
          </w:p>
        </w:tc>
        <w:tc>
          <w:tcPr>
            <w:tcW w:w="3105" w:type="dxa"/>
            <w:gridSpan w:val="2"/>
            <w:tcBorders>
              <w:top w:val="single" w:sz="6" w:space="0" w:color="auto"/>
              <w:left w:val="single" w:sz="6" w:space="0" w:color="auto"/>
              <w:bottom w:val="single" w:sz="6" w:space="0" w:color="auto"/>
              <w:right w:val="single" w:sz="6" w:space="0" w:color="auto"/>
            </w:tcBorders>
          </w:tcPr>
          <w:p w14:paraId="3B11FE6B" w14:textId="2F96B61B" w:rsidR="43590A56" w:rsidRDefault="43590A56"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Validar os campos data, hora e fucionário.</w:t>
            </w:r>
          </w:p>
        </w:tc>
        <w:tc>
          <w:tcPr>
            <w:tcW w:w="4035" w:type="dxa"/>
            <w:tcBorders>
              <w:top w:val="single" w:sz="6" w:space="0" w:color="auto"/>
              <w:left w:val="single" w:sz="6" w:space="0" w:color="auto"/>
              <w:bottom w:val="single" w:sz="6" w:space="0" w:color="auto"/>
              <w:right w:val="single" w:sz="6" w:space="0" w:color="auto"/>
            </w:tcBorders>
          </w:tcPr>
          <w:p w14:paraId="24D2A624" w14:textId="0DDD583B" w:rsidR="2228A4B9" w:rsidRDefault="6792FA53" w:rsidP="6DE50A76">
            <w:pPr>
              <w:spacing w:line="240" w:lineRule="atLeast"/>
              <w:rPr>
                <w:rFonts w:ascii="Times New Roman" w:eastAsia="Times New Roman" w:hAnsi="Times New Roman" w:cs="Times New Roman"/>
                <w:color w:val="0000FF"/>
                <w:sz w:val="20"/>
                <w:szCs w:val="20"/>
              </w:rPr>
            </w:pPr>
            <w:r w:rsidRPr="6DE50A76">
              <w:rPr>
                <w:rFonts w:ascii="Times New Roman" w:eastAsia="Times New Roman" w:hAnsi="Times New Roman" w:cs="Times New Roman"/>
                <w:color w:val="0000FF"/>
                <w:sz w:val="20"/>
                <w:szCs w:val="20"/>
              </w:rPr>
              <w:t>Os campos data, hora e funcionario d</w:t>
            </w:r>
            <w:r w:rsidR="37A51758" w:rsidRPr="6DE50A76">
              <w:rPr>
                <w:rFonts w:ascii="Times New Roman" w:eastAsia="Times New Roman" w:hAnsi="Times New Roman" w:cs="Times New Roman"/>
                <w:color w:val="0000FF"/>
                <w:sz w:val="20"/>
                <w:szCs w:val="20"/>
              </w:rPr>
              <w:t xml:space="preserve">evem </w:t>
            </w:r>
            <w:r w:rsidRPr="6DE50A76">
              <w:rPr>
                <w:rFonts w:ascii="Times New Roman" w:eastAsia="Times New Roman" w:hAnsi="Times New Roman" w:cs="Times New Roman"/>
                <w:color w:val="0000FF"/>
                <w:sz w:val="20"/>
                <w:szCs w:val="20"/>
              </w:rPr>
              <w:t xml:space="preserve">estar </w:t>
            </w:r>
            <w:r w:rsidR="2E774048" w:rsidRPr="6DE50A76">
              <w:rPr>
                <w:rFonts w:ascii="Times New Roman" w:eastAsia="Times New Roman" w:hAnsi="Times New Roman" w:cs="Times New Roman"/>
                <w:color w:val="0000FF"/>
                <w:sz w:val="20"/>
                <w:szCs w:val="20"/>
              </w:rPr>
              <w:t>vazios/nulos</w:t>
            </w:r>
            <w:r w:rsidRPr="6DE50A76">
              <w:rPr>
                <w:rFonts w:ascii="Times New Roman" w:eastAsia="Times New Roman" w:hAnsi="Times New Roman" w:cs="Times New Roman"/>
                <w:color w:val="0000FF"/>
                <w:sz w:val="20"/>
                <w:szCs w:val="20"/>
              </w:rPr>
              <w:t>.</w:t>
            </w:r>
          </w:p>
        </w:tc>
        <w:tc>
          <w:tcPr>
            <w:tcW w:w="1665" w:type="dxa"/>
            <w:tcBorders>
              <w:top w:val="single" w:sz="6" w:space="0" w:color="auto"/>
              <w:left w:val="single" w:sz="6" w:space="0" w:color="auto"/>
              <w:bottom w:val="single" w:sz="6" w:space="0" w:color="auto"/>
              <w:right w:val="single" w:sz="6" w:space="0" w:color="auto"/>
            </w:tcBorders>
          </w:tcPr>
          <w:p w14:paraId="74AC2984" w14:textId="7E85A8E5" w:rsidR="178CB5A3" w:rsidRDefault="178CB5A3" w:rsidP="178CB5A3">
            <w:pPr>
              <w:spacing w:line="240" w:lineRule="atLeast"/>
            </w:pPr>
            <w:r w:rsidRPr="178CB5A3">
              <w:rPr>
                <w:rFonts w:ascii="Times New Roman" w:eastAsia="Times New Roman" w:hAnsi="Times New Roman" w:cs="Times New Roman"/>
                <w:color w:val="0000FF"/>
                <w:sz w:val="20"/>
                <w:szCs w:val="20"/>
              </w:rPr>
              <w:t>Para cada campo deixado vazio, uma mensagem de erro surgira, limpando todos os campos e colocando o cursor novamente no campo nome</w:t>
            </w:r>
          </w:p>
        </w:tc>
      </w:tr>
      <w:tr w:rsidR="178CB5A3" w14:paraId="255DE036" w14:textId="77777777" w:rsidTr="6DE50A76">
        <w:tc>
          <w:tcPr>
            <w:tcW w:w="930" w:type="dxa"/>
            <w:tcBorders>
              <w:top w:val="single" w:sz="6" w:space="0" w:color="auto"/>
              <w:left w:val="single" w:sz="6" w:space="0" w:color="auto"/>
              <w:bottom w:val="single" w:sz="6" w:space="0" w:color="auto"/>
              <w:right w:val="single" w:sz="6" w:space="0" w:color="auto"/>
            </w:tcBorders>
          </w:tcPr>
          <w:p w14:paraId="4EEDA648" w14:textId="616683C0"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2</w:t>
            </w:r>
          </w:p>
        </w:tc>
        <w:tc>
          <w:tcPr>
            <w:tcW w:w="3105" w:type="dxa"/>
            <w:gridSpan w:val="2"/>
            <w:tcBorders>
              <w:top w:val="single" w:sz="6" w:space="0" w:color="auto"/>
              <w:left w:val="single" w:sz="6" w:space="0" w:color="auto"/>
              <w:bottom w:val="single" w:sz="6" w:space="0" w:color="auto"/>
              <w:right w:val="single" w:sz="6" w:space="0" w:color="auto"/>
            </w:tcBorders>
          </w:tcPr>
          <w:p w14:paraId="2CCD5936" w14:textId="79E34BE0" w:rsidR="17445834" w:rsidRDefault="17445834"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Validar o agendamento, olhando no banco e verificando se existe agendamentos duplicados.</w:t>
            </w:r>
          </w:p>
        </w:tc>
        <w:tc>
          <w:tcPr>
            <w:tcW w:w="4035" w:type="dxa"/>
            <w:tcBorders>
              <w:top w:val="single" w:sz="6" w:space="0" w:color="auto"/>
              <w:left w:val="single" w:sz="6" w:space="0" w:color="auto"/>
              <w:bottom w:val="single" w:sz="6" w:space="0" w:color="auto"/>
              <w:right w:val="single" w:sz="6" w:space="0" w:color="auto"/>
            </w:tcBorders>
          </w:tcPr>
          <w:p w14:paraId="61162287" w14:textId="3799B84C"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Preencher todos os campos e verificar se foi salvo no banco.</w:t>
            </w:r>
          </w:p>
        </w:tc>
        <w:tc>
          <w:tcPr>
            <w:tcW w:w="1665" w:type="dxa"/>
            <w:tcBorders>
              <w:top w:val="single" w:sz="6" w:space="0" w:color="auto"/>
              <w:left w:val="single" w:sz="6" w:space="0" w:color="auto"/>
              <w:bottom w:val="single" w:sz="6" w:space="0" w:color="auto"/>
              <w:right w:val="single" w:sz="6" w:space="0" w:color="auto"/>
            </w:tcBorders>
          </w:tcPr>
          <w:p w14:paraId="1C3A5DF3" w14:textId="4BD2F93A"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Uma mensagem que foi salvo com sucesso.</w:t>
            </w:r>
          </w:p>
        </w:tc>
      </w:tr>
    </w:tbl>
    <w:p w14:paraId="156BAE1E" w14:textId="1911E0A0" w:rsidR="178CB5A3" w:rsidRDefault="178CB5A3" w:rsidP="178CB5A3">
      <w:pPr>
        <w:spacing w:after="120" w:line="240" w:lineRule="atLeast"/>
        <w:ind w:left="720"/>
        <w:rPr>
          <w:rFonts w:ascii="Times New Roman" w:eastAsia="Times New Roman" w:hAnsi="Times New Roman" w:cs="Times New Roman"/>
          <w:i/>
          <w:iCs/>
          <w:color w:val="0000FF"/>
          <w:sz w:val="20"/>
          <w:szCs w:val="20"/>
        </w:rPr>
      </w:pPr>
    </w:p>
    <w:p w14:paraId="746297EC" w14:textId="29EAED9B" w:rsidR="178CB5A3" w:rsidRDefault="2DB6F4CA" w:rsidP="00C35A59">
      <w:pPr>
        <w:spacing w:after="120" w:line="240" w:lineRule="atLeast"/>
        <w:ind w:left="720"/>
      </w:pPr>
      <w:r>
        <w:br w:type="page"/>
      </w:r>
      <w:r w:rsidR="5B4DB8DD" w:rsidRPr="2B1DEDD1">
        <w:rPr>
          <w:rFonts w:ascii="Arial" w:eastAsia="Arial" w:hAnsi="Arial" w:cs="Arial"/>
          <w:b/>
          <w:bCs/>
          <w:color w:val="000000" w:themeColor="text1"/>
          <w:sz w:val="20"/>
          <w:szCs w:val="20"/>
        </w:rPr>
        <w:lastRenderedPageBreak/>
        <w:t>6.1.5 Caso de Teste</w:t>
      </w:r>
    </w:p>
    <w:p w14:paraId="1F0EF553" w14:textId="3D756DCC" w:rsidR="3F9124F8" w:rsidRDefault="3F9124F8" w:rsidP="0E7EF5E3">
      <w:pPr>
        <w:pStyle w:val="Ttulo2"/>
        <w:spacing w:before="120" w:after="60" w:line="240" w:lineRule="atLeast"/>
        <w:ind w:left="720" w:hanging="720"/>
        <w:rPr>
          <w:rFonts w:ascii="Arial" w:eastAsia="Arial" w:hAnsi="Arial" w:cs="Arial"/>
          <w:b/>
          <w:bCs/>
          <w:color w:val="000000" w:themeColor="text1"/>
          <w:sz w:val="20"/>
          <w:szCs w:val="20"/>
        </w:rPr>
      </w:pPr>
    </w:p>
    <w:tbl>
      <w:tblPr>
        <w:tblW w:w="0" w:type="auto"/>
        <w:tblLayout w:type="fixed"/>
        <w:tblLook w:val="01E0" w:firstRow="1" w:lastRow="1" w:firstColumn="1" w:lastColumn="1" w:noHBand="0" w:noVBand="0"/>
      </w:tblPr>
      <w:tblGrid>
        <w:gridCol w:w="930"/>
        <w:gridCol w:w="2355"/>
        <w:gridCol w:w="750"/>
        <w:gridCol w:w="4035"/>
        <w:gridCol w:w="1665"/>
      </w:tblGrid>
      <w:tr w:rsidR="178CB5A3" w14:paraId="3AC3D535" w14:textId="77777777" w:rsidTr="3A949F6A">
        <w:tc>
          <w:tcPr>
            <w:tcW w:w="9735" w:type="dxa"/>
            <w:gridSpan w:val="5"/>
            <w:tcBorders>
              <w:top w:val="single" w:sz="6" w:space="0" w:color="auto"/>
              <w:left w:val="single" w:sz="6" w:space="0" w:color="auto"/>
              <w:bottom w:val="single" w:sz="6" w:space="0" w:color="auto"/>
              <w:right w:val="single" w:sz="6" w:space="0" w:color="auto"/>
            </w:tcBorders>
          </w:tcPr>
          <w:p w14:paraId="58D8D646" w14:textId="661D2E66" w:rsidR="178CB5A3" w:rsidRDefault="178CB5A3" w:rsidP="178CB5A3">
            <w:pPr>
              <w:spacing w:line="240" w:lineRule="atLeast"/>
              <w:rPr>
                <w:rFonts w:ascii="Times New Roman" w:eastAsia="Times New Roman" w:hAnsi="Times New Roman" w:cs="Times New Roman"/>
                <w:sz w:val="24"/>
                <w:szCs w:val="24"/>
              </w:rPr>
            </w:pPr>
            <w:r w:rsidRPr="178CB5A3">
              <w:rPr>
                <w:rFonts w:ascii="Times New Roman" w:eastAsia="Times New Roman" w:hAnsi="Times New Roman" w:cs="Times New Roman"/>
                <w:b/>
                <w:bCs/>
                <w:sz w:val="24"/>
                <w:szCs w:val="24"/>
              </w:rPr>
              <w:t>ESPECIFICAÇÃO DE CASO DE TESTE</w:t>
            </w:r>
          </w:p>
        </w:tc>
      </w:tr>
      <w:tr w:rsidR="178CB5A3" w14:paraId="7847A1F5" w14:textId="77777777" w:rsidTr="3A949F6A">
        <w:tc>
          <w:tcPr>
            <w:tcW w:w="3285" w:type="dxa"/>
            <w:gridSpan w:val="2"/>
            <w:tcBorders>
              <w:top w:val="single" w:sz="6" w:space="0" w:color="auto"/>
              <w:left w:val="single" w:sz="6" w:space="0" w:color="auto"/>
              <w:bottom w:val="single" w:sz="6" w:space="0" w:color="auto"/>
              <w:right w:val="single" w:sz="6" w:space="0" w:color="auto"/>
            </w:tcBorders>
          </w:tcPr>
          <w:p w14:paraId="25882722" w14:textId="6AC60671"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Título</w:t>
            </w:r>
          </w:p>
        </w:tc>
        <w:tc>
          <w:tcPr>
            <w:tcW w:w="6450" w:type="dxa"/>
            <w:gridSpan w:val="3"/>
            <w:tcBorders>
              <w:top w:val="single" w:sz="6" w:space="0" w:color="auto"/>
              <w:left w:val="single" w:sz="6" w:space="0" w:color="auto"/>
              <w:bottom w:val="single" w:sz="6" w:space="0" w:color="auto"/>
              <w:right w:val="single" w:sz="6" w:space="0" w:color="auto"/>
            </w:tcBorders>
          </w:tcPr>
          <w:p w14:paraId="6B8CF687" w14:textId="01AD285D" w:rsidR="178CB5A3" w:rsidRDefault="178CB5A3" w:rsidP="3A949F6A">
            <w:pPr>
              <w:spacing w:line="240" w:lineRule="atLeast"/>
              <w:rPr>
                <w:rFonts w:ascii="Times New Roman" w:eastAsia="Times New Roman" w:hAnsi="Times New Roman" w:cs="Times New Roman"/>
                <w:color w:val="0000FF"/>
                <w:sz w:val="20"/>
                <w:szCs w:val="20"/>
              </w:rPr>
            </w:pPr>
            <w:r w:rsidRPr="3A949F6A">
              <w:rPr>
                <w:rFonts w:ascii="Times New Roman" w:eastAsia="Times New Roman" w:hAnsi="Times New Roman" w:cs="Times New Roman"/>
                <w:color w:val="0000FF"/>
                <w:sz w:val="20"/>
                <w:szCs w:val="20"/>
              </w:rPr>
              <w:t xml:space="preserve">VALIDAÇÃO </w:t>
            </w:r>
            <w:r w:rsidR="2C9A6076" w:rsidRPr="3A949F6A">
              <w:rPr>
                <w:rFonts w:ascii="Times New Roman" w:eastAsia="Times New Roman" w:hAnsi="Times New Roman" w:cs="Times New Roman"/>
                <w:color w:val="0000FF"/>
                <w:sz w:val="20"/>
                <w:szCs w:val="20"/>
              </w:rPr>
              <w:t>DO</w:t>
            </w:r>
            <w:r w:rsidR="77DF1965" w:rsidRPr="3A949F6A">
              <w:rPr>
                <w:rFonts w:ascii="Times New Roman" w:eastAsia="Times New Roman" w:hAnsi="Times New Roman" w:cs="Times New Roman"/>
                <w:color w:val="0000FF"/>
                <w:sz w:val="20"/>
                <w:szCs w:val="20"/>
              </w:rPr>
              <w:t xml:space="preserve"> LOGIN</w:t>
            </w:r>
          </w:p>
        </w:tc>
      </w:tr>
      <w:tr w:rsidR="178CB5A3" w14:paraId="66F47C75" w14:textId="77777777" w:rsidTr="3A949F6A">
        <w:tc>
          <w:tcPr>
            <w:tcW w:w="3285" w:type="dxa"/>
            <w:gridSpan w:val="2"/>
            <w:tcBorders>
              <w:top w:val="single" w:sz="6" w:space="0" w:color="auto"/>
              <w:left w:val="single" w:sz="6" w:space="0" w:color="auto"/>
              <w:bottom w:val="single" w:sz="6" w:space="0" w:color="auto"/>
              <w:right w:val="single" w:sz="6" w:space="0" w:color="auto"/>
            </w:tcBorders>
          </w:tcPr>
          <w:p w14:paraId="058D2DC0" w14:textId="6E038FF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Caso de teste</w:t>
            </w:r>
          </w:p>
        </w:tc>
        <w:tc>
          <w:tcPr>
            <w:tcW w:w="6450" w:type="dxa"/>
            <w:gridSpan w:val="3"/>
            <w:tcBorders>
              <w:top w:val="single" w:sz="6" w:space="0" w:color="auto"/>
              <w:left w:val="single" w:sz="6" w:space="0" w:color="auto"/>
              <w:bottom w:val="single" w:sz="6" w:space="0" w:color="auto"/>
              <w:right w:val="single" w:sz="6" w:space="0" w:color="auto"/>
            </w:tcBorders>
          </w:tcPr>
          <w:p w14:paraId="15DAA53A" w14:textId="6E7B6451" w:rsidR="178CB5A3" w:rsidRDefault="178CB5A3" w:rsidP="178CB5A3">
            <w:pPr>
              <w:spacing w:after="0"/>
            </w:pPr>
            <w:r w:rsidRPr="178CB5A3">
              <w:rPr>
                <w:rFonts w:ascii="Times New Roman" w:eastAsia="Times New Roman" w:hAnsi="Times New Roman" w:cs="Times New Roman"/>
                <w:color w:val="0000FF"/>
                <w:sz w:val="20"/>
                <w:szCs w:val="20"/>
              </w:rPr>
              <w:t>CT-00</w:t>
            </w:r>
            <w:r w:rsidR="412F835B" w:rsidRPr="178CB5A3">
              <w:rPr>
                <w:rFonts w:ascii="Times New Roman" w:eastAsia="Times New Roman" w:hAnsi="Times New Roman" w:cs="Times New Roman"/>
                <w:color w:val="0000FF"/>
                <w:sz w:val="20"/>
                <w:szCs w:val="20"/>
              </w:rPr>
              <w:t>5</w:t>
            </w:r>
          </w:p>
        </w:tc>
      </w:tr>
      <w:tr w:rsidR="178CB5A3" w14:paraId="668F3F72" w14:textId="77777777" w:rsidTr="3A949F6A">
        <w:tc>
          <w:tcPr>
            <w:tcW w:w="3285" w:type="dxa"/>
            <w:gridSpan w:val="2"/>
            <w:tcBorders>
              <w:top w:val="single" w:sz="6" w:space="0" w:color="auto"/>
              <w:left w:val="single" w:sz="6" w:space="0" w:color="auto"/>
              <w:bottom w:val="single" w:sz="6" w:space="0" w:color="auto"/>
              <w:right w:val="single" w:sz="6" w:space="0" w:color="auto"/>
            </w:tcBorders>
          </w:tcPr>
          <w:p w14:paraId="332DD8F4" w14:textId="1D913E1F"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Tipo</w:t>
            </w:r>
          </w:p>
        </w:tc>
        <w:tc>
          <w:tcPr>
            <w:tcW w:w="6450" w:type="dxa"/>
            <w:gridSpan w:val="3"/>
            <w:tcBorders>
              <w:top w:val="single" w:sz="6" w:space="0" w:color="auto"/>
              <w:left w:val="single" w:sz="6" w:space="0" w:color="auto"/>
              <w:bottom w:val="single" w:sz="6" w:space="0" w:color="auto"/>
              <w:right w:val="single" w:sz="6" w:space="0" w:color="auto"/>
            </w:tcBorders>
          </w:tcPr>
          <w:p w14:paraId="3A87A1D0" w14:textId="0E12441E"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FUNCIONAL</w:t>
            </w:r>
          </w:p>
        </w:tc>
      </w:tr>
      <w:tr w:rsidR="178CB5A3" w14:paraId="4BDE9981" w14:textId="77777777" w:rsidTr="3A949F6A">
        <w:tc>
          <w:tcPr>
            <w:tcW w:w="3285" w:type="dxa"/>
            <w:gridSpan w:val="2"/>
            <w:tcBorders>
              <w:top w:val="single" w:sz="6" w:space="0" w:color="auto"/>
              <w:left w:val="single" w:sz="6" w:space="0" w:color="auto"/>
              <w:bottom w:val="single" w:sz="6" w:space="0" w:color="auto"/>
              <w:right w:val="single" w:sz="6" w:space="0" w:color="auto"/>
            </w:tcBorders>
          </w:tcPr>
          <w:p w14:paraId="672DA98E" w14:textId="14C88E13"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 xml:space="preserve">Requisito Funcional </w:t>
            </w:r>
          </w:p>
        </w:tc>
        <w:tc>
          <w:tcPr>
            <w:tcW w:w="6450" w:type="dxa"/>
            <w:gridSpan w:val="3"/>
            <w:tcBorders>
              <w:top w:val="single" w:sz="6" w:space="0" w:color="auto"/>
              <w:left w:val="single" w:sz="6" w:space="0" w:color="auto"/>
              <w:bottom w:val="single" w:sz="6" w:space="0" w:color="auto"/>
              <w:right w:val="single" w:sz="6" w:space="0" w:color="auto"/>
            </w:tcBorders>
          </w:tcPr>
          <w:p w14:paraId="0D268A95" w14:textId="3ED1A643" w:rsidR="178CB5A3" w:rsidRDefault="178CB5A3" w:rsidP="178CB5A3">
            <w:pPr>
              <w:spacing w:after="0" w:line="240" w:lineRule="auto"/>
              <w:rPr>
                <w:rFonts w:ascii="Times New Roman" w:eastAsia="Times New Roman" w:hAnsi="Times New Roman" w:cs="Times New Roman"/>
                <w:sz w:val="24"/>
                <w:szCs w:val="24"/>
                <w:lang w:eastAsia="pt-BR"/>
              </w:rPr>
            </w:pPr>
            <w:r w:rsidRPr="5750FD58">
              <w:rPr>
                <w:rFonts w:ascii="Times New Roman" w:eastAsia="Times New Roman" w:hAnsi="Times New Roman" w:cs="Times New Roman"/>
                <w:sz w:val="24"/>
                <w:szCs w:val="24"/>
                <w:lang w:eastAsia="pt-BR"/>
              </w:rPr>
              <w:t>R</w:t>
            </w:r>
            <w:r w:rsidR="58A69306" w:rsidRPr="5750FD58">
              <w:rPr>
                <w:rFonts w:ascii="Times New Roman" w:eastAsia="Times New Roman" w:hAnsi="Times New Roman" w:cs="Times New Roman"/>
                <w:sz w:val="24"/>
                <w:szCs w:val="24"/>
                <w:lang w:eastAsia="pt-BR"/>
              </w:rPr>
              <w:t>F</w:t>
            </w:r>
            <w:r w:rsidR="4B105F84" w:rsidRPr="5750FD58">
              <w:rPr>
                <w:rFonts w:ascii="Times New Roman" w:eastAsia="Times New Roman" w:hAnsi="Times New Roman" w:cs="Times New Roman"/>
                <w:sz w:val="24"/>
                <w:szCs w:val="24"/>
                <w:lang w:eastAsia="pt-BR"/>
              </w:rPr>
              <w:t>-</w:t>
            </w:r>
            <w:r w:rsidRPr="5750FD58">
              <w:rPr>
                <w:rFonts w:ascii="Times New Roman" w:eastAsia="Times New Roman" w:hAnsi="Times New Roman" w:cs="Times New Roman"/>
                <w:sz w:val="24"/>
                <w:szCs w:val="24"/>
                <w:lang w:eastAsia="pt-BR"/>
              </w:rPr>
              <w:t>00</w:t>
            </w:r>
            <w:r w:rsidR="55F3CEF6" w:rsidRPr="5750FD58">
              <w:rPr>
                <w:rFonts w:ascii="Times New Roman" w:eastAsia="Times New Roman" w:hAnsi="Times New Roman" w:cs="Times New Roman"/>
                <w:sz w:val="24"/>
                <w:szCs w:val="24"/>
                <w:lang w:eastAsia="pt-BR"/>
              </w:rPr>
              <w:t>3</w:t>
            </w:r>
          </w:p>
        </w:tc>
      </w:tr>
      <w:tr w:rsidR="178CB5A3" w14:paraId="2C441647" w14:textId="77777777" w:rsidTr="3A949F6A">
        <w:tc>
          <w:tcPr>
            <w:tcW w:w="3285" w:type="dxa"/>
            <w:gridSpan w:val="2"/>
            <w:tcBorders>
              <w:top w:val="single" w:sz="6" w:space="0" w:color="auto"/>
              <w:left w:val="single" w:sz="6" w:space="0" w:color="auto"/>
              <w:bottom w:val="single" w:sz="6" w:space="0" w:color="auto"/>
              <w:right w:val="single" w:sz="6" w:space="0" w:color="auto"/>
            </w:tcBorders>
          </w:tcPr>
          <w:p w14:paraId="502E948A" w14:textId="721314CF"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Propósito</w:t>
            </w:r>
          </w:p>
        </w:tc>
        <w:tc>
          <w:tcPr>
            <w:tcW w:w="6450" w:type="dxa"/>
            <w:gridSpan w:val="3"/>
            <w:tcBorders>
              <w:top w:val="single" w:sz="6" w:space="0" w:color="auto"/>
              <w:left w:val="single" w:sz="6" w:space="0" w:color="auto"/>
              <w:bottom w:val="single" w:sz="6" w:space="0" w:color="auto"/>
              <w:right w:val="single" w:sz="6" w:space="0" w:color="auto"/>
            </w:tcBorders>
          </w:tcPr>
          <w:p w14:paraId="44FEB47F" w14:textId="53701A12"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&lt;&lt;</w:t>
            </w:r>
          </w:p>
          <w:p w14:paraId="5E1CE791" w14:textId="58FA452E"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OBJETIVO GERAL DO TESTE: VALIDAR </w:t>
            </w:r>
            <w:r w:rsidR="70D6C165" w:rsidRPr="178CB5A3">
              <w:rPr>
                <w:rFonts w:ascii="Times New Roman" w:eastAsia="Times New Roman" w:hAnsi="Times New Roman" w:cs="Times New Roman"/>
                <w:color w:val="0000FF"/>
                <w:sz w:val="20"/>
                <w:szCs w:val="20"/>
              </w:rPr>
              <w:t>OS DADOS CRIADOS NO BANCO DE DADOS PARA O ACESSO AO SISTEMA.</w:t>
            </w:r>
          </w:p>
          <w:p w14:paraId="7D692ADC" w14:textId="4B127532"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tc>
      </w:tr>
      <w:tr w:rsidR="178CB5A3" w14:paraId="4D6EB5E1" w14:textId="77777777" w:rsidTr="3A949F6A">
        <w:tc>
          <w:tcPr>
            <w:tcW w:w="9735" w:type="dxa"/>
            <w:gridSpan w:val="5"/>
            <w:tcBorders>
              <w:top w:val="single" w:sz="6" w:space="0" w:color="auto"/>
              <w:left w:val="single" w:sz="6" w:space="0" w:color="auto"/>
              <w:bottom w:val="single" w:sz="6" w:space="0" w:color="auto"/>
              <w:right w:val="single" w:sz="6" w:space="0" w:color="auto"/>
            </w:tcBorders>
          </w:tcPr>
          <w:p w14:paraId="55E6DF8C" w14:textId="6FE5F98A"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Descrição geral</w:t>
            </w:r>
          </w:p>
          <w:p w14:paraId="2B2A8B7D" w14:textId="1BD9659F"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&lt;&lt; </w:t>
            </w:r>
          </w:p>
          <w:p w14:paraId="507AD3F0" w14:textId="017E0F0B"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Será testado e validado os dados que </w:t>
            </w:r>
            <w:r w:rsidR="4AE51044" w:rsidRPr="178CB5A3">
              <w:rPr>
                <w:rFonts w:ascii="Times New Roman" w:eastAsia="Times New Roman" w:hAnsi="Times New Roman" w:cs="Times New Roman"/>
                <w:color w:val="0000FF"/>
                <w:sz w:val="20"/>
                <w:szCs w:val="20"/>
              </w:rPr>
              <w:t>foram adicionados no banco para o acesso ao sistema.</w:t>
            </w:r>
          </w:p>
          <w:p w14:paraId="098B0B33" w14:textId="54D9F0BE"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tc>
      </w:tr>
      <w:tr w:rsidR="178CB5A3" w14:paraId="32E6A05C" w14:textId="77777777" w:rsidTr="3A949F6A">
        <w:tc>
          <w:tcPr>
            <w:tcW w:w="9735" w:type="dxa"/>
            <w:gridSpan w:val="5"/>
            <w:tcBorders>
              <w:top w:val="single" w:sz="6" w:space="0" w:color="auto"/>
              <w:left w:val="single" w:sz="6" w:space="0" w:color="auto"/>
              <w:bottom w:val="single" w:sz="6" w:space="0" w:color="auto"/>
              <w:right w:val="single" w:sz="6" w:space="0" w:color="auto"/>
            </w:tcBorders>
          </w:tcPr>
          <w:p w14:paraId="7A1CD380" w14:textId="136983C0"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Insumos para o caso de teste</w:t>
            </w:r>
          </w:p>
          <w:p w14:paraId="6EF385DA" w14:textId="7D50F777"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&lt;&lt; </w:t>
            </w:r>
          </w:p>
          <w:p w14:paraId="42ADF9A6" w14:textId="2AC797A7"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Antes do teste o MySQL deve ser iniciado</w:t>
            </w:r>
          </w:p>
          <w:p w14:paraId="289784DF" w14:textId="690E6F05"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p w14:paraId="4782F314" w14:textId="3395ED5A" w:rsidR="178CB5A3" w:rsidRDefault="178CB5A3" w:rsidP="178CB5A3">
            <w:pPr>
              <w:spacing w:line="240" w:lineRule="atLeast"/>
              <w:rPr>
                <w:rFonts w:ascii="Times New Roman" w:eastAsia="Times New Roman" w:hAnsi="Times New Roman" w:cs="Times New Roman"/>
                <w:color w:val="0000FF"/>
                <w:sz w:val="20"/>
                <w:szCs w:val="20"/>
              </w:rPr>
            </w:pPr>
          </w:p>
        </w:tc>
      </w:tr>
      <w:tr w:rsidR="178CB5A3" w14:paraId="2CC9AEDA" w14:textId="77777777" w:rsidTr="3A949F6A">
        <w:tc>
          <w:tcPr>
            <w:tcW w:w="9735" w:type="dxa"/>
            <w:gridSpan w:val="5"/>
            <w:tcBorders>
              <w:top w:val="single" w:sz="6" w:space="0" w:color="auto"/>
              <w:left w:val="single" w:sz="6" w:space="0" w:color="auto"/>
              <w:bottom w:val="single" w:sz="6" w:space="0" w:color="auto"/>
              <w:right w:val="single" w:sz="6" w:space="0" w:color="auto"/>
            </w:tcBorders>
          </w:tcPr>
          <w:p w14:paraId="0D9B375F" w14:textId="66FA9052"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Roteiro para a realização do teste</w:t>
            </w:r>
          </w:p>
          <w:p w14:paraId="4FDFA406" w14:textId="49485CBA"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&lt;&lt;</w:t>
            </w:r>
          </w:p>
          <w:p w14:paraId="199F1A9C" w14:textId="4BE082EA"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Entrar no diretório S:\#Turma 76 - Tec em Informática\UC-16\Vinícius - Felipy - Bruno\Versões\Versão WEB\SistemaBarbearia</w:t>
            </w:r>
          </w:p>
          <w:p w14:paraId="3726E87C" w14:textId="0994954D"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Duplo clique no arquivo SistemaBarbearia.Sln</w:t>
            </w:r>
          </w:p>
          <w:p w14:paraId="27145BD1" w14:textId="599D5126"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No menu, clicar em</w:t>
            </w:r>
            <w:r w:rsidR="1CC0C088" w:rsidRPr="178CB5A3">
              <w:rPr>
                <w:rFonts w:ascii="Times New Roman" w:eastAsia="Times New Roman" w:hAnsi="Times New Roman" w:cs="Times New Roman"/>
                <w:color w:val="0000FF"/>
                <w:sz w:val="20"/>
                <w:szCs w:val="20"/>
              </w:rPr>
              <w:t xml:space="preserve"> qualquer campo, ele irá mostrar a tela de login </w:t>
            </w:r>
            <w:r w:rsidR="7C71FEB0" w:rsidRPr="178CB5A3">
              <w:rPr>
                <w:rFonts w:ascii="Times New Roman" w:eastAsia="Times New Roman" w:hAnsi="Times New Roman" w:cs="Times New Roman"/>
                <w:color w:val="0000FF"/>
                <w:sz w:val="20"/>
                <w:szCs w:val="20"/>
              </w:rPr>
              <w:t>para ter o acesso no sistema, depois do acesso cadastrado anteriormente poderá fazer o que está disponibilizado</w:t>
            </w:r>
          </w:p>
          <w:p w14:paraId="414C8CF1" w14:textId="2DCD41D2" w:rsidR="3DCD197F" w:rsidRDefault="3DCD197F"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Caso não tenha cadastro ele irá te redirecionar para a tela de cadastro que deseja.</w:t>
            </w:r>
            <w:r w:rsidR="178CB5A3" w:rsidRPr="178CB5A3">
              <w:rPr>
                <w:rFonts w:ascii="Times New Roman" w:eastAsia="Times New Roman" w:hAnsi="Times New Roman" w:cs="Times New Roman"/>
                <w:color w:val="0000FF"/>
                <w:sz w:val="20"/>
                <w:szCs w:val="20"/>
              </w:rPr>
              <w:t xml:space="preserve"> </w:t>
            </w:r>
          </w:p>
          <w:p w14:paraId="49982024" w14:textId="0AA420E3"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&gt;&gt;</w:t>
            </w:r>
          </w:p>
          <w:p w14:paraId="1D61B3B2" w14:textId="01535A26" w:rsidR="178CB5A3" w:rsidRDefault="178CB5A3" w:rsidP="178CB5A3">
            <w:pPr>
              <w:spacing w:line="240" w:lineRule="atLeast"/>
              <w:rPr>
                <w:rFonts w:ascii="Times New Roman" w:eastAsia="Times New Roman" w:hAnsi="Times New Roman" w:cs="Times New Roman"/>
                <w:sz w:val="20"/>
                <w:szCs w:val="20"/>
              </w:rPr>
            </w:pPr>
          </w:p>
        </w:tc>
      </w:tr>
      <w:tr w:rsidR="178CB5A3" w14:paraId="4D25B8E3" w14:textId="77777777" w:rsidTr="3A949F6A">
        <w:tc>
          <w:tcPr>
            <w:tcW w:w="9735" w:type="dxa"/>
            <w:gridSpan w:val="5"/>
            <w:tcBorders>
              <w:top w:val="single" w:sz="6" w:space="0" w:color="auto"/>
              <w:left w:val="single" w:sz="6" w:space="0" w:color="auto"/>
              <w:bottom w:val="single" w:sz="6" w:space="0" w:color="auto"/>
              <w:right w:val="single" w:sz="6" w:space="0" w:color="auto"/>
            </w:tcBorders>
            <w:shd w:val="clear" w:color="auto" w:fill="E0E0E0"/>
          </w:tcPr>
          <w:p w14:paraId="731D4A13" w14:textId="68E73CC6"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b/>
                <w:bCs/>
                <w:sz w:val="20"/>
                <w:szCs w:val="20"/>
              </w:rPr>
              <w:t>Cenários de teste</w:t>
            </w:r>
          </w:p>
        </w:tc>
      </w:tr>
      <w:tr w:rsidR="178CB5A3" w14:paraId="1FCC32BA" w14:textId="77777777" w:rsidTr="3A949F6A">
        <w:tc>
          <w:tcPr>
            <w:tcW w:w="4035" w:type="dxa"/>
            <w:gridSpan w:val="3"/>
            <w:tcBorders>
              <w:top w:val="single" w:sz="6" w:space="0" w:color="auto"/>
              <w:left w:val="single" w:sz="6" w:space="0" w:color="auto"/>
              <w:bottom w:val="single" w:sz="6" w:space="0" w:color="auto"/>
              <w:right w:val="single" w:sz="6" w:space="0" w:color="auto"/>
            </w:tcBorders>
            <w:shd w:val="clear" w:color="auto" w:fill="E0E0E0"/>
          </w:tcPr>
          <w:p w14:paraId="40F00E5F" w14:textId="14CEA7A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Objetivo específico</w:t>
            </w:r>
          </w:p>
        </w:tc>
        <w:tc>
          <w:tcPr>
            <w:tcW w:w="4035" w:type="dxa"/>
            <w:tcBorders>
              <w:top w:val="single" w:sz="6" w:space="0" w:color="auto"/>
              <w:left w:val="single" w:sz="6" w:space="0" w:color="auto"/>
              <w:bottom w:val="single" w:sz="6" w:space="0" w:color="auto"/>
              <w:right w:val="single" w:sz="6" w:space="0" w:color="auto"/>
            </w:tcBorders>
            <w:shd w:val="clear" w:color="auto" w:fill="E0E0E0"/>
          </w:tcPr>
          <w:p w14:paraId="77696CB0" w14:textId="6BCB5ECC"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Especificação das entradas ou ações</w:t>
            </w:r>
          </w:p>
        </w:tc>
        <w:tc>
          <w:tcPr>
            <w:tcW w:w="1665" w:type="dxa"/>
            <w:tcBorders>
              <w:top w:val="single" w:sz="6" w:space="0" w:color="auto"/>
              <w:left w:val="single" w:sz="6" w:space="0" w:color="auto"/>
              <w:bottom w:val="single" w:sz="6" w:space="0" w:color="auto"/>
              <w:right w:val="single" w:sz="6" w:space="0" w:color="auto"/>
            </w:tcBorders>
            <w:shd w:val="clear" w:color="auto" w:fill="E0E0E0"/>
          </w:tcPr>
          <w:p w14:paraId="730B5F77" w14:textId="63C4E9EE" w:rsidR="178CB5A3" w:rsidRDefault="178CB5A3" w:rsidP="178CB5A3">
            <w:pPr>
              <w:spacing w:line="240" w:lineRule="atLeast"/>
              <w:rPr>
                <w:rFonts w:ascii="Times New Roman" w:eastAsia="Times New Roman" w:hAnsi="Times New Roman" w:cs="Times New Roman"/>
                <w:sz w:val="20"/>
                <w:szCs w:val="20"/>
              </w:rPr>
            </w:pPr>
            <w:r w:rsidRPr="178CB5A3">
              <w:rPr>
                <w:rFonts w:ascii="Times New Roman" w:eastAsia="Times New Roman" w:hAnsi="Times New Roman" w:cs="Times New Roman"/>
                <w:sz w:val="20"/>
                <w:szCs w:val="20"/>
              </w:rPr>
              <w:t>Saídas esperadas</w:t>
            </w:r>
          </w:p>
        </w:tc>
      </w:tr>
      <w:tr w:rsidR="178CB5A3" w14:paraId="79B4CB25" w14:textId="77777777" w:rsidTr="3A949F6A">
        <w:tc>
          <w:tcPr>
            <w:tcW w:w="930" w:type="dxa"/>
            <w:tcBorders>
              <w:top w:val="single" w:sz="6" w:space="0" w:color="auto"/>
              <w:left w:val="single" w:sz="6" w:space="0" w:color="auto"/>
              <w:bottom w:val="single" w:sz="6" w:space="0" w:color="auto"/>
              <w:right w:val="single" w:sz="6" w:space="0" w:color="auto"/>
            </w:tcBorders>
          </w:tcPr>
          <w:p w14:paraId="55096A01" w14:textId="44EC078F" w:rsidR="178CB5A3" w:rsidRDefault="178CB5A3" w:rsidP="178CB5A3">
            <w:pPr>
              <w:spacing w:line="240" w:lineRule="atLeast"/>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1</w:t>
            </w:r>
          </w:p>
        </w:tc>
        <w:tc>
          <w:tcPr>
            <w:tcW w:w="3105" w:type="dxa"/>
            <w:gridSpan w:val="2"/>
            <w:tcBorders>
              <w:top w:val="single" w:sz="6" w:space="0" w:color="auto"/>
              <w:left w:val="single" w:sz="6" w:space="0" w:color="auto"/>
              <w:bottom w:val="single" w:sz="6" w:space="0" w:color="auto"/>
              <w:right w:val="single" w:sz="6" w:space="0" w:color="auto"/>
            </w:tcBorders>
          </w:tcPr>
          <w:p w14:paraId="26938B96" w14:textId="4E697846" w:rsidR="178CB5A3" w:rsidRDefault="178CB5A3" w:rsidP="178CB5A3">
            <w:pPr>
              <w:spacing w:after="0"/>
              <w:rPr>
                <w:rFonts w:ascii="Times New Roman" w:eastAsia="Times New Roman" w:hAnsi="Times New Roman" w:cs="Times New Roman"/>
                <w:color w:val="0000FF"/>
                <w:sz w:val="20"/>
                <w:szCs w:val="20"/>
              </w:rPr>
            </w:pPr>
            <w:r w:rsidRPr="178CB5A3">
              <w:rPr>
                <w:rFonts w:ascii="Times New Roman" w:eastAsia="Times New Roman" w:hAnsi="Times New Roman" w:cs="Times New Roman"/>
                <w:color w:val="0000FF"/>
                <w:sz w:val="20"/>
                <w:szCs w:val="20"/>
              </w:rPr>
              <w:t xml:space="preserve">Validar os campos </w:t>
            </w:r>
            <w:r w:rsidR="29197909" w:rsidRPr="178CB5A3">
              <w:rPr>
                <w:rFonts w:ascii="Times New Roman" w:eastAsia="Times New Roman" w:hAnsi="Times New Roman" w:cs="Times New Roman"/>
                <w:color w:val="0000FF"/>
                <w:sz w:val="20"/>
                <w:szCs w:val="20"/>
              </w:rPr>
              <w:t>no banco de dados</w:t>
            </w:r>
          </w:p>
        </w:tc>
        <w:tc>
          <w:tcPr>
            <w:tcW w:w="4035" w:type="dxa"/>
            <w:tcBorders>
              <w:top w:val="single" w:sz="6" w:space="0" w:color="auto"/>
              <w:left w:val="single" w:sz="6" w:space="0" w:color="auto"/>
              <w:bottom w:val="single" w:sz="6" w:space="0" w:color="auto"/>
              <w:right w:val="single" w:sz="6" w:space="0" w:color="auto"/>
            </w:tcBorders>
          </w:tcPr>
          <w:p w14:paraId="18309487" w14:textId="4B250C57" w:rsidR="178CB5A3" w:rsidRDefault="178CB5A3" w:rsidP="6DE50A76">
            <w:pPr>
              <w:spacing w:after="0"/>
              <w:rPr>
                <w:rFonts w:ascii="Times New Roman" w:eastAsia="Times New Roman" w:hAnsi="Times New Roman" w:cs="Times New Roman"/>
                <w:color w:val="0000FF"/>
                <w:sz w:val="20"/>
                <w:szCs w:val="20"/>
              </w:rPr>
            </w:pPr>
            <w:r w:rsidRPr="6DE50A76">
              <w:rPr>
                <w:rFonts w:ascii="Times New Roman" w:eastAsia="Times New Roman" w:hAnsi="Times New Roman" w:cs="Times New Roman"/>
                <w:color w:val="0000FF"/>
                <w:sz w:val="20"/>
                <w:szCs w:val="20"/>
              </w:rPr>
              <w:t>Os campo</w:t>
            </w:r>
            <w:r w:rsidR="59223450" w:rsidRPr="6DE50A76">
              <w:rPr>
                <w:rFonts w:ascii="Times New Roman" w:eastAsia="Times New Roman" w:hAnsi="Times New Roman" w:cs="Times New Roman"/>
                <w:color w:val="0000FF"/>
                <w:sz w:val="20"/>
                <w:szCs w:val="20"/>
              </w:rPr>
              <w:t xml:space="preserve">s de login e senha </w:t>
            </w:r>
            <w:r w:rsidR="2F1FFDD2" w:rsidRPr="6DE50A76">
              <w:rPr>
                <w:rFonts w:ascii="Times New Roman" w:eastAsia="Times New Roman" w:hAnsi="Times New Roman" w:cs="Times New Roman"/>
                <w:color w:val="0000FF"/>
                <w:sz w:val="20"/>
                <w:szCs w:val="20"/>
              </w:rPr>
              <w:t xml:space="preserve"> devem </w:t>
            </w:r>
            <w:r w:rsidRPr="6DE50A76">
              <w:rPr>
                <w:rFonts w:ascii="Times New Roman" w:eastAsia="Times New Roman" w:hAnsi="Times New Roman" w:cs="Times New Roman"/>
                <w:color w:val="0000FF"/>
                <w:sz w:val="20"/>
                <w:szCs w:val="20"/>
              </w:rPr>
              <w:t>estar vazios</w:t>
            </w:r>
            <w:r w:rsidR="1EF1E43F" w:rsidRPr="6DE50A76">
              <w:rPr>
                <w:rFonts w:ascii="Times New Roman" w:eastAsia="Times New Roman" w:hAnsi="Times New Roman" w:cs="Times New Roman"/>
                <w:color w:val="0000FF"/>
                <w:sz w:val="20"/>
                <w:szCs w:val="20"/>
              </w:rPr>
              <w:t xml:space="preserve">. </w:t>
            </w:r>
          </w:p>
        </w:tc>
        <w:tc>
          <w:tcPr>
            <w:tcW w:w="1665" w:type="dxa"/>
            <w:tcBorders>
              <w:top w:val="single" w:sz="6" w:space="0" w:color="auto"/>
              <w:left w:val="single" w:sz="6" w:space="0" w:color="auto"/>
              <w:bottom w:val="single" w:sz="6" w:space="0" w:color="auto"/>
              <w:right w:val="single" w:sz="6" w:space="0" w:color="auto"/>
            </w:tcBorders>
          </w:tcPr>
          <w:p w14:paraId="2158FB02" w14:textId="724187D0" w:rsidR="178CB5A3" w:rsidRDefault="178CB5A3" w:rsidP="178CB5A3">
            <w:pPr>
              <w:spacing w:after="0"/>
            </w:pPr>
            <w:r w:rsidRPr="178CB5A3">
              <w:rPr>
                <w:rFonts w:ascii="Times New Roman" w:eastAsia="Times New Roman" w:hAnsi="Times New Roman" w:cs="Times New Roman"/>
                <w:color w:val="0000FF"/>
                <w:sz w:val="20"/>
                <w:szCs w:val="20"/>
              </w:rPr>
              <w:t>Para cada campo deixado vazio, uma mensagem de erro surgira, limpando todos os campos e colocando o cursor novamente no campo nome</w:t>
            </w:r>
          </w:p>
        </w:tc>
      </w:tr>
    </w:tbl>
    <w:p w14:paraId="0631B957" w14:textId="71E0B079" w:rsidR="178CB5A3" w:rsidRDefault="178CB5A3" w:rsidP="178CB5A3">
      <w:pPr>
        <w:spacing w:after="120" w:line="240" w:lineRule="atLeast"/>
        <w:ind w:left="720"/>
        <w:rPr>
          <w:rFonts w:ascii="Times New Roman" w:eastAsia="Times New Roman" w:hAnsi="Times New Roman" w:cs="Times New Roman"/>
          <w:i/>
          <w:iCs/>
          <w:color w:val="0000FF"/>
          <w:sz w:val="20"/>
          <w:szCs w:val="20"/>
        </w:rPr>
      </w:pPr>
    </w:p>
    <w:p w14:paraId="6520ADB6" w14:textId="1ACE2C23" w:rsidR="178CB5A3" w:rsidRDefault="584837E9" w:rsidP="2B1DEDD1">
      <w:pPr>
        <w:pStyle w:val="Ttulo2"/>
        <w:spacing w:before="120" w:after="60" w:line="240" w:lineRule="atLeast"/>
        <w:ind w:left="720" w:hanging="720"/>
        <w:rPr>
          <w:rFonts w:ascii="Arial" w:eastAsia="Arial" w:hAnsi="Arial" w:cs="Arial"/>
          <w:b/>
          <w:bCs/>
          <w:color w:val="000000" w:themeColor="text1"/>
          <w:sz w:val="20"/>
          <w:szCs w:val="20"/>
        </w:rPr>
      </w:pPr>
      <w:r w:rsidRPr="2B1DEDD1">
        <w:rPr>
          <w:rFonts w:ascii="Arial" w:eastAsia="Arial" w:hAnsi="Arial" w:cs="Arial"/>
          <w:b/>
          <w:bCs/>
          <w:color w:val="000000" w:themeColor="text1"/>
          <w:sz w:val="20"/>
          <w:szCs w:val="20"/>
        </w:rPr>
        <w:t>6.1.6 Caso de Teste</w:t>
      </w:r>
    </w:p>
    <w:p w14:paraId="7D636F68" w14:textId="387FA998" w:rsidR="178CB5A3" w:rsidRDefault="178CB5A3" w:rsidP="178CB5A3"/>
    <w:tbl>
      <w:tblPr>
        <w:tblW w:w="0" w:type="auto"/>
        <w:tblLook w:val="01E0" w:firstRow="1" w:lastRow="1" w:firstColumn="1" w:lastColumn="1" w:noHBand="0" w:noVBand="0"/>
      </w:tblPr>
      <w:tblGrid>
        <w:gridCol w:w="930"/>
        <w:gridCol w:w="2355"/>
        <w:gridCol w:w="750"/>
        <w:gridCol w:w="4035"/>
        <w:gridCol w:w="1665"/>
      </w:tblGrid>
      <w:tr w:rsidR="0E7EF5E3" w14:paraId="1388AF9E" w14:textId="77777777" w:rsidTr="6DE50A76">
        <w:tc>
          <w:tcPr>
            <w:tcW w:w="9735" w:type="dxa"/>
            <w:gridSpan w:val="5"/>
            <w:tcBorders>
              <w:top w:val="single" w:sz="6" w:space="0" w:color="auto"/>
              <w:left w:val="single" w:sz="6" w:space="0" w:color="auto"/>
              <w:bottom w:val="single" w:sz="6" w:space="0" w:color="auto"/>
              <w:right w:val="single" w:sz="6" w:space="0" w:color="auto"/>
            </w:tcBorders>
          </w:tcPr>
          <w:p w14:paraId="66B9E66A" w14:textId="661D2E66" w:rsidR="0E7EF5E3" w:rsidRDefault="0E7EF5E3" w:rsidP="0E7EF5E3">
            <w:pPr>
              <w:spacing w:line="240" w:lineRule="atLeast"/>
              <w:rPr>
                <w:rFonts w:ascii="Times New Roman" w:eastAsia="Times New Roman" w:hAnsi="Times New Roman" w:cs="Times New Roman"/>
                <w:sz w:val="24"/>
                <w:szCs w:val="24"/>
              </w:rPr>
            </w:pPr>
            <w:r w:rsidRPr="0E7EF5E3">
              <w:rPr>
                <w:rFonts w:ascii="Times New Roman" w:eastAsia="Times New Roman" w:hAnsi="Times New Roman" w:cs="Times New Roman"/>
                <w:b/>
                <w:bCs/>
                <w:sz w:val="24"/>
                <w:szCs w:val="24"/>
              </w:rPr>
              <w:t>ESPECIFICAÇÃO DE CASO DE TESTE</w:t>
            </w:r>
          </w:p>
        </w:tc>
      </w:tr>
      <w:tr w:rsidR="0E7EF5E3" w14:paraId="58D4DCAC"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66FA7C7F" w14:textId="6AC60671"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Título</w:t>
            </w:r>
          </w:p>
        </w:tc>
        <w:tc>
          <w:tcPr>
            <w:tcW w:w="6450" w:type="dxa"/>
            <w:gridSpan w:val="3"/>
            <w:tcBorders>
              <w:top w:val="single" w:sz="6" w:space="0" w:color="auto"/>
              <w:left w:val="single" w:sz="6" w:space="0" w:color="auto"/>
              <w:bottom w:val="single" w:sz="6" w:space="0" w:color="auto"/>
              <w:right w:val="single" w:sz="6" w:space="0" w:color="auto"/>
            </w:tcBorders>
          </w:tcPr>
          <w:p w14:paraId="0FA143EA" w14:textId="7489006D"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VALIDAÇÃO </w:t>
            </w:r>
            <w:r w:rsidR="1DFB434E" w:rsidRPr="0E7EF5E3">
              <w:rPr>
                <w:rFonts w:ascii="Times New Roman" w:eastAsia="Times New Roman" w:hAnsi="Times New Roman" w:cs="Times New Roman"/>
                <w:color w:val="0000FF"/>
                <w:sz w:val="20"/>
                <w:szCs w:val="20"/>
              </w:rPr>
              <w:t>CADASTRO DE SERVIÇOS</w:t>
            </w:r>
          </w:p>
        </w:tc>
      </w:tr>
      <w:tr w:rsidR="0E7EF5E3" w14:paraId="4253A0C9"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003C3F50" w14:textId="6E038FFE"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Caso de teste</w:t>
            </w:r>
          </w:p>
        </w:tc>
        <w:tc>
          <w:tcPr>
            <w:tcW w:w="6450" w:type="dxa"/>
            <w:gridSpan w:val="3"/>
            <w:tcBorders>
              <w:top w:val="single" w:sz="6" w:space="0" w:color="auto"/>
              <w:left w:val="single" w:sz="6" w:space="0" w:color="auto"/>
              <w:bottom w:val="single" w:sz="6" w:space="0" w:color="auto"/>
              <w:right w:val="single" w:sz="6" w:space="0" w:color="auto"/>
            </w:tcBorders>
          </w:tcPr>
          <w:p w14:paraId="2F892897" w14:textId="30A3FDE1"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CT-00</w:t>
            </w:r>
            <w:r w:rsidR="325FD60F" w:rsidRPr="0E7EF5E3">
              <w:rPr>
                <w:rFonts w:ascii="Times New Roman" w:eastAsia="Times New Roman" w:hAnsi="Times New Roman" w:cs="Times New Roman"/>
                <w:color w:val="0000FF"/>
                <w:sz w:val="20"/>
                <w:szCs w:val="20"/>
              </w:rPr>
              <w:t>6</w:t>
            </w:r>
          </w:p>
        </w:tc>
      </w:tr>
      <w:tr w:rsidR="0E7EF5E3" w14:paraId="114C3AFD"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4FE57150" w14:textId="1D913E1F"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Tipo</w:t>
            </w:r>
          </w:p>
        </w:tc>
        <w:tc>
          <w:tcPr>
            <w:tcW w:w="6450" w:type="dxa"/>
            <w:gridSpan w:val="3"/>
            <w:tcBorders>
              <w:top w:val="single" w:sz="6" w:space="0" w:color="auto"/>
              <w:left w:val="single" w:sz="6" w:space="0" w:color="auto"/>
              <w:bottom w:val="single" w:sz="6" w:space="0" w:color="auto"/>
              <w:right w:val="single" w:sz="6" w:space="0" w:color="auto"/>
            </w:tcBorders>
          </w:tcPr>
          <w:p w14:paraId="4E2A546A" w14:textId="0E12441E"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FUNCIONAL</w:t>
            </w:r>
          </w:p>
        </w:tc>
      </w:tr>
      <w:tr w:rsidR="0E7EF5E3" w14:paraId="35A1A492"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1AD3BB9E" w14:textId="14C88E13"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 xml:space="preserve">Requisito Funcional </w:t>
            </w:r>
          </w:p>
        </w:tc>
        <w:tc>
          <w:tcPr>
            <w:tcW w:w="6450" w:type="dxa"/>
            <w:gridSpan w:val="3"/>
            <w:tcBorders>
              <w:top w:val="single" w:sz="6" w:space="0" w:color="auto"/>
              <w:left w:val="single" w:sz="6" w:space="0" w:color="auto"/>
              <w:bottom w:val="single" w:sz="6" w:space="0" w:color="auto"/>
              <w:right w:val="single" w:sz="6" w:space="0" w:color="auto"/>
            </w:tcBorders>
          </w:tcPr>
          <w:p w14:paraId="0CBB8634" w14:textId="58B8A732" w:rsidR="0E7EF5E3" w:rsidRDefault="5294EC5D" w:rsidP="0E7EF5E3">
            <w:pPr>
              <w:spacing w:after="0" w:line="240" w:lineRule="auto"/>
              <w:rPr>
                <w:rFonts w:ascii="Times New Roman" w:eastAsia="Times New Roman" w:hAnsi="Times New Roman" w:cs="Times New Roman"/>
                <w:sz w:val="24"/>
                <w:szCs w:val="24"/>
                <w:lang w:eastAsia="pt-BR"/>
              </w:rPr>
            </w:pPr>
            <w:r w:rsidRPr="5750FD58">
              <w:rPr>
                <w:rFonts w:ascii="Times New Roman" w:eastAsia="Times New Roman" w:hAnsi="Times New Roman" w:cs="Times New Roman"/>
                <w:sz w:val="24"/>
                <w:szCs w:val="24"/>
                <w:lang w:eastAsia="pt-BR"/>
              </w:rPr>
              <w:t>R</w:t>
            </w:r>
            <w:r w:rsidR="22B0F75B" w:rsidRPr="5750FD58">
              <w:rPr>
                <w:rFonts w:ascii="Times New Roman" w:eastAsia="Times New Roman" w:hAnsi="Times New Roman" w:cs="Times New Roman"/>
                <w:sz w:val="24"/>
                <w:szCs w:val="24"/>
                <w:lang w:eastAsia="pt-BR"/>
              </w:rPr>
              <w:t>F</w:t>
            </w:r>
            <w:r w:rsidRPr="5750FD58">
              <w:rPr>
                <w:rFonts w:ascii="Times New Roman" w:eastAsia="Times New Roman" w:hAnsi="Times New Roman" w:cs="Times New Roman"/>
                <w:sz w:val="24"/>
                <w:szCs w:val="24"/>
                <w:lang w:eastAsia="pt-BR"/>
              </w:rPr>
              <w:t>-00</w:t>
            </w:r>
            <w:r w:rsidR="7EF4067B" w:rsidRPr="5750FD58">
              <w:rPr>
                <w:rFonts w:ascii="Times New Roman" w:eastAsia="Times New Roman" w:hAnsi="Times New Roman" w:cs="Times New Roman"/>
                <w:sz w:val="24"/>
                <w:szCs w:val="24"/>
                <w:lang w:eastAsia="pt-BR"/>
              </w:rPr>
              <w:t>4</w:t>
            </w:r>
          </w:p>
        </w:tc>
      </w:tr>
      <w:tr w:rsidR="0E7EF5E3" w14:paraId="380BD615" w14:textId="77777777" w:rsidTr="6DE50A76">
        <w:tc>
          <w:tcPr>
            <w:tcW w:w="3285" w:type="dxa"/>
            <w:gridSpan w:val="2"/>
            <w:tcBorders>
              <w:top w:val="single" w:sz="6" w:space="0" w:color="auto"/>
              <w:left w:val="single" w:sz="6" w:space="0" w:color="auto"/>
              <w:bottom w:val="single" w:sz="6" w:space="0" w:color="auto"/>
              <w:right w:val="single" w:sz="6" w:space="0" w:color="auto"/>
            </w:tcBorders>
          </w:tcPr>
          <w:p w14:paraId="219E7073" w14:textId="721314CF"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Propósito</w:t>
            </w:r>
          </w:p>
        </w:tc>
        <w:tc>
          <w:tcPr>
            <w:tcW w:w="6450" w:type="dxa"/>
            <w:gridSpan w:val="3"/>
            <w:tcBorders>
              <w:top w:val="single" w:sz="6" w:space="0" w:color="auto"/>
              <w:left w:val="single" w:sz="6" w:space="0" w:color="auto"/>
              <w:bottom w:val="single" w:sz="6" w:space="0" w:color="auto"/>
              <w:right w:val="single" w:sz="6" w:space="0" w:color="auto"/>
            </w:tcBorders>
          </w:tcPr>
          <w:p w14:paraId="162D4AA2" w14:textId="53701A12"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&lt;&lt;</w:t>
            </w:r>
          </w:p>
          <w:p w14:paraId="0BE75B86" w14:textId="2F996284"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OBJETIVO GERAL DO TESTE: VALIDAR</w:t>
            </w:r>
            <w:r w:rsidR="618F91F5" w:rsidRPr="0E7EF5E3">
              <w:rPr>
                <w:rFonts w:ascii="Times New Roman" w:eastAsia="Times New Roman" w:hAnsi="Times New Roman" w:cs="Times New Roman"/>
                <w:color w:val="0000FF"/>
                <w:sz w:val="20"/>
                <w:szCs w:val="20"/>
              </w:rPr>
              <w:t xml:space="preserve"> E INSERIR</w:t>
            </w:r>
            <w:r w:rsidRPr="0E7EF5E3">
              <w:rPr>
                <w:rFonts w:ascii="Times New Roman" w:eastAsia="Times New Roman" w:hAnsi="Times New Roman" w:cs="Times New Roman"/>
                <w:color w:val="0000FF"/>
                <w:sz w:val="20"/>
                <w:szCs w:val="20"/>
              </w:rPr>
              <w:t xml:space="preserve"> OS DADOS C</w:t>
            </w:r>
            <w:r w:rsidR="6C52B71D" w:rsidRPr="0E7EF5E3">
              <w:rPr>
                <w:rFonts w:ascii="Times New Roman" w:eastAsia="Times New Roman" w:hAnsi="Times New Roman" w:cs="Times New Roman"/>
                <w:color w:val="0000FF"/>
                <w:sz w:val="20"/>
                <w:szCs w:val="20"/>
              </w:rPr>
              <w:t>ADASTRADO</w:t>
            </w:r>
            <w:r w:rsidRPr="0E7EF5E3">
              <w:rPr>
                <w:rFonts w:ascii="Times New Roman" w:eastAsia="Times New Roman" w:hAnsi="Times New Roman" w:cs="Times New Roman"/>
                <w:color w:val="0000FF"/>
                <w:sz w:val="20"/>
                <w:szCs w:val="20"/>
              </w:rPr>
              <w:t>S NO BANCO DE DADO.</w:t>
            </w:r>
          </w:p>
          <w:p w14:paraId="1DD3A2D6" w14:textId="4B127532"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&gt;&gt;</w:t>
            </w:r>
          </w:p>
        </w:tc>
      </w:tr>
      <w:tr w:rsidR="0E7EF5E3" w14:paraId="0BC3CBE4" w14:textId="77777777" w:rsidTr="6DE50A76">
        <w:tc>
          <w:tcPr>
            <w:tcW w:w="9735" w:type="dxa"/>
            <w:gridSpan w:val="5"/>
            <w:tcBorders>
              <w:top w:val="single" w:sz="6" w:space="0" w:color="auto"/>
              <w:left w:val="single" w:sz="6" w:space="0" w:color="auto"/>
              <w:bottom w:val="single" w:sz="6" w:space="0" w:color="auto"/>
              <w:right w:val="single" w:sz="6" w:space="0" w:color="auto"/>
            </w:tcBorders>
          </w:tcPr>
          <w:p w14:paraId="110918B6" w14:textId="6FE5F98A"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Descrição geral</w:t>
            </w:r>
          </w:p>
          <w:p w14:paraId="5EFAC5C8" w14:textId="1BD9659F"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&lt;&lt; </w:t>
            </w:r>
          </w:p>
          <w:p w14:paraId="1A7944CD" w14:textId="38A21252"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Será testado e validado os dados que foram adicionados no banco para o</w:t>
            </w:r>
            <w:r w:rsidR="458CD7A1" w:rsidRPr="0E7EF5E3">
              <w:rPr>
                <w:rFonts w:ascii="Times New Roman" w:eastAsia="Times New Roman" w:hAnsi="Times New Roman" w:cs="Times New Roman"/>
                <w:color w:val="0000FF"/>
                <w:sz w:val="20"/>
                <w:szCs w:val="20"/>
              </w:rPr>
              <w:t xml:space="preserve"> cadastro de serviços.</w:t>
            </w:r>
          </w:p>
          <w:p w14:paraId="07C3B71F" w14:textId="54D9F0BE"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&gt;&gt;</w:t>
            </w:r>
          </w:p>
        </w:tc>
      </w:tr>
      <w:tr w:rsidR="0E7EF5E3" w14:paraId="3DCC0F8A" w14:textId="77777777" w:rsidTr="6DE50A76">
        <w:tc>
          <w:tcPr>
            <w:tcW w:w="9735" w:type="dxa"/>
            <w:gridSpan w:val="5"/>
            <w:tcBorders>
              <w:top w:val="single" w:sz="6" w:space="0" w:color="auto"/>
              <w:left w:val="single" w:sz="6" w:space="0" w:color="auto"/>
              <w:bottom w:val="single" w:sz="6" w:space="0" w:color="auto"/>
              <w:right w:val="single" w:sz="6" w:space="0" w:color="auto"/>
            </w:tcBorders>
          </w:tcPr>
          <w:p w14:paraId="206618FB" w14:textId="136983C0"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Insumos para o caso de teste</w:t>
            </w:r>
          </w:p>
          <w:p w14:paraId="79F6A987" w14:textId="7D50F777"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&lt;&lt; </w:t>
            </w:r>
          </w:p>
          <w:p w14:paraId="459130E1" w14:textId="2AC797A7"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Antes do teste o MySQL deve ser iniciado</w:t>
            </w:r>
          </w:p>
          <w:p w14:paraId="08488561" w14:textId="690E6F05"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&gt;&gt;</w:t>
            </w:r>
          </w:p>
          <w:p w14:paraId="7DF8A0ED" w14:textId="3395ED5A" w:rsidR="0E7EF5E3" w:rsidRDefault="0E7EF5E3" w:rsidP="0E7EF5E3">
            <w:pPr>
              <w:spacing w:line="240" w:lineRule="atLeast"/>
              <w:rPr>
                <w:rFonts w:ascii="Times New Roman" w:eastAsia="Times New Roman" w:hAnsi="Times New Roman" w:cs="Times New Roman"/>
                <w:color w:val="0000FF"/>
                <w:sz w:val="20"/>
                <w:szCs w:val="20"/>
              </w:rPr>
            </w:pPr>
          </w:p>
        </w:tc>
      </w:tr>
      <w:tr w:rsidR="0E7EF5E3" w14:paraId="72AA02EB" w14:textId="77777777" w:rsidTr="6DE50A76">
        <w:tc>
          <w:tcPr>
            <w:tcW w:w="9735" w:type="dxa"/>
            <w:gridSpan w:val="5"/>
            <w:tcBorders>
              <w:top w:val="single" w:sz="6" w:space="0" w:color="auto"/>
              <w:left w:val="single" w:sz="6" w:space="0" w:color="auto"/>
              <w:bottom w:val="single" w:sz="6" w:space="0" w:color="auto"/>
              <w:right w:val="single" w:sz="6" w:space="0" w:color="auto"/>
            </w:tcBorders>
          </w:tcPr>
          <w:p w14:paraId="4B4933E1" w14:textId="66FA9052"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Roteiro para a realização do teste</w:t>
            </w:r>
          </w:p>
          <w:p w14:paraId="23DAEE0F" w14:textId="49485CBA"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&lt;&lt;</w:t>
            </w:r>
          </w:p>
          <w:p w14:paraId="1CDFE27F" w14:textId="4BE082EA"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Entrar no diretório S:\#Turma 76 - Tec em Informática\UC-16\Vinícius - Felipy - Bruno\Versões\Versão WEB\SistemaBarbearia</w:t>
            </w:r>
          </w:p>
          <w:p w14:paraId="640D2268" w14:textId="0994954D"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Duplo clique no arquivo SistemaBarbearia.Sln</w:t>
            </w:r>
          </w:p>
          <w:p w14:paraId="71BA317D" w14:textId="6B1BEDA8" w:rsidR="6D545A79" w:rsidRDefault="6D545A79"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Ao iniciar a página inicial, clique em “Logar” </w:t>
            </w:r>
            <w:r w:rsidR="0E7EF5E3" w:rsidRPr="0E7EF5E3">
              <w:rPr>
                <w:rFonts w:ascii="Times New Roman" w:eastAsia="Times New Roman" w:hAnsi="Times New Roman" w:cs="Times New Roman"/>
                <w:color w:val="0000FF"/>
                <w:sz w:val="20"/>
                <w:szCs w:val="20"/>
              </w:rPr>
              <w:t xml:space="preserve"> tela de login para ter o acesso no sistema, </w:t>
            </w:r>
            <w:r w:rsidR="359A3DCE" w:rsidRPr="0E7EF5E3">
              <w:rPr>
                <w:rFonts w:ascii="Times New Roman" w:eastAsia="Times New Roman" w:hAnsi="Times New Roman" w:cs="Times New Roman"/>
                <w:color w:val="0000FF"/>
                <w:sz w:val="20"/>
                <w:szCs w:val="20"/>
              </w:rPr>
              <w:t>digitar o login adm e senha 123456. Após isso</w:t>
            </w:r>
            <w:r w:rsidR="1AC04D1C" w:rsidRPr="0E7EF5E3">
              <w:rPr>
                <w:rFonts w:ascii="Times New Roman" w:eastAsia="Times New Roman" w:hAnsi="Times New Roman" w:cs="Times New Roman"/>
                <w:color w:val="0000FF"/>
                <w:sz w:val="20"/>
                <w:szCs w:val="20"/>
              </w:rPr>
              <w:t>, no menu selecione “CADASTRO” depois “CADASTRAR SERVIÇOS”</w:t>
            </w:r>
            <w:r w:rsidR="359A3DCE" w:rsidRPr="0E7EF5E3">
              <w:rPr>
                <w:rFonts w:ascii="Times New Roman" w:eastAsia="Times New Roman" w:hAnsi="Times New Roman" w:cs="Times New Roman"/>
                <w:color w:val="0000FF"/>
                <w:sz w:val="20"/>
                <w:szCs w:val="20"/>
              </w:rPr>
              <w:t xml:space="preserve"> </w:t>
            </w:r>
            <w:r w:rsidR="0E7EF5E3" w:rsidRPr="0E7EF5E3">
              <w:rPr>
                <w:rFonts w:ascii="Times New Roman" w:eastAsia="Times New Roman" w:hAnsi="Times New Roman" w:cs="Times New Roman"/>
                <w:color w:val="0000FF"/>
                <w:sz w:val="20"/>
                <w:szCs w:val="20"/>
              </w:rPr>
              <w:t>&gt;&gt;</w:t>
            </w:r>
          </w:p>
          <w:p w14:paraId="71D86B52" w14:textId="01535A26" w:rsidR="0E7EF5E3" w:rsidRDefault="0E7EF5E3" w:rsidP="0E7EF5E3">
            <w:pPr>
              <w:spacing w:line="240" w:lineRule="atLeast"/>
              <w:rPr>
                <w:rFonts w:ascii="Times New Roman" w:eastAsia="Times New Roman" w:hAnsi="Times New Roman" w:cs="Times New Roman"/>
                <w:sz w:val="20"/>
                <w:szCs w:val="20"/>
              </w:rPr>
            </w:pPr>
          </w:p>
        </w:tc>
      </w:tr>
      <w:tr w:rsidR="0E7EF5E3" w14:paraId="52859B5C" w14:textId="77777777" w:rsidTr="6DE50A76">
        <w:tc>
          <w:tcPr>
            <w:tcW w:w="9735" w:type="dxa"/>
            <w:gridSpan w:val="5"/>
            <w:tcBorders>
              <w:top w:val="single" w:sz="6" w:space="0" w:color="auto"/>
              <w:left w:val="single" w:sz="6" w:space="0" w:color="auto"/>
              <w:bottom w:val="single" w:sz="6" w:space="0" w:color="auto"/>
              <w:right w:val="single" w:sz="6" w:space="0" w:color="auto"/>
            </w:tcBorders>
            <w:shd w:val="clear" w:color="auto" w:fill="E0E0E0"/>
          </w:tcPr>
          <w:p w14:paraId="2F76134F" w14:textId="68E73CC6"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Cenários de teste</w:t>
            </w:r>
          </w:p>
        </w:tc>
      </w:tr>
      <w:tr w:rsidR="0E7EF5E3" w14:paraId="6ADAD0BE" w14:textId="77777777" w:rsidTr="6DE50A76">
        <w:tc>
          <w:tcPr>
            <w:tcW w:w="4035" w:type="dxa"/>
            <w:gridSpan w:val="3"/>
            <w:tcBorders>
              <w:top w:val="single" w:sz="6" w:space="0" w:color="auto"/>
              <w:left w:val="single" w:sz="6" w:space="0" w:color="auto"/>
              <w:bottom w:val="single" w:sz="6" w:space="0" w:color="auto"/>
              <w:right w:val="single" w:sz="6" w:space="0" w:color="auto"/>
            </w:tcBorders>
            <w:shd w:val="clear" w:color="auto" w:fill="E0E0E0"/>
          </w:tcPr>
          <w:p w14:paraId="17602BF4" w14:textId="14CEA7AE"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sz w:val="20"/>
                <w:szCs w:val="20"/>
              </w:rPr>
              <w:t>Objetivo específico</w:t>
            </w:r>
          </w:p>
        </w:tc>
        <w:tc>
          <w:tcPr>
            <w:tcW w:w="4035" w:type="dxa"/>
            <w:tcBorders>
              <w:top w:val="single" w:sz="6" w:space="0" w:color="auto"/>
              <w:left w:val="single" w:sz="6" w:space="0" w:color="auto"/>
              <w:bottom w:val="single" w:sz="6" w:space="0" w:color="auto"/>
              <w:right w:val="single" w:sz="6" w:space="0" w:color="auto"/>
            </w:tcBorders>
            <w:shd w:val="clear" w:color="auto" w:fill="E0E0E0"/>
          </w:tcPr>
          <w:p w14:paraId="64A98124" w14:textId="6BCB5ECC"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sz w:val="20"/>
                <w:szCs w:val="20"/>
              </w:rPr>
              <w:t>Especificação das entradas ou ações</w:t>
            </w:r>
          </w:p>
        </w:tc>
        <w:tc>
          <w:tcPr>
            <w:tcW w:w="1665" w:type="dxa"/>
            <w:tcBorders>
              <w:top w:val="single" w:sz="6" w:space="0" w:color="auto"/>
              <w:left w:val="single" w:sz="6" w:space="0" w:color="auto"/>
              <w:bottom w:val="single" w:sz="6" w:space="0" w:color="auto"/>
              <w:right w:val="single" w:sz="6" w:space="0" w:color="auto"/>
            </w:tcBorders>
            <w:shd w:val="clear" w:color="auto" w:fill="E0E0E0"/>
          </w:tcPr>
          <w:p w14:paraId="051EF1A4" w14:textId="63C4E9EE"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sz w:val="20"/>
                <w:szCs w:val="20"/>
              </w:rPr>
              <w:t>Saídas esperadas</w:t>
            </w:r>
          </w:p>
        </w:tc>
      </w:tr>
      <w:tr w:rsidR="0E7EF5E3" w14:paraId="14F4395D" w14:textId="77777777" w:rsidTr="6DE50A76">
        <w:tc>
          <w:tcPr>
            <w:tcW w:w="930" w:type="dxa"/>
            <w:tcBorders>
              <w:top w:val="single" w:sz="6" w:space="0" w:color="auto"/>
              <w:left w:val="single" w:sz="6" w:space="0" w:color="auto"/>
              <w:bottom w:val="single" w:sz="6" w:space="0" w:color="auto"/>
              <w:right w:val="single" w:sz="6" w:space="0" w:color="auto"/>
            </w:tcBorders>
          </w:tcPr>
          <w:p w14:paraId="7BDB780F" w14:textId="44EC078F"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1</w:t>
            </w:r>
          </w:p>
        </w:tc>
        <w:tc>
          <w:tcPr>
            <w:tcW w:w="3105" w:type="dxa"/>
            <w:gridSpan w:val="2"/>
            <w:tcBorders>
              <w:top w:val="single" w:sz="6" w:space="0" w:color="auto"/>
              <w:left w:val="single" w:sz="6" w:space="0" w:color="auto"/>
              <w:bottom w:val="single" w:sz="6" w:space="0" w:color="auto"/>
              <w:right w:val="single" w:sz="6" w:space="0" w:color="auto"/>
            </w:tcBorders>
          </w:tcPr>
          <w:p w14:paraId="73228C8C" w14:textId="4E697846"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Validar os campos no banco de dados</w:t>
            </w:r>
          </w:p>
        </w:tc>
        <w:tc>
          <w:tcPr>
            <w:tcW w:w="4035" w:type="dxa"/>
            <w:tcBorders>
              <w:top w:val="single" w:sz="6" w:space="0" w:color="auto"/>
              <w:left w:val="single" w:sz="6" w:space="0" w:color="auto"/>
              <w:bottom w:val="single" w:sz="6" w:space="0" w:color="auto"/>
              <w:right w:val="single" w:sz="6" w:space="0" w:color="auto"/>
            </w:tcBorders>
          </w:tcPr>
          <w:p w14:paraId="46D295ED" w14:textId="20424978" w:rsidR="0E7EF5E3" w:rsidRDefault="0E5A08BD" w:rsidP="6DE50A76">
            <w:pPr>
              <w:spacing w:after="0"/>
              <w:rPr>
                <w:rFonts w:ascii="Times New Roman" w:eastAsia="Times New Roman" w:hAnsi="Times New Roman" w:cs="Times New Roman"/>
                <w:color w:val="0000FF"/>
                <w:sz w:val="20"/>
                <w:szCs w:val="20"/>
              </w:rPr>
            </w:pPr>
            <w:r w:rsidRPr="6DE50A76">
              <w:rPr>
                <w:rFonts w:ascii="Times New Roman" w:eastAsia="Times New Roman" w:hAnsi="Times New Roman" w:cs="Times New Roman"/>
                <w:color w:val="0000FF"/>
                <w:sz w:val="20"/>
                <w:szCs w:val="20"/>
              </w:rPr>
              <w:t xml:space="preserve">Os campos de </w:t>
            </w:r>
            <w:r w:rsidR="06DC07B0" w:rsidRPr="6DE50A76">
              <w:rPr>
                <w:rFonts w:ascii="Times New Roman" w:eastAsia="Times New Roman" w:hAnsi="Times New Roman" w:cs="Times New Roman"/>
                <w:color w:val="0000FF"/>
                <w:sz w:val="20"/>
                <w:szCs w:val="20"/>
              </w:rPr>
              <w:t>nome</w:t>
            </w:r>
            <w:r w:rsidRPr="6DE50A76">
              <w:rPr>
                <w:rFonts w:ascii="Times New Roman" w:eastAsia="Times New Roman" w:hAnsi="Times New Roman" w:cs="Times New Roman"/>
                <w:color w:val="0000FF"/>
                <w:sz w:val="20"/>
                <w:szCs w:val="20"/>
              </w:rPr>
              <w:t xml:space="preserve"> e </w:t>
            </w:r>
            <w:r w:rsidR="1C3C5714" w:rsidRPr="6DE50A76">
              <w:rPr>
                <w:rFonts w:ascii="Times New Roman" w:eastAsia="Times New Roman" w:hAnsi="Times New Roman" w:cs="Times New Roman"/>
                <w:color w:val="0000FF"/>
                <w:sz w:val="20"/>
                <w:szCs w:val="20"/>
              </w:rPr>
              <w:t>categoria</w:t>
            </w:r>
            <w:r w:rsidRPr="6DE50A76">
              <w:rPr>
                <w:rFonts w:ascii="Times New Roman" w:eastAsia="Times New Roman" w:hAnsi="Times New Roman" w:cs="Times New Roman"/>
                <w:color w:val="0000FF"/>
                <w:sz w:val="20"/>
                <w:szCs w:val="20"/>
              </w:rPr>
              <w:t xml:space="preserve"> </w:t>
            </w:r>
            <w:r w:rsidR="21CD2217" w:rsidRPr="6DE50A76">
              <w:rPr>
                <w:rFonts w:ascii="Times New Roman" w:eastAsia="Times New Roman" w:hAnsi="Times New Roman" w:cs="Times New Roman"/>
                <w:color w:val="0000FF"/>
                <w:sz w:val="20"/>
                <w:szCs w:val="20"/>
              </w:rPr>
              <w:t xml:space="preserve">devem </w:t>
            </w:r>
            <w:r w:rsidRPr="6DE50A76">
              <w:rPr>
                <w:rFonts w:ascii="Times New Roman" w:eastAsia="Times New Roman" w:hAnsi="Times New Roman" w:cs="Times New Roman"/>
                <w:color w:val="0000FF"/>
                <w:sz w:val="20"/>
                <w:szCs w:val="20"/>
              </w:rPr>
              <w:t>estar vazios</w:t>
            </w:r>
          </w:p>
        </w:tc>
        <w:tc>
          <w:tcPr>
            <w:tcW w:w="1665" w:type="dxa"/>
            <w:tcBorders>
              <w:top w:val="single" w:sz="6" w:space="0" w:color="auto"/>
              <w:left w:val="single" w:sz="6" w:space="0" w:color="auto"/>
              <w:bottom w:val="single" w:sz="6" w:space="0" w:color="auto"/>
              <w:right w:val="single" w:sz="6" w:space="0" w:color="auto"/>
            </w:tcBorders>
          </w:tcPr>
          <w:p w14:paraId="5FFC873C" w14:textId="724187D0" w:rsidR="0E7EF5E3" w:rsidRDefault="0E7EF5E3" w:rsidP="0E7EF5E3">
            <w:pPr>
              <w:spacing w:after="0"/>
            </w:pPr>
            <w:r w:rsidRPr="0E7EF5E3">
              <w:rPr>
                <w:rFonts w:ascii="Times New Roman" w:eastAsia="Times New Roman" w:hAnsi="Times New Roman" w:cs="Times New Roman"/>
                <w:color w:val="0000FF"/>
                <w:sz w:val="20"/>
                <w:szCs w:val="20"/>
              </w:rPr>
              <w:t>Para cada campo deixado vazio, uma mensagem de erro surgira, limpando todos os campos e colocando o cursor novamente no campo nome</w:t>
            </w:r>
          </w:p>
        </w:tc>
      </w:tr>
      <w:tr w:rsidR="0E7EF5E3" w14:paraId="2881B634" w14:textId="77777777" w:rsidTr="6DE50A76">
        <w:tc>
          <w:tcPr>
            <w:tcW w:w="930" w:type="dxa"/>
            <w:tcBorders>
              <w:top w:val="single" w:sz="6" w:space="0" w:color="auto"/>
              <w:left w:val="single" w:sz="6" w:space="0" w:color="auto"/>
              <w:bottom w:val="single" w:sz="6" w:space="0" w:color="auto"/>
              <w:right w:val="single" w:sz="6" w:space="0" w:color="auto"/>
            </w:tcBorders>
          </w:tcPr>
          <w:p w14:paraId="54998B31" w14:textId="19CFDB7F" w:rsidR="7E38C339" w:rsidRDefault="7E38C339"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lastRenderedPageBreak/>
              <w:t>2</w:t>
            </w:r>
          </w:p>
        </w:tc>
        <w:tc>
          <w:tcPr>
            <w:tcW w:w="3105" w:type="dxa"/>
            <w:gridSpan w:val="2"/>
            <w:tcBorders>
              <w:top w:val="single" w:sz="6" w:space="0" w:color="auto"/>
              <w:left w:val="single" w:sz="6" w:space="0" w:color="auto"/>
              <w:bottom w:val="single" w:sz="6" w:space="0" w:color="auto"/>
              <w:right w:val="single" w:sz="6" w:space="0" w:color="auto"/>
            </w:tcBorders>
          </w:tcPr>
          <w:p w14:paraId="79724EB8" w14:textId="63F30AF1" w:rsidR="7E38C339" w:rsidRDefault="7E38C339" w:rsidP="0E7EF5E3">
            <w:pPr>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Validar se os dados não tem repetição</w:t>
            </w:r>
          </w:p>
        </w:tc>
        <w:tc>
          <w:tcPr>
            <w:tcW w:w="4035" w:type="dxa"/>
            <w:tcBorders>
              <w:top w:val="single" w:sz="6" w:space="0" w:color="auto"/>
              <w:left w:val="single" w:sz="6" w:space="0" w:color="auto"/>
              <w:bottom w:val="single" w:sz="6" w:space="0" w:color="auto"/>
              <w:right w:val="single" w:sz="6" w:space="0" w:color="auto"/>
            </w:tcBorders>
          </w:tcPr>
          <w:p w14:paraId="40514E0D" w14:textId="17A42B4D" w:rsidR="7E38C339" w:rsidRDefault="7E38C339" w:rsidP="0E7EF5E3">
            <w:pPr>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Não poderá cadastrar um serviço duplicado.</w:t>
            </w:r>
          </w:p>
        </w:tc>
        <w:tc>
          <w:tcPr>
            <w:tcW w:w="1665" w:type="dxa"/>
            <w:tcBorders>
              <w:top w:val="single" w:sz="6" w:space="0" w:color="auto"/>
              <w:left w:val="single" w:sz="6" w:space="0" w:color="auto"/>
              <w:bottom w:val="single" w:sz="6" w:space="0" w:color="auto"/>
              <w:right w:val="single" w:sz="6" w:space="0" w:color="auto"/>
            </w:tcBorders>
          </w:tcPr>
          <w:p w14:paraId="71BB8D11" w14:textId="6A9482F8" w:rsidR="7E38C339" w:rsidRDefault="7E38C339" w:rsidP="0E7EF5E3">
            <w:pPr>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Caso o serviço já esteja cadastrado aparecerá uma </w:t>
            </w:r>
            <w:r w:rsidR="0C278ED0" w:rsidRPr="0E7EF5E3">
              <w:rPr>
                <w:rFonts w:ascii="Times New Roman" w:eastAsia="Times New Roman" w:hAnsi="Times New Roman" w:cs="Times New Roman"/>
                <w:color w:val="0000FF"/>
                <w:sz w:val="20"/>
                <w:szCs w:val="20"/>
              </w:rPr>
              <w:t>mensagem de</w:t>
            </w:r>
            <w:r w:rsidRPr="0E7EF5E3">
              <w:rPr>
                <w:rFonts w:ascii="Times New Roman" w:eastAsia="Times New Roman" w:hAnsi="Times New Roman" w:cs="Times New Roman"/>
                <w:color w:val="0000FF"/>
                <w:sz w:val="20"/>
                <w:szCs w:val="20"/>
              </w:rPr>
              <w:t xml:space="preserve"> erro informando. </w:t>
            </w:r>
          </w:p>
        </w:tc>
      </w:tr>
    </w:tbl>
    <w:p w14:paraId="7034FA8C" w14:textId="497A4982" w:rsidR="178CB5A3" w:rsidRDefault="178CB5A3" w:rsidP="0E7EF5E3"/>
    <w:p w14:paraId="56556AB8" w14:textId="165D31D6" w:rsidR="178CB5A3" w:rsidRDefault="6B6B8F0A" w:rsidP="2B1DEDD1">
      <w:pPr>
        <w:pStyle w:val="Ttulo2"/>
        <w:spacing w:before="120" w:after="60" w:line="240" w:lineRule="atLeast"/>
        <w:ind w:left="720" w:hanging="720"/>
        <w:rPr>
          <w:rFonts w:ascii="Arial" w:eastAsia="Arial" w:hAnsi="Arial" w:cs="Arial"/>
          <w:b/>
          <w:bCs/>
          <w:color w:val="000000" w:themeColor="text1"/>
          <w:sz w:val="20"/>
          <w:szCs w:val="20"/>
        </w:rPr>
      </w:pPr>
      <w:r w:rsidRPr="2B1DEDD1">
        <w:rPr>
          <w:rFonts w:ascii="Arial" w:eastAsia="Arial" w:hAnsi="Arial" w:cs="Arial"/>
          <w:b/>
          <w:bCs/>
          <w:color w:val="000000" w:themeColor="text1"/>
          <w:sz w:val="20"/>
          <w:szCs w:val="20"/>
        </w:rPr>
        <w:t>6.1.7 Caso de Teste</w:t>
      </w:r>
    </w:p>
    <w:p w14:paraId="30C65A99" w14:textId="0B9B636F" w:rsidR="178CB5A3" w:rsidRDefault="178CB5A3" w:rsidP="2B1DEDD1"/>
    <w:tbl>
      <w:tblPr>
        <w:tblW w:w="9735" w:type="dxa"/>
        <w:tblLook w:val="01E0" w:firstRow="1" w:lastRow="1" w:firstColumn="1" w:lastColumn="1" w:noHBand="0" w:noVBand="0"/>
      </w:tblPr>
      <w:tblGrid>
        <w:gridCol w:w="525"/>
        <w:gridCol w:w="2760"/>
        <w:gridCol w:w="750"/>
        <w:gridCol w:w="4035"/>
        <w:gridCol w:w="1665"/>
      </w:tblGrid>
      <w:tr w:rsidR="0E7EF5E3" w14:paraId="5855D5B3" w14:textId="77777777" w:rsidTr="36B9F727">
        <w:tc>
          <w:tcPr>
            <w:tcW w:w="9735" w:type="dxa"/>
            <w:gridSpan w:val="5"/>
            <w:tcBorders>
              <w:top w:val="single" w:sz="6" w:space="0" w:color="auto"/>
              <w:left w:val="single" w:sz="6" w:space="0" w:color="auto"/>
              <w:bottom w:val="single" w:sz="6" w:space="0" w:color="auto"/>
              <w:right w:val="single" w:sz="6" w:space="0" w:color="auto"/>
            </w:tcBorders>
          </w:tcPr>
          <w:p w14:paraId="39815737" w14:textId="661D2E66" w:rsidR="0E7EF5E3" w:rsidRDefault="0E7EF5E3" w:rsidP="0E7EF5E3">
            <w:pPr>
              <w:spacing w:line="240" w:lineRule="atLeast"/>
              <w:rPr>
                <w:rFonts w:ascii="Times New Roman" w:eastAsia="Times New Roman" w:hAnsi="Times New Roman" w:cs="Times New Roman"/>
                <w:sz w:val="24"/>
                <w:szCs w:val="24"/>
              </w:rPr>
            </w:pPr>
            <w:r w:rsidRPr="0E7EF5E3">
              <w:rPr>
                <w:rFonts w:ascii="Times New Roman" w:eastAsia="Times New Roman" w:hAnsi="Times New Roman" w:cs="Times New Roman"/>
                <w:b/>
                <w:bCs/>
                <w:sz w:val="24"/>
                <w:szCs w:val="24"/>
              </w:rPr>
              <w:t>ESPECIFICAÇÃO DE CASO DE TESTE</w:t>
            </w:r>
          </w:p>
        </w:tc>
      </w:tr>
      <w:tr w:rsidR="0E7EF5E3" w14:paraId="309DED1D" w14:textId="77777777" w:rsidTr="36B9F727">
        <w:tc>
          <w:tcPr>
            <w:tcW w:w="3285" w:type="dxa"/>
            <w:gridSpan w:val="2"/>
            <w:tcBorders>
              <w:top w:val="single" w:sz="6" w:space="0" w:color="auto"/>
              <w:left w:val="single" w:sz="6" w:space="0" w:color="auto"/>
              <w:bottom w:val="single" w:sz="6" w:space="0" w:color="auto"/>
              <w:right w:val="single" w:sz="6" w:space="0" w:color="auto"/>
            </w:tcBorders>
          </w:tcPr>
          <w:p w14:paraId="667DF6E0" w14:textId="6AC60671"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Título</w:t>
            </w:r>
          </w:p>
        </w:tc>
        <w:tc>
          <w:tcPr>
            <w:tcW w:w="6450" w:type="dxa"/>
            <w:gridSpan w:val="3"/>
            <w:tcBorders>
              <w:top w:val="single" w:sz="6" w:space="0" w:color="auto"/>
              <w:left w:val="single" w:sz="6" w:space="0" w:color="auto"/>
              <w:bottom w:val="single" w:sz="6" w:space="0" w:color="auto"/>
              <w:right w:val="single" w:sz="6" w:space="0" w:color="auto"/>
            </w:tcBorders>
          </w:tcPr>
          <w:p w14:paraId="58C5034D" w14:textId="65267551"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VALIDAÇÃO CADASTRO DE </w:t>
            </w:r>
            <w:r w:rsidR="5D04EFAE" w:rsidRPr="0E7EF5E3">
              <w:rPr>
                <w:rFonts w:ascii="Times New Roman" w:eastAsia="Times New Roman" w:hAnsi="Times New Roman" w:cs="Times New Roman"/>
                <w:color w:val="0000FF"/>
                <w:sz w:val="20"/>
                <w:szCs w:val="20"/>
              </w:rPr>
              <w:t>CATEGORIA</w:t>
            </w:r>
          </w:p>
        </w:tc>
      </w:tr>
      <w:tr w:rsidR="0E7EF5E3" w14:paraId="77D11FD9" w14:textId="77777777" w:rsidTr="36B9F727">
        <w:tc>
          <w:tcPr>
            <w:tcW w:w="3285" w:type="dxa"/>
            <w:gridSpan w:val="2"/>
            <w:tcBorders>
              <w:top w:val="single" w:sz="6" w:space="0" w:color="auto"/>
              <w:left w:val="single" w:sz="6" w:space="0" w:color="auto"/>
              <w:bottom w:val="single" w:sz="6" w:space="0" w:color="auto"/>
              <w:right w:val="single" w:sz="6" w:space="0" w:color="auto"/>
            </w:tcBorders>
          </w:tcPr>
          <w:p w14:paraId="43414B23" w14:textId="6E038FFE"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Caso de teste</w:t>
            </w:r>
          </w:p>
        </w:tc>
        <w:tc>
          <w:tcPr>
            <w:tcW w:w="6450" w:type="dxa"/>
            <w:gridSpan w:val="3"/>
            <w:tcBorders>
              <w:top w:val="single" w:sz="6" w:space="0" w:color="auto"/>
              <w:left w:val="single" w:sz="6" w:space="0" w:color="auto"/>
              <w:bottom w:val="single" w:sz="6" w:space="0" w:color="auto"/>
              <w:right w:val="single" w:sz="6" w:space="0" w:color="auto"/>
            </w:tcBorders>
          </w:tcPr>
          <w:p w14:paraId="3F0E658B" w14:textId="04BF0C43"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CT-00</w:t>
            </w:r>
            <w:r w:rsidR="391E16DD" w:rsidRPr="0E7EF5E3">
              <w:rPr>
                <w:rFonts w:ascii="Times New Roman" w:eastAsia="Times New Roman" w:hAnsi="Times New Roman" w:cs="Times New Roman"/>
                <w:color w:val="0000FF"/>
                <w:sz w:val="20"/>
                <w:szCs w:val="20"/>
              </w:rPr>
              <w:t>7</w:t>
            </w:r>
          </w:p>
        </w:tc>
      </w:tr>
      <w:tr w:rsidR="0E7EF5E3" w14:paraId="136B16CE" w14:textId="77777777" w:rsidTr="36B9F727">
        <w:tc>
          <w:tcPr>
            <w:tcW w:w="3285" w:type="dxa"/>
            <w:gridSpan w:val="2"/>
            <w:tcBorders>
              <w:top w:val="single" w:sz="6" w:space="0" w:color="auto"/>
              <w:left w:val="single" w:sz="6" w:space="0" w:color="auto"/>
              <w:bottom w:val="single" w:sz="6" w:space="0" w:color="auto"/>
              <w:right w:val="single" w:sz="6" w:space="0" w:color="auto"/>
            </w:tcBorders>
          </w:tcPr>
          <w:p w14:paraId="4BD1843F" w14:textId="1D913E1F"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Tipo</w:t>
            </w:r>
          </w:p>
        </w:tc>
        <w:tc>
          <w:tcPr>
            <w:tcW w:w="6450" w:type="dxa"/>
            <w:gridSpan w:val="3"/>
            <w:tcBorders>
              <w:top w:val="single" w:sz="6" w:space="0" w:color="auto"/>
              <w:left w:val="single" w:sz="6" w:space="0" w:color="auto"/>
              <w:bottom w:val="single" w:sz="6" w:space="0" w:color="auto"/>
              <w:right w:val="single" w:sz="6" w:space="0" w:color="auto"/>
            </w:tcBorders>
          </w:tcPr>
          <w:p w14:paraId="3F3F1716" w14:textId="0E12441E"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FUNCIONAL</w:t>
            </w:r>
          </w:p>
        </w:tc>
      </w:tr>
      <w:tr w:rsidR="0E7EF5E3" w14:paraId="6D8D320D" w14:textId="77777777" w:rsidTr="36B9F727">
        <w:tc>
          <w:tcPr>
            <w:tcW w:w="3285" w:type="dxa"/>
            <w:gridSpan w:val="2"/>
            <w:tcBorders>
              <w:top w:val="single" w:sz="6" w:space="0" w:color="auto"/>
              <w:left w:val="single" w:sz="6" w:space="0" w:color="auto"/>
              <w:bottom w:val="single" w:sz="6" w:space="0" w:color="auto"/>
              <w:right w:val="single" w:sz="6" w:space="0" w:color="auto"/>
            </w:tcBorders>
          </w:tcPr>
          <w:p w14:paraId="3FDFA4CB" w14:textId="14C88E13"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 xml:space="preserve">Requisito Funcional </w:t>
            </w:r>
          </w:p>
        </w:tc>
        <w:tc>
          <w:tcPr>
            <w:tcW w:w="6450" w:type="dxa"/>
            <w:gridSpan w:val="3"/>
            <w:tcBorders>
              <w:top w:val="single" w:sz="6" w:space="0" w:color="auto"/>
              <w:left w:val="single" w:sz="6" w:space="0" w:color="auto"/>
              <w:bottom w:val="single" w:sz="6" w:space="0" w:color="auto"/>
              <w:right w:val="single" w:sz="6" w:space="0" w:color="auto"/>
            </w:tcBorders>
          </w:tcPr>
          <w:p w14:paraId="5BDCA947" w14:textId="5962CD42" w:rsidR="0E7EF5E3" w:rsidRDefault="5294EC5D" w:rsidP="0E7EF5E3">
            <w:pPr>
              <w:spacing w:after="0" w:line="240" w:lineRule="auto"/>
              <w:rPr>
                <w:rFonts w:ascii="Times New Roman" w:eastAsia="Times New Roman" w:hAnsi="Times New Roman" w:cs="Times New Roman"/>
                <w:sz w:val="24"/>
                <w:szCs w:val="24"/>
                <w:lang w:eastAsia="pt-BR"/>
              </w:rPr>
            </w:pPr>
            <w:r w:rsidRPr="5750FD58">
              <w:rPr>
                <w:rFonts w:ascii="Times New Roman" w:eastAsia="Times New Roman" w:hAnsi="Times New Roman" w:cs="Times New Roman"/>
                <w:sz w:val="24"/>
                <w:szCs w:val="24"/>
                <w:lang w:eastAsia="pt-BR"/>
              </w:rPr>
              <w:t>R</w:t>
            </w:r>
            <w:r w:rsidR="663FE07D" w:rsidRPr="5750FD58">
              <w:rPr>
                <w:rFonts w:ascii="Times New Roman" w:eastAsia="Times New Roman" w:hAnsi="Times New Roman" w:cs="Times New Roman"/>
                <w:sz w:val="24"/>
                <w:szCs w:val="24"/>
                <w:lang w:eastAsia="pt-BR"/>
              </w:rPr>
              <w:t>F</w:t>
            </w:r>
            <w:r w:rsidRPr="5750FD58">
              <w:rPr>
                <w:rFonts w:ascii="Times New Roman" w:eastAsia="Times New Roman" w:hAnsi="Times New Roman" w:cs="Times New Roman"/>
                <w:sz w:val="24"/>
                <w:szCs w:val="24"/>
                <w:lang w:eastAsia="pt-BR"/>
              </w:rPr>
              <w:t>-00</w:t>
            </w:r>
            <w:r w:rsidR="55AB2BCF" w:rsidRPr="5750FD58">
              <w:rPr>
                <w:rFonts w:ascii="Times New Roman" w:eastAsia="Times New Roman" w:hAnsi="Times New Roman" w:cs="Times New Roman"/>
                <w:sz w:val="24"/>
                <w:szCs w:val="24"/>
                <w:lang w:eastAsia="pt-BR"/>
              </w:rPr>
              <w:t>5</w:t>
            </w:r>
          </w:p>
        </w:tc>
      </w:tr>
      <w:tr w:rsidR="0E7EF5E3" w14:paraId="0964AC4D" w14:textId="77777777" w:rsidTr="36B9F727">
        <w:tc>
          <w:tcPr>
            <w:tcW w:w="3285" w:type="dxa"/>
            <w:gridSpan w:val="2"/>
            <w:tcBorders>
              <w:top w:val="single" w:sz="6" w:space="0" w:color="auto"/>
              <w:left w:val="single" w:sz="6" w:space="0" w:color="auto"/>
              <w:bottom w:val="single" w:sz="6" w:space="0" w:color="auto"/>
              <w:right w:val="single" w:sz="6" w:space="0" w:color="auto"/>
            </w:tcBorders>
          </w:tcPr>
          <w:p w14:paraId="7DD4CA91" w14:textId="721314CF"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Propósito</w:t>
            </w:r>
          </w:p>
        </w:tc>
        <w:tc>
          <w:tcPr>
            <w:tcW w:w="6450" w:type="dxa"/>
            <w:gridSpan w:val="3"/>
            <w:tcBorders>
              <w:top w:val="single" w:sz="6" w:space="0" w:color="auto"/>
              <w:left w:val="single" w:sz="6" w:space="0" w:color="auto"/>
              <w:bottom w:val="single" w:sz="6" w:space="0" w:color="auto"/>
              <w:right w:val="single" w:sz="6" w:space="0" w:color="auto"/>
            </w:tcBorders>
          </w:tcPr>
          <w:p w14:paraId="49196001" w14:textId="53701A12"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&lt;&lt;</w:t>
            </w:r>
          </w:p>
          <w:p w14:paraId="63F9FB00" w14:textId="2F996284"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OBJETIVO GERAL DO TESTE: VALIDAR E INSERIR OS DADOS CADASTRADOS NO BANCO DE DADO.</w:t>
            </w:r>
          </w:p>
          <w:p w14:paraId="142CD5F5" w14:textId="4B127532"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&gt;&gt;</w:t>
            </w:r>
          </w:p>
        </w:tc>
      </w:tr>
      <w:tr w:rsidR="0E7EF5E3" w14:paraId="2737DFD6" w14:textId="77777777" w:rsidTr="36B9F727">
        <w:tc>
          <w:tcPr>
            <w:tcW w:w="9735" w:type="dxa"/>
            <w:gridSpan w:val="5"/>
            <w:tcBorders>
              <w:top w:val="single" w:sz="6" w:space="0" w:color="auto"/>
              <w:left w:val="single" w:sz="6" w:space="0" w:color="auto"/>
              <w:bottom w:val="single" w:sz="6" w:space="0" w:color="auto"/>
              <w:right w:val="single" w:sz="6" w:space="0" w:color="auto"/>
            </w:tcBorders>
          </w:tcPr>
          <w:p w14:paraId="5118C562" w14:textId="6FE5F98A"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Descrição geral</w:t>
            </w:r>
          </w:p>
          <w:p w14:paraId="1E08DF9B" w14:textId="1BD9659F"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&lt;&lt; </w:t>
            </w:r>
          </w:p>
          <w:p w14:paraId="4F60C159" w14:textId="38A21252"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Será testado e validado os dados que foram adicionados no banco para o cadastro de serviços.</w:t>
            </w:r>
          </w:p>
          <w:p w14:paraId="4B31F5CD" w14:textId="54D9F0BE"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&gt;&gt;</w:t>
            </w:r>
          </w:p>
        </w:tc>
      </w:tr>
      <w:tr w:rsidR="0E7EF5E3" w14:paraId="7C4E7559" w14:textId="77777777" w:rsidTr="36B9F727">
        <w:tc>
          <w:tcPr>
            <w:tcW w:w="9735" w:type="dxa"/>
            <w:gridSpan w:val="5"/>
            <w:tcBorders>
              <w:top w:val="single" w:sz="6" w:space="0" w:color="auto"/>
              <w:left w:val="single" w:sz="6" w:space="0" w:color="auto"/>
              <w:bottom w:val="single" w:sz="6" w:space="0" w:color="auto"/>
              <w:right w:val="single" w:sz="6" w:space="0" w:color="auto"/>
            </w:tcBorders>
          </w:tcPr>
          <w:p w14:paraId="2462FC64" w14:textId="136983C0"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Insumos para o caso de teste</w:t>
            </w:r>
          </w:p>
          <w:p w14:paraId="654EB544" w14:textId="7D50F777"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&lt;&lt; </w:t>
            </w:r>
          </w:p>
          <w:p w14:paraId="08AED572" w14:textId="2AC797A7"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Antes do teste o MySQL deve ser iniciado</w:t>
            </w:r>
          </w:p>
          <w:p w14:paraId="29510FB0" w14:textId="690E6F05"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&gt;&gt;</w:t>
            </w:r>
          </w:p>
          <w:p w14:paraId="3F636591" w14:textId="3395ED5A" w:rsidR="0E7EF5E3" w:rsidRDefault="0E7EF5E3" w:rsidP="0E7EF5E3">
            <w:pPr>
              <w:spacing w:line="240" w:lineRule="atLeast"/>
              <w:rPr>
                <w:rFonts w:ascii="Times New Roman" w:eastAsia="Times New Roman" w:hAnsi="Times New Roman" w:cs="Times New Roman"/>
                <w:color w:val="0000FF"/>
                <w:sz w:val="20"/>
                <w:szCs w:val="20"/>
              </w:rPr>
            </w:pPr>
          </w:p>
        </w:tc>
      </w:tr>
      <w:tr w:rsidR="0E7EF5E3" w14:paraId="760885C0" w14:textId="77777777" w:rsidTr="36B9F727">
        <w:tc>
          <w:tcPr>
            <w:tcW w:w="9735" w:type="dxa"/>
            <w:gridSpan w:val="5"/>
            <w:tcBorders>
              <w:top w:val="single" w:sz="6" w:space="0" w:color="auto"/>
              <w:left w:val="single" w:sz="6" w:space="0" w:color="auto"/>
              <w:bottom w:val="single" w:sz="6" w:space="0" w:color="auto"/>
              <w:right w:val="single" w:sz="6" w:space="0" w:color="auto"/>
            </w:tcBorders>
          </w:tcPr>
          <w:p w14:paraId="59A26E77" w14:textId="66FA9052"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Roteiro para a realização do teste</w:t>
            </w:r>
          </w:p>
          <w:p w14:paraId="60913E18" w14:textId="49485CBA"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&lt;&lt;</w:t>
            </w:r>
          </w:p>
          <w:p w14:paraId="3F31B30B" w14:textId="4BE082EA"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Entrar no diretório S:\#Turma 76 - Tec em Informática\UC-16\Vinícius - Felipy - Bruno\Versões\Versão WEB\SistemaBarbearia</w:t>
            </w:r>
          </w:p>
          <w:p w14:paraId="3FF16D4A" w14:textId="0994954D"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Duplo clique no arquivo SistemaBarbearia.Sln</w:t>
            </w:r>
          </w:p>
          <w:p w14:paraId="04A774E6" w14:textId="392787AD"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Ao iniciar a página inicial, clique em “Logar”  tela de login para ter o acesso no sistema, digitar o login adm e senha 123456. Após isso, no menu selecione “CADASTRO” depois “CADASTRAR </w:t>
            </w:r>
            <w:r w:rsidR="3CA8B8AA" w:rsidRPr="0E7EF5E3">
              <w:rPr>
                <w:rFonts w:ascii="Times New Roman" w:eastAsia="Times New Roman" w:hAnsi="Times New Roman" w:cs="Times New Roman"/>
                <w:color w:val="0000FF"/>
                <w:sz w:val="20"/>
                <w:szCs w:val="20"/>
              </w:rPr>
              <w:t>CATEGORIA</w:t>
            </w:r>
            <w:r w:rsidRPr="0E7EF5E3">
              <w:rPr>
                <w:rFonts w:ascii="Times New Roman" w:eastAsia="Times New Roman" w:hAnsi="Times New Roman" w:cs="Times New Roman"/>
                <w:color w:val="0000FF"/>
                <w:sz w:val="20"/>
                <w:szCs w:val="20"/>
              </w:rPr>
              <w:t>” &gt;&gt;</w:t>
            </w:r>
          </w:p>
          <w:p w14:paraId="49A738A8" w14:textId="01535A26" w:rsidR="0E7EF5E3" w:rsidRDefault="0E7EF5E3" w:rsidP="0E7EF5E3">
            <w:pPr>
              <w:spacing w:line="240" w:lineRule="atLeast"/>
              <w:rPr>
                <w:rFonts w:ascii="Times New Roman" w:eastAsia="Times New Roman" w:hAnsi="Times New Roman" w:cs="Times New Roman"/>
                <w:sz w:val="20"/>
                <w:szCs w:val="20"/>
              </w:rPr>
            </w:pPr>
          </w:p>
        </w:tc>
      </w:tr>
      <w:tr w:rsidR="0E7EF5E3" w14:paraId="120D9E15" w14:textId="77777777" w:rsidTr="36B9F727">
        <w:tc>
          <w:tcPr>
            <w:tcW w:w="9735" w:type="dxa"/>
            <w:gridSpan w:val="5"/>
            <w:tcBorders>
              <w:top w:val="single" w:sz="6" w:space="0" w:color="auto"/>
              <w:left w:val="single" w:sz="6" w:space="0" w:color="auto"/>
              <w:bottom w:val="single" w:sz="6" w:space="0" w:color="auto"/>
              <w:right w:val="single" w:sz="6" w:space="0" w:color="auto"/>
            </w:tcBorders>
            <w:shd w:val="clear" w:color="auto" w:fill="E0E0E0"/>
          </w:tcPr>
          <w:p w14:paraId="0F0833FF" w14:textId="68E73CC6"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b/>
                <w:bCs/>
                <w:sz w:val="20"/>
                <w:szCs w:val="20"/>
              </w:rPr>
              <w:t>Cenários de teste</w:t>
            </w:r>
          </w:p>
        </w:tc>
      </w:tr>
      <w:tr w:rsidR="0E7EF5E3" w14:paraId="0F44160C" w14:textId="77777777" w:rsidTr="36B9F727">
        <w:tc>
          <w:tcPr>
            <w:tcW w:w="4035" w:type="dxa"/>
            <w:gridSpan w:val="3"/>
            <w:tcBorders>
              <w:top w:val="single" w:sz="6" w:space="0" w:color="auto"/>
              <w:left w:val="single" w:sz="6" w:space="0" w:color="auto"/>
              <w:bottom w:val="single" w:sz="6" w:space="0" w:color="auto"/>
              <w:right w:val="single" w:sz="6" w:space="0" w:color="auto"/>
            </w:tcBorders>
            <w:shd w:val="clear" w:color="auto" w:fill="E0E0E0"/>
          </w:tcPr>
          <w:p w14:paraId="51BBAEB9" w14:textId="14CEA7AE"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sz w:val="20"/>
                <w:szCs w:val="20"/>
              </w:rPr>
              <w:t>Objetivo específico</w:t>
            </w:r>
          </w:p>
        </w:tc>
        <w:tc>
          <w:tcPr>
            <w:tcW w:w="4035" w:type="dxa"/>
            <w:tcBorders>
              <w:top w:val="single" w:sz="6" w:space="0" w:color="auto"/>
              <w:left w:val="single" w:sz="6" w:space="0" w:color="auto"/>
              <w:bottom w:val="single" w:sz="6" w:space="0" w:color="auto"/>
              <w:right w:val="single" w:sz="6" w:space="0" w:color="auto"/>
            </w:tcBorders>
            <w:shd w:val="clear" w:color="auto" w:fill="E0E0E0"/>
          </w:tcPr>
          <w:p w14:paraId="331AD943" w14:textId="6BCB5ECC"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sz w:val="20"/>
                <w:szCs w:val="20"/>
              </w:rPr>
              <w:t>Especificação das entradas ou ações</w:t>
            </w:r>
          </w:p>
        </w:tc>
        <w:tc>
          <w:tcPr>
            <w:tcW w:w="1665" w:type="dxa"/>
            <w:tcBorders>
              <w:top w:val="single" w:sz="6" w:space="0" w:color="auto"/>
              <w:left w:val="single" w:sz="6" w:space="0" w:color="auto"/>
              <w:bottom w:val="single" w:sz="6" w:space="0" w:color="auto"/>
              <w:right w:val="single" w:sz="6" w:space="0" w:color="auto"/>
            </w:tcBorders>
            <w:shd w:val="clear" w:color="auto" w:fill="E0E0E0"/>
          </w:tcPr>
          <w:p w14:paraId="2C3DE7BE" w14:textId="63C4E9EE" w:rsidR="0E7EF5E3" w:rsidRDefault="0E7EF5E3" w:rsidP="0E7EF5E3">
            <w:pPr>
              <w:spacing w:line="240" w:lineRule="atLeast"/>
              <w:rPr>
                <w:rFonts w:ascii="Times New Roman" w:eastAsia="Times New Roman" w:hAnsi="Times New Roman" w:cs="Times New Roman"/>
                <w:sz w:val="20"/>
                <w:szCs w:val="20"/>
              </w:rPr>
            </w:pPr>
            <w:r w:rsidRPr="0E7EF5E3">
              <w:rPr>
                <w:rFonts w:ascii="Times New Roman" w:eastAsia="Times New Roman" w:hAnsi="Times New Roman" w:cs="Times New Roman"/>
                <w:sz w:val="20"/>
                <w:szCs w:val="20"/>
              </w:rPr>
              <w:t>Saídas esperadas</w:t>
            </w:r>
          </w:p>
        </w:tc>
      </w:tr>
      <w:tr w:rsidR="0E7EF5E3" w14:paraId="47443B37" w14:textId="77777777" w:rsidTr="36B9F727">
        <w:tc>
          <w:tcPr>
            <w:tcW w:w="525" w:type="dxa"/>
            <w:tcBorders>
              <w:top w:val="single" w:sz="6" w:space="0" w:color="auto"/>
              <w:left w:val="single" w:sz="6" w:space="0" w:color="auto"/>
              <w:bottom w:val="single" w:sz="6" w:space="0" w:color="auto"/>
              <w:right w:val="single" w:sz="6" w:space="0" w:color="auto"/>
            </w:tcBorders>
          </w:tcPr>
          <w:p w14:paraId="028E234B" w14:textId="44EC078F"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1</w:t>
            </w:r>
          </w:p>
        </w:tc>
        <w:tc>
          <w:tcPr>
            <w:tcW w:w="3510" w:type="dxa"/>
            <w:gridSpan w:val="2"/>
            <w:tcBorders>
              <w:top w:val="single" w:sz="6" w:space="0" w:color="auto"/>
              <w:left w:val="single" w:sz="6" w:space="0" w:color="auto"/>
              <w:bottom w:val="single" w:sz="6" w:space="0" w:color="auto"/>
              <w:right w:val="single" w:sz="6" w:space="0" w:color="auto"/>
            </w:tcBorders>
          </w:tcPr>
          <w:p w14:paraId="4CC56BE4" w14:textId="4E697846" w:rsidR="0E7EF5E3" w:rsidRDefault="0E7EF5E3" w:rsidP="0E7EF5E3">
            <w:pPr>
              <w:spacing w:after="0"/>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Validar os campos no banco de dados</w:t>
            </w:r>
          </w:p>
        </w:tc>
        <w:tc>
          <w:tcPr>
            <w:tcW w:w="4035" w:type="dxa"/>
            <w:tcBorders>
              <w:top w:val="single" w:sz="6" w:space="0" w:color="auto"/>
              <w:left w:val="single" w:sz="6" w:space="0" w:color="auto"/>
              <w:bottom w:val="single" w:sz="6" w:space="0" w:color="auto"/>
              <w:right w:val="single" w:sz="6" w:space="0" w:color="auto"/>
            </w:tcBorders>
          </w:tcPr>
          <w:p w14:paraId="2ABDF03D" w14:textId="5FA4AA13" w:rsidR="0AF9159D" w:rsidRDefault="0F4DE3A8" w:rsidP="6DE50A76">
            <w:pPr>
              <w:spacing w:after="0"/>
              <w:rPr>
                <w:rFonts w:ascii="Times New Roman" w:eastAsia="Times New Roman" w:hAnsi="Times New Roman" w:cs="Times New Roman"/>
                <w:color w:val="0000FF"/>
                <w:sz w:val="20"/>
                <w:szCs w:val="20"/>
              </w:rPr>
            </w:pPr>
            <w:r w:rsidRPr="6DE50A76">
              <w:rPr>
                <w:rFonts w:ascii="Times New Roman" w:eastAsia="Times New Roman" w:hAnsi="Times New Roman" w:cs="Times New Roman"/>
                <w:color w:val="0000FF"/>
                <w:sz w:val="20"/>
                <w:szCs w:val="20"/>
              </w:rPr>
              <w:t>O</w:t>
            </w:r>
            <w:r w:rsidR="0E5A08BD" w:rsidRPr="6DE50A76">
              <w:rPr>
                <w:rFonts w:ascii="Times New Roman" w:eastAsia="Times New Roman" w:hAnsi="Times New Roman" w:cs="Times New Roman"/>
                <w:color w:val="0000FF"/>
                <w:sz w:val="20"/>
                <w:szCs w:val="20"/>
              </w:rPr>
              <w:t xml:space="preserve"> campo de nome </w:t>
            </w:r>
            <w:r w:rsidR="3F375C3A" w:rsidRPr="6DE50A76">
              <w:rPr>
                <w:rFonts w:ascii="Times New Roman" w:eastAsia="Times New Roman" w:hAnsi="Times New Roman" w:cs="Times New Roman"/>
                <w:color w:val="0000FF"/>
                <w:sz w:val="20"/>
                <w:szCs w:val="20"/>
              </w:rPr>
              <w:t xml:space="preserve">deve </w:t>
            </w:r>
            <w:r w:rsidR="1DD75AFA" w:rsidRPr="6DE50A76">
              <w:rPr>
                <w:rFonts w:ascii="Times New Roman" w:eastAsia="Times New Roman" w:hAnsi="Times New Roman" w:cs="Times New Roman"/>
                <w:color w:val="0000FF"/>
                <w:sz w:val="20"/>
                <w:szCs w:val="20"/>
              </w:rPr>
              <w:t>estar vazio.</w:t>
            </w:r>
          </w:p>
        </w:tc>
        <w:tc>
          <w:tcPr>
            <w:tcW w:w="1665" w:type="dxa"/>
            <w:tcBorders>
              <w:top w:val="single" w:sz="6" w:space="0" w:color="auto"/>
              <w:left w:val="single" w:sz="6" w:space="0" w:color="auto"/>
              <w:bottom w:val="single" w:sz="6" w:space="0" w:color="auto"/>
              <w:right w:val="single" w:sz="6" w:space="0" w:color="auto"/>
            </w:tcBorders>
          </w:tcPr>
          <w:p w14:paraId="64BE95AE" w14:textId="78A4A1C5" w:rsidR="71293875" w:rsidRDefault="71293875" w:rsidP="0E7EF5E3">
            <w:pPr>
              <w:spacing w:after="0"/>
            </w:pPr>
            <w:r w:rsidRPr="0E7EF5E3">
              <w:rPr>
                <w:rFonts w:ascii="Times New Roman" w:eastAsia="Times New Roman" w:hAnsi="Times New Roman" w:cs="Times New Roman"/>
                <w:color w:val="0000FF"/>
                <w:sz w:val="20"/>
                <w:szCs w:val="20"/>
              </w:rPr>
              <w:t>Se o c</w:t>
            </w:r>
            <w:r w:rsidR="0E7EF5E3" w:rsidRPr="0E7EF5E3">
              <w:rPr>
                <w:rFonts w:ascii="Times New Roman" w:eastAsia="Times New Roman" w:hAnsi="Times New Roman" w:cs="Times New Roman"/>
                <w:color w:val="0000FF"/>
                <w:sz w:val="20"/>
                <w:szCs w:val="20"/>
              </w:rPr>
              <w:t>ampo</w:t>
            </w:r>
            <w:r w:rsidR="38346B6E" w:rsidRPr="0E7EF5E3">
              <w:rPr>
                <w:rFonts w:ascii="Times New Roman" w:eastAsia="Times New Roman" w:hAnsi="Times New Roman" w:cs="Times New Roman"/>
                <w:color w:val="0000FF"/>
                <w:sz w:val="20"/>
                <w:szCs w:val="20"/>
              </w:rPr>
              <w:t xml:space="preserve"> for</w:t>
            </w:r>
            <w:r w:rsidR="0E7EF5E3" w:rsidRPr="0E7EF5E3">
              <w:rPr>
                <w:rFonts w:ascii="Times New Roman" w:eastAsia="Times New Roman" w:hAnsi="Times New Roman" w:cs="Times New Roman"/>
                <w:color w:val="0000FF"/>
                <w:sz w:val="20"/>
                <w:szCs w:val="20"/>
              </w:rPr>
              <w:t xml:space="preserve"> deixado vazio, uma mensagem de erro surgira, </w:t>
            </w:r>
            <w:r w:rsidR="0E7EF5E3" w:rsidRPr="0E7EF5E3">
              <w:rPr>
                <w:rFonts w:ascii="Times New Roman" w:eastAsia="Times New Roman" w:hAnsi="Times New Roman" w:cs="Times New Roman"/>
                <w:color w:val="0000FF"/>
                <w:sz w:val="20"/>
                <w:szCs w:val="20"/>
              </w:rPr>
              <w:lastRenderedPageBreak/>
              <w:t>limpando todos os campos e colocando o cursor novamente no campo nome</w:t>
            </w:r>
          </w:p>
        </w:tc>
      </w:tr>
      <w:tr w:rsidR="0E7EF5E3" w14:paraId="5BC03569" w14:textId="77777777" w:rsidTr="36B9F727">
        <w:tc>
          <w:tcPr>
            <w:tcW w:w="525" w:type="dxa"/>
            <w:tcBorders>
              <w:top w:val="single" w:sz="6" w:space="0" w:color="auto"/>
              <w:left w:val="single" w:sz="6" w:space="0" w:color="auto"/>
              <w:bottom w:val="single" w:sz="6" w:space="0" w:color="auto"/>
              <w:right w:val="single" w:sz="6" w:space="0" w:color="auto"/>
            </w:tcBorders>
          </w:tcPr>
          <w:p w14:paraId="574144CB" w14:textId="19CFDB7F" w:rsidR="0E7EF5E3" w:rsidRDefault="0E7EF5E3" w:rsidP="0E7EF5E3">
            <w:pPr>
              <w:spacing w:line="240" w:lineRule="atLeast"/>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lastRenderedPageBreak/>
              <w:t>2</w:t>
            </w:r>
          </w:p>
        </w:tc>
        <w:tc>
          <w:tcPr>
            <w:tcW w:w="3510" w:type="dxa"/>
            <w:gridSpan w:val="2"/>
            <w:tcBorders>
              <w:top w:val="single" w:sz="6" w:space="0" w:color="auto"/>
              <w:left w:val="single" w:sz="6" w:space="0" w:color="auto"/>
              <w:bottom w:val="single" w:sz="6" w:space="0" w:color="auto"/>
              <w:right w:val="single" w:sz="6" w:space="0" w:color="auto"/>
            </w:tcBorders>
          </w:tcPr>
          <w:p w14:paraId="3DC7B6EE" w14:textId="505D5FC6" w:rsidR="0E7EF5E3" w:rsidRDefault="0E7EF5E3" w:rsidP="0E7EF5E3">
            <w:pPr>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Validar se os dados não </w:t>
            </w:r>
            <w:r w:rsidR="11D6C5DD" w:rsidRPr="0E7EF5E3">
              <w:rPr>
                <w:rFonts w:ascii="Times New Roman" w:eastAsia="Times New Roman" w:hAnsi="Times New Roman" w:cs="Times New Roman"/>
                <w:color w:val="0000FF"/>
                <w:sz w:val="20"/>
                <w:szCs w:val="20"/>
              </w:rPr>
              <w:t>têm</w:t>
            </w:r>
            <w:r w:rsidRPr="0E7EF5E3">
              <w:rPr>
                <w:rFonts w:ascii="Times New Roman" w:eastAsia="Times New Roman" w:hAnsi="Times New Roman" w:cs="Times New Roman"/>
                <w:color w:val="0000FF"/>
                <w:sz w:val="20"/>
                <w:szCs w:val="20"/>
              </w:rPr>
              <w:t xml:space="preserve"> repetição</w:t>
            </w:r>
          </w:p>
        </w:tc>
        <w:tc>
          <w:tcPr>
            <w:tcW w:w="4035" w:type="dxa"/>
            <w:tcBorders>
              <w:top w:val="single" w:sz="6" w:space="0" w:color="auto"/>
              <w:left w:val="single" w:sz="6" w:space="0" w:color="auto"/>
              <w:bottom w:val="single" w:sz="6" w:space="0" w:color="auto"/>
              <w:right w:val="single" w:sz="6" w:space="0" w:color="auto"/>
            </w:tcBorders>
          </w:tcPr>
          <w:p w14:paraId="6AE0ABB8" w14:textId="494C297B" w:rsidR="0E7EF5E3" w:rsidRDefault="0E7EF5E3" w:rsidP="0E7EF5E3">
            <w:pPr>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Não poderá cadastrar u</w:t>
            </w:r>
            <w:r w:rsidR="75B18A76" w:rsidRPr="0E7EF5E3">
              <w:rPr>
                <w:rFonts w:ascii="Times New Roman" w:eastAsia="Times New Roman" w:hAnsi="Times New Roman" w:cs="Times New Roman"/>
                <w:color w:val="0000FF"/>
                <w:sz w:val="20"/>
                <w:szCs w:val="20"/>
              </w:rPr>
              <w:t>ma categoria</w:t>
            </w:r>
            <w:r w:rsidRPr="0E7EF5E3">
              <w:rPr>
                <w:rFonts w:ascii="Times New Roman" w:eastAsia="Times New Roman" w:hAnsi="Times New Roman" w:cs="Times New Roman"/>
                <w:color w:val="0000FF"/>
                <w:sz w:val="20"/>
                <w:szCs w:val="20"/>
              </w:rPr>
              <w:t xml:space="preserve"> duplicad</w:t>
            </w:r>
            <w:r w:rsidR="6D2C9989" w:rsidRPr="0E7EF5E3">
              <w:rPr>
                <w:rFonts w:ascii="Times New Roman" w:eastAsia="Times New Roman" w:hAnsi="Times New Roman" w:cs="Times New Roman"/>
                <w:color w:val="0000FF"/>
                <w:sz w:val="20"/>
                <w:szCs w:val="20"/>
              </w:rPr>
              <w:t>a</w:t>
            </w:r>
            <w:r w:rsidRPr="0E7EF5E3">
              <w:rPr>
                <w:rFonts w:ascii="Times New Roman" w:eastAsia="Times New Roman" w:hAnsi="Times New Roman" w:cs="Times New Roman"/>
                <w:color w:val="0000FF"/>
                <w:sz w:val="20"/>
                <w:szCs w:val="20"/>
              </w:rPr>
              <w:t>.</w:t>
            </w:r>
          </w:p>
        </w:tc>
        <w:tc>
          <w:tcPr>
            <w:tcW w:w="1665" w:type="dxa"/>
            <w:tcBorders>
              <w:top w:val="single" w:sz="6" w:space="0" w:color="auto"/>
              <w:left w:val="single" w:sz="6" w:space="0" w:color="auto"/>
              <w:bottom w:val="single" w:sz="6" w:space="0" w:color="auto"/>
              <w:right w:val="single" w:sz="6" w:space="0" w:color="auto"/>
            </w:tcBorders>
          </w:tcPr>
          <w:p w14:paraId="571413DC" w14:textId="5A5F2C4D" w:rsidR="0E7EF5E3" w:rsidRDefault="0E7EF5E3" w:rsidP="0E7EF5E3">
            <w:pPr>
              <w:rPr>
                <w:rFonts w:ascii="Times New Roman" w:eastAsia="Times New Roman" w:hAnsi="Times New Roman" w:cs="Times New Roman"/>
                <w:color w:val="0000FF"/>
                <w:sz w:val="20"/>
                <w:szCs w:val="20"/>
              </w:rPr>
            </w:pPr>
            <w:r w:rsidRPr="0E7EF5E3">
              <w:rPr>
                <w:rFonts w:ascii="Times New Roman" w:eastAsia="Times New Roman" w:hAnsi="Times New Roman" w:cs="Times New Roman"/>
                <w:color w:val="0000FF"/>
                <w:sz w:val="20"/>
                <w:szCs w:val="20"/>
              </w:rPr>
              <w:t xml:space="preserve">Caso </w:t>
            </w:r>
            <w:r w:rsidR="69FDE8F2" w:rsidRPr="0E7EF5E3">
              <w:rPr>
                <w:rFonts w:ascii="Times New Roman" w:eastAsia="Times New Roman" w:hAnsi="Times New Roman" w:cs="Times New Roman"/>
                <w:color w:val="0000FF"/>
                <w:sz w:val="20"/>
                <w:szCs w:val="20"/>
              </w:rPr>
              <w:t>a categoria</w:t>
            </w:r>
            <w:r w:rsidRPr="0E7EF5E3">
              <w:rPr>
                <w:rFonts w:ascii="Times New Roman" w:eastAsia="Times New Roman" w:hAnsi="Times New Roman" w:cs="Times New Roman"/>
                <w:color w:val="0000FF"/>
                <w:sz w:val="20"/>
                <w:szCs w:val="20"/>
              </w:rPr>
              <w:t xml:space="preserve"> já esteja </w:t>
            </w:r>
            <w:r w:rsidR="71D10CBE" w:rsidRPr="0E7EF5E3">
              <w:rPr>
                <w:rFonts w:ascii="Times New Roman" w:eastAsia="Times New Roman" w:hAnsi="Times New Roman" w:cs="Times New Roman"/>
                <w:color w:val="0000FF"/>
                <w:sz w:val="20"/>
                <w:szCs w:val="20"/>
              </w:rPr>
              <w:t>cadastrada</w:t>
            </w:r>
            <w:r w:rsidRPr="0E7EF5E3">
              <w:rPr>
                <w:rFonts w:ascii="Times New Roman" w:eastAsia="Times New Roman" w:hAnsi="Times New Roman" w:cs="Times New Roman"/>
                <w:color w:val="0000FF"/>
                <w:sz w:val="20"/>
                <w:szCs w:val="20"/>
              </w:rPr>
              <w:t xml:space="preserve"> aparecerá uma mensagem de erro informando.</w:t>
            </w:r>
          </w:p>
        </w:tc>
      </w:tr>
    </w:tbl>
    <w:p w14:paraId="79654743" w14:textId="5DA02FA0" w:rsidR="178CB5A3" w:rsidRDefault="178CB5A3" w:rsidP="0E7EF5E3"/>
    <w:p w14:paraId="555BA943" w14:textId="4736A67B" w:rsidR="178CB5A3" w:rsidRDefault="178CB5A3" w:rsidP="2B1DEDD1">
      <w:pPr>
        <w:spacing w:before="120" w:after="60" w:line="240" w:lineRule="atLeast"/>
        <w:ind w:left="720" w:hanging="720"/>
        <w:rPr>
          <w:rFonts w:ascii="Arial" w:eastAsia="Arial" w:hAnsi="Arial" w:cs="Arial"/>
          <w:b/>
          <w:bCs/>
          <w:color w:val="0000FF"/>
          <w:sz w:val="24"/>
          <w:szCs w:val="24"/>
        </w:rPr>
      </w:pPr>
    </w:p>
    <w:p w14:paraId="1D63491B" w14:textId="54358CEE" w:rsidR="178CB5A3" w:rsidRDefault="2B1DEDD1" w:rsidP="2B1DEDD1">
      <w:pPr>
        <w:pStyle w:val="Ttulo1"/>
        <w:rPr>
          <w:b/>
          <w:bCs/>
        </w:rPr>
      </w:pPr>
      <w:r w:rsidRPr="35A483E4">
        <w:rPr>
          <w:b/>
          <w:bCs/>
        </w:rPr>
        <w:t xml:space="preserve">6. </w:t>
      </w:r>
      <w:r w:rsidR="5E02F824" w:rsidRPr="35A483E4">
        <w:rPr>
          <w:b/>
          <w:bCs/>
        </w:rPr>
        <w:t>2</w:t>
      </w:r>
      <w:r w:rsidR="16CB6193" w:rsidRPr="35A483E4">
        <w:rPr>
          <w:b/>
          <w:bCs/>
        </w:rPr>
        <w:t xml:space="preserve"> Análise de</w:t>
      </w:r>
      <w:r w:rsidR="7703CC8D" w:rsidRPr="35A483E4">
        <w:rPr>
          <w:b/>
          <w:bCs/>
        </w:rPr>
        <w:t xml:space="preserve"> Risco</w:t>
      </w:r>
      <w:r w:rsidR="16CB6193" w:rsidRPr="35A483E4">
        <w:rPr>
          <w:b/>
          <w:bCs/>
        </w:rPr>
        <w:t xml:space="preserve"> </w:t>
      </w:r>
    </w:p>
    <w:p w14:paraId="7905AA9C" w14:textId="445F57D3" w:rsidR="35A483E4" w:rsidRDefault="35A483E4" w:rsidP="35A483E4"/>
    <w:tbl>
      <w:tblPr>
        <w:tblStyle w:val="Tabelacomgrade"/>
        <w:tblW w:w="0" w:type="auto"/>
        <w:tblLayout w:type="fixed"/>
        <w:tblLook w:val="06A0" w:firstRow="1" w:lastRow="0" w:firstColumn="1" w:lastColumn="0" w:noHBand="1" w:noVBand="1"/>
      </w:tblPr>
      <w:tblGrid>
        <w:gridCol w:w="2614"/>
        <w:gridCol w:w="2614"/>
        <w:gridCol w:w="2614"/>
        <w:gridCol w:w="2614"/>
      </w:tblGrid>
      <w:tr w:rsidR="2B1DEDD1" w14:paraId="07FACBBF" w14:textId="77777777" w:rsidTr="5750FD58">
        <w:trPr>
          <w:trHeight w:val="330"/>
        </w:trPr>
        <w:tc>
          <w:tcPr>
            <w:tcW w:w="2614" w:type="dxa"/>
            <w:shd w:val="clear" w:color="auto" w:fill="2E74B5" w:themeFill="accent1" w:themeFillShade="BF"/>
          </w:tcPr>
          <w:p w14:paraId="1B2FEA0F" w14:textId="628B3BDE" w:rsidR="2F24389D" w:rsidRDefault="2F24389D" w:rsidP="2B1DEDD1">
            <w:r>
              <w:t>Caso de Teste</w:t>
            </w:r>
          </w:p>
        </w:tc>
        <w:tc>
          <w:tcPr>
            <w:tcW w:w="2614" w:type="dxa"/>
            <w:shd w:val="clear" w:color="auto" w:fill="2E74B5" w:themeFill="accent1" w:themeFillShade="BF"/>
          </w:tcPr>
          <w:p w14:paraId="3B9433F6" w14:textId="34529EFA" w:rsidR="2F24389D" w:rsidRDefault="2F24389D" w:rsidP="2B1DEDD1">
            <w:r>
              <w:t xml:space="preserve">Impacto </w:t>
            </w:r>
          </w:p>
        </w:tc>
        <w:tc>
          <w:tcPr>
            <w:tcW w:w="2614" w:type="dxa"/>
            <w:shd w:val="clear" w:color="auto" w:fill="2E74B5" w:themeFill="accent1" w:themeFillShade="BF"/>
          </w:tcPr>
          <w:p w14:paraId="4E7FF793" w14:textId="412D8E0A" w:rsidR="28EC15D5" w:rsidRDefault="28EC15D5" w:rsidP="2B1DEDD1">
            <w:r>
              <w:t xml:space="preserve">Probabilidades </w:t>
            </w:r>
          </w:p>
        </w:tc>
        <w:tc>
          <w:tcPr>
            <w:tcW w:w="2614" w:type="dxa"/>
            <w:shd w:val="clear" w:color="auto" w:fill="2E74B5" w:themeFill="accent1" w:themeFillShade="BF"/>
          </w:tcPr>
          <w:p w14:paraId="4117695C" w14:textId="6BA214E1" w:rsidR="2F24389D" w:rsidRDefault="2F24389D" w:rsidP="2B1DEDD1">
            <w:r>
              <w:t>Risco</w:t>
            </w:r>
          </w:p>
        </w:tc>
      </w:tr>
      <w:tr w:rsidR="2B1DEDD1" w14:paraId="7F1ECAD9" w14:textId="77777777" w:rsidTr="5750FD58">
        <w:trPr>
          <w:trHeight w:val="360"/>
        </w:trPr>
        <w:tc>
          <w:tcPr>
            <w:tcW w:w="2614" w:type="dxa"/>
            <w:shd w:val="clear" w:color="auto" w:fill="BDD6EE" w:themeFill="accent1" w:themeFillTint="66"/>
          </w:tcPr>
          <w:p w14:paraId="2CFEAB47" w14:textId="638FA25D" w:rsidR="2F24389D" w:rsidRDefault="2F24389D" w:rsidP="2B1DEDD1">
            <w:r>
              <w:t>CT-001</w:t>
            </w:r>
          </w:p>
        </w:tc>
        <w:tc>
          <w:tcPr>
            <w:tcW w:w="2614" w:type="dxa"/>
            <w:shd w:val="clear" w:color="auto" w:fill="BDD6EE" w:themeFill="accent1" w:themeFillTint="66"/>
          </w:tcPr>
          <w:p w14:paraId="37D087B5" w14:textId="3E11448B" w:rsidR="26926DB1" w:rsidRDefault="26926DB1" w:rsidP="2B1DEDD1">
            <w:r>
              <w:t>9</w:t>
            </w:r>
          </w:p>
        </w:tc>
        <w:tc>
          <w:tcPr>
            <w:tcW w:w="2614" w:type="dxa"/>
            <w:shd w:val="clear" w:color="auto" w:fill="BDD6EE" w:themeFill="accent1" w:themeFillTint="66"/>
          </w:tcPr>
          <w:p w14:paraId="5D7C0A8C" w14:textId="042F5544" w:rsidR="49B1FF5E" w:rsidRDefault="49B1FF5E" w:rsidP="2B1DEDD1">
            <w:r>
              <w:t>2</w:t>
            </w:r>
          </w:p>
        </w:tc>
        <w:tc>
          <w:tcPr>
            <w:tcW w:w="2614" w:type="dxa"/>
            <w:shd w:val="clear" w:color="auto" w:fill="BDD6EE" w:themeFill="accent1" w:themeFillTint="66"/>
          </w:tcPr>
          <w:p w14:paraId="1ECE9FE9" w14:textId="1C563CFE" w:rsidR="49B1FF5E" w:rsidRDefault="49B1FF5E" w:rsidP="2B1DEDD1">
            <w:r>
              <w:t>18</w:t>
            </w:r>
          </w:p>
        </w:tc>
      </w:tr>
      <w:tr w:rsidR="2B1DEDD1" w14:paraId="23B96D9D" w14:textId="77777777" w:rsidTr="5750FD58">
        <w:tc>
          <w:tcPr>
            <w:tcW w:w="2614" w:type="dxa"/>
            <w:shd w:val="clear" w:color="auto" w:fill="BDD6EE" w:themeFill="accent1" w:themeFillTint="66"/>
          </w:tcPr>
          <w:p w14:paraId="0B418592" w14:textId="10462CD9" w:rsidR="2F24389D" w:rsidRDefault="2F24389D" w:rsidP="2B1DEDD1">
            <w:r>
              <w:t>CT-002</w:t>
            </w:r>
          </w:p>
        </w:tc>
        <w:tc>
          <w:tcPr>
            <w:tcW w:w="2614" w:type="dxa"/>
            <w:shd w:val="clear" w:color="auto" w:fill="BDD6EE" w:themeFill="accent1" w:themeFillTint="66"/>
          </w:tcPr>
          <w:p w14:paraId="40D119AB" w14:textId="24384D31" w:rsidR="69EA6B6D" w:rsidRDefault="69EA6B6D" w:rsidP="2B1DEDD1">
            <w:r>
              <w:t>5</w:t>
            </w:r>
          </w:p>
        </w:tc>
        <w:tc>
          <w:tcPr>
            <w:tcW w:w="2614" w:type="dxa"/>
            <w:shd w:val="clear" w:color="auto" w:fill="BDD6EE" w:themeFill="accent1" w:themeFillTint="66"/>
          </w:tcPr>
          <w:p w14:paraId="582E3A27" w14:textId="2E56DB14" w:rsidR="69EA6B6D" w:rsidRDefault="69EA6B6D" w:rsidP="2B1DEDD1">
            <w:r>
              <w:t>2</w:t>
            </w:r>
          </w:p>
        </w:tc>
        <w:tc>
          <w:tcPr>
            <w:tcW w:w="2614" w:type="dxa"/>
            <w:shd w:val="clear" w:color="auto" w:fill="BDD6EE" w:themeFill="accent1" w:themeFillTint="66"/>
          </w:tcPr>
          <w:p w14:paraId="2A4F9B66" w14:textId="4EE3F65B" w:rsidR="69EA6B6D" w:rsidRDefault="69EA6B6D" w:rsidP="2B1DEDD1">
            <w:r>
              <w:t>10</w:t>
            </w:r>
          </w:p>
        </w:tc>
      </w:tr>
      <w:tr w:rsidR="2B1DEDD1" w14:paraId="3FCB96F3" w14:textId="77777777" w:rsidTr="5750FD58">
        <w:tc>
          <w:tcPr>
            <w:tcW w:w="2614" w:type="dxa"/>
            <w:shd w:val="clear" w:color="auto" w:fill="BDD6EE" w:themeFill="accent1" w:themeFillTint="66"/>
          </w:tcPr>
          <w:p w14:paraId="52D92241" w14:textId="4533E9CC" w:rsidR="2F24389D" w:rsidRDefault="2F24389D" w:rsidP="2B1DEDD1">
            <w:r>
              <w:t>CT-003</w:t>
            </w:r>
          </w:p>
        </w:tc>
        <w:tc>
          <w:tcPr>
            <w:tcW w:w="2614" w:type="dxa"/>
            <w:shd w:val="clear" w:color="auto" w:fill="BDD6EE" w:themeFill="accent1" w:themeFillTint="66"/>
          </w:tcPr>
          <w:p w14:paraId="41E99173" w14:textId="21200880" w:rsidR="501895C2" w:rsidRDefault="501895C2" w:rsidP="2B1DEDD1">
            <w:r>
              <w:t>9</w:t>
            </w:r>
          </w:p>
        </w:tc>
        <w:tc>
          <w:tcPr>
            <w:tcW w:w="2614" w:type="dxa"/>
            <w:shd w:val="clear" w:color="auto" w:fill="BDD6EE" w:themeFill="accent1" w:themeFillTint="66"/>
          </w:tcPr>
          <w:p w14:paraId="34D3C850" w14:textId="06CB5DDA" w:rsidR="501895C2" w:rsidRDefault="501895C2" w:rsidP="2B1DEDD1">
            <w:r>
              <w:t>2</w:t>
            </w:r>
          </w:p>
        </w:tc>
        <w:tc>
          <w:tcPr>
            <w:tcW w:w="2614" w:type="dxa"/>
            <w:shd w:val="clear" w:color="auto" w:fill="BDD6EE" w:themeFill="accent1" w:themeFillTint="66"/>
          </w:tcPr>
          <w:p w14:paraId="7E5FF716" w14:textId="58EC3B73" w:rsidR="501895C2" w:rsidRDefault="501895C2" w:rsidP="2B1DEDD1">
            <w:r>
              <w:t>18</w:t>
            </w:r>
          </w:p>
        </w:tc>
      </w:tr>
      <w:tr w:rsidR="2B1DEDD1" w14:paraId="74A6B976" w14:textId="77777777" w:rsidTr="5750FD58">
        <w:tc>
          <w:tcPr>
            <w:tcW w:w="2614" w:type="dxa"/>
            <w:shd w:val="clear" w:color="auto" w:fill="BDD6EE" w:themeFill="accent1" w:themeFillTint="66"/>
          </w:tcPr>
          <w:p w14:paraId="2AF146F2" w14:textId="447DBBFA" w:rsidR="2F24389D" w:rsidRDefault="2F24389D" w:rsidP="2B1DEDD1">
            <w:r>
              <w:t>CT-004</w:t>
            </w:r>
          </w:p>
        </w:tc>
        <w:tc>
          <w:tcPr>
            <w:tcW w:w="2614" w:type="dxa"/>
            <w:shd w:val="clear" w:color="auto" w:fill="BDD6EE" w:themeFill="accent1" w:themeFillTint="66"/>
          </w:tcPr>
          <w:p w14:paraId="3CC53690" w14:textId="515C0D55" w:rsidR="7C358E92" w:rsidRDefault="7C358E92" w:rsidP="2B1DEDD1">
            <w:r>
              <w:t>9</w:t>
            </w:r>
          </w:p>
        </w:tc>
        <w:tc>
          <w:tcPr>
            <w:tcW w:w="2614" w:type="dxa"/>
            <w:shd w:val="clear" w:color="auto" w:fill="BDD6EE" w:themeFill="accent1" w:themeFillTint="66"/>
          </w:tcPr>
          <w:p w14:paraId="4B738D9C" w14:textId="1D37209C" w:rsidR="3ADA73C4" w:rsidRDefault="3ADA73C4" w:rsidP="2B1DEDD1">
            <w:r>
              <w:t>2</w:t>
            </w:r>
          </w:p>
        </w:tc>
        <w:tc>
          <w:tcPr>
            <w:tcW w:w="2614" w:type="dxa"/>
            <w:shd w:val="clear" w:color="auto" w:fill="BDD6EE" w:themeFill="accent1" w:themeFillTint="66"/>
          </w:tcPr>
          <w:p w14:paraId="05421B5F" w14:textId="3B58A1D8" w:rsidR="3ADA73C4" w:rsidRDefault="3ADA73C4" w:rsidP="2B1DEDD1">
            <w:r>
              <w:t>18</w:t>
            </w:r>
          </w:p>
        </w:tc>
      </w:tr>
      <w:tr w:rsidR="2B1DEDD1" w14:paraId="0BB78A3F" w14:textId="77777777" w:rsidTr="5750FD58">
        <w:tc>
          <w:tcPr>
            <w:tcW w:w="2614" w:type="dxa"/>
            <w:shd w:val="clear" w:color="auto" w:fill="BDD6EE" w:themeFill="accent1" w:themeFillTint="66"/>
          </w:tcPr>
          <w:p w14:paraId="09E9BDBE" w14:textId="2A904483" w:rsidR="2F24389D" w:rsidRDefault="2F24389D" w:rsidP="2B1DEDD1">
            <w:r>
              <w:t>CT-005</w:t>
            </w:r>
          </w:p>
        </w:tc>
        <w:tc>
          <w:tcPr>
            <w:tcW w:w="2614" w:type="dxa"/>
            <w:shd w:val="clear" w:color="auto" w:fill="BDD6EE" w:themeFill="accent1" w:themeFillTint="66"/>
          </w:tcPr>
          <w:p w14:paraId="08D39C61" w14:textId="4D0A72E3" w:rsidR="0B181BE3" w:rsidRDefault="0B181BE3" w:rsidP="2B1DEDD1">
            <w:r>
              <w:t>9</w:t>
            </w:r>
          </w:p>
        </w:tc>
        <w:tc>
          <w:tcPr>
            <w:tcW w:w="2614" w:type="dxa"/>
            <w:shd w:val="clear" w:color="auto" w:fill="BDD6EE" w:themeFill="accent1" w:themeFillTint="66"/>
          </w:tcPr>
          <w:p w14:paraId="722CF6E6" w14:textId="6345C0E4" w:rsidR="0B181BE3" w:rsidRDefault="0B181BE3" w:rsidP="2B1DEDD1">
            <w:r>
              <w:t>2</w:t>
            </w:r>
          </w:p>
        </w:tc>
        <w:tc>
          <w:tcPr>
            <w:tcW w:w="2614" w:type="dxa"/>
            <w:shd w:val="clear" w:color="auto" w:fill="BDD6EE" w:themeFill="accent1" w:themeFillTint="66"/>
          </w:tcPr>
          <w:p w14:paraId="17FD72A0" w14:textId="56C78745" w:rsidR="0B181BE3" w:rsidRDefault="0B181BE3" w:rsidP="2B1DEDD1">
            <w:r>
              <w:t>18</w:t>
            </w:r>
          </w:p>
        </w:tc>
      </w:tr>
      <w:tr w:rsidR="2B1DEDD1" w14:paraId="053D2BEF" w14:textId="77777777" w:rsidTr="5750FD58">
        <w:tc>
          <w:tcPr>
            <w:tcW w:w="2614" w:type="dxa"/>
            <w:shd w:val="clear" w:color="auto" w:fill="BDD6EE" w:themeFill="accent1" w:themeFillTint="66"/>
          </w:tcPr>
          <w:p w14:paraId="78116C47" w14:textId="6E4A479E" w:rsidR="2F24389D" w:rsidRDefault="2F24389D" w:rsidP="2B1DEDD1">
            <w:r>
              <w:t>CT-00</w:t>
            </w:r>
            <w:r w:rsidR="622B9888">
              <w:t>6</w:t>
            </w:r>
          </w:p>
        </w:tc>
        <w:tc>
          <w:tcPr>
            <w:tcW w:w="2614" w:type="dxa"/>
            <w:shd w:val="clear" w:color="auto" w:fill="BDD6EE" w:themeFill="accent1" w:themeFillTint="66"/>
          </w:tcPr>
          <w:p w14:paraId="36BC4647" w14:textId="339F5381" w:rsidR="213A90D9" w:rsidRDefault="213A90D9" w:rsidP="2B1DEDD1">
            <w:r>
              <w:t>5</w:t>
            </w:r>
          </w:p>
        </w:tc>
        <w:tc>
          <w:tcPr>
            <w:tcW w:w="2614" w:type="dxa"/>
            <w:shd w:val="clear" w:color="auto" w:fill="BDD6EE" w:themeFill="accent1" w:themeFillTint="66"/>
          </w:tcPr>
          <w:p w14:paraId="18B4D473" w14:textId="134BC285" w:rsidR="213A90D9" w:rsidRDefault="213A90D9" w:rsidP="2B1DEDD1">
            <w:r>
              <w:t>2</w:t>
            </w:r>
          </w:p>
        </w:tc>
        <w:tc>
          <w:tcPr>
            <w:tcW w:w="2614" w:type="dxa"/>
            <w:shd w:val="clear" w:color="auto" w:fill="BDD6EE" w:themeFill="accent1" w:themeFillTint="66"/>
          </w:tcPr>
          <w:p w14:paraId="695E600C" w14:textId="52049C32" w:rsidR="213A90D9" w:rsidRDefault="213A90D9" w:rsidP="2B1DEDD1">
            <w:r>
              <w:t>10</w:t>
            </w:r>
          </w:p>
        </w:tc>
      </w:tr>
      <w:tr w:rsidR="2B1DEDD1" w14:paraId="0D55A2CC" w14:textId="77777777" w:rsidTr="5750FD58">
        <w:tc>
          <w:tcPr>
            <w:tcW w:w="2614" w:type="dxa"/>
            <w:shd w:val="clear" w:color="auto" w:fill="BDD6EE" w:themeFill="accent1" w:themeFillTint="66"/>
          </w:tcPr>
          <w:p w14:paraId="167D1B02" w14:textId="47E7E72C" w:rsidR="622B9888" w:rsidRDefault="622B9888" w:rsidP="2B1DEDD1">
            <w:r>
              <w:t>CT-007</w:t>
            </w:r>
          </w:p>
        </w:tc>
        <w:tc>
          <w:tcPr>
            <w:tcW w:w="2614" w:type="dxa"/>
            <w:shd w:val="clear" w:color="auto" w:fill="BDD6EE" w:themeFill="accent1" w:themeFillTint="66"/>
          </w:tcPr>
          <w:p w14:paraId="4217E0F6" w14:textId="25459BCE" w:rsidR="101DDDD2" w:rsidRDefault="101DDDD2" w:rsidP="2B1DEDD1">
            <w:r>
              <w:t>5</w:t>
            </w:r>
          </w:p>
        </w:tc>
        <w:tc>
          <w:tcPr>
            <w:tcW w:w="2614" w:type="dxa"/>
            <w:shd w:val="clear" w:color="auto" w:fill="BDD6EE" w:themeFill="accent1" w:themeFillTint="66"/>
          </w:tcPr>
          <w:p w14:paraId="0655575A" w14:textId="403EE513" w:rsidR="101DDDD2" w:rsidRDefault="0C04FFB3" w:rsidP="2B1DEDD1">
            <w:r>
              <w:t>5</w:t>
            </w:r>
          </w:p>
        </w:tc>
        <w:tc>
          <w:tcPr>
            <w:tcW w:w="2614" w:type="dxa"/>
            <w:shd w:val="clear" w:color="auto" w:fill="BDD6EE" w:themeFill="accent1" w:themeFillTint="66"/>
          </w:tcPr>
          <w:p w14:paraId="512B54CD" w14:textId="2DB20091" w:rsidR="101DDDD2" w:rsidRDefault="0C04FFB3" w:rsidP="2B1DEDD1">
            <w:r>
              <w:t>25</w:t>
            </w:r>
          </w:p>
        </w:tc>
      </w:tr>
    </w:tbl>
    <w:p w14:paraId="3426556A" w14:textId="4A9B8203" w:rsidR="178CB5A3" w:rsidRDefault="178CB5A3" w:rsidP="178CB5A3"/>
    <w:p w14:paraId="4C865160" w14:textId="0E5459C4" w:rsidR="2F24389D" w:rsidRDefault="2F24389D" w:rsidP="2B1DEDD1">
      <w:r>
        <w:t>Nível de Impacto e probabilidade:</w:t>
      </w:r>
    </w:p>
    <w:p w14:paraId="3AEA415D" w14:textId="3104F041" w:rsidR="2F24389D" w:rsidRDefault="2F24389D" w:rsidP="2B1DEDD1">
      <w:r>
        <w:t xml:space="preserve"> 2- Baixo </w:t>
      </w:r>
    </w:p>
    <w:p w14:paraId="1B44930E" w14:textId="7137365B" w:rsidR="2F24389D" w:rsidRDefault="2F24389D" w:rsidP="2B1DEDD1">
      <w:r>
        <w:t xml:space="preserve">5-Médio </w:t>
      </w:r>
    </w:p>
    <w:p w14:paraId="37195A07" w14:textId="565839FA" w:rsidR="2F24389D" w:rsidRDefault="2F24389D" w:rsidP="2B1DEDD1">
      <w:r>
        <w:t>9-Alto</w:t>
      </w:r>
    </w:p>
    <w:p w14:paraId="413660DA" w14:textId="2748DE9B" w:rsidR="178CB5A3" w:rsidRDefault="178CB5A3" w:rsidP="178CB5A3"/>
    <w:p w14:paraId="0A4E0F40" w14:textId="7700C089" w:rsidR="00F11C7D" w:rsidRPr="00131763" w:rsidRDefault="6831785E" w:rsidP="5C97B8F3">
      <w:pPr>
        <w:pStyle w:val="Ttulo1"/>
        <w:numPr>
          <w:ilvl w:val="0"/>
          <w:numId w:val="8"/>
        </w:numPr>
        <w:rPr>
          <w:b/>
          <w:bCs/>
        </w:rPr>
      </w:pPr>
      <w:r w:rsidRPr="1C6087BD">
        <w:rPr>
          <w:b/>
          <w:bCs/>
        </w:rPr>
        <w:t>Briefing do Site</w:t>
      </w:r>
      <w:r w:rsidR="01B5A9F2" w:rsidRPr="1C6087BD">
        <w:rPr>
          <w:b/>
          <w:bCs/>
        </w:rPr>
        <w:t xml:space="preserve"> (Descrição/Resumo; Wireframe; Mapa do Site)</w:t>
      </w:r>
    </w:p>
    <w:p w14:paraId="61CDCEAD" w14:textId="77777777" w:rsidR="006958AC" w:rsidRDefault="006958AC" w:rsidP="006958AC">
      <w:pPr>
        <w:pStyle w:val="PargrafodaLista"/>
        <w:ind w:left="360"/>
        <w:rPr>
          <w:rFonts w:ascii="Arial" w:hAnsi="Arial" w:cs="Arial"/>
          <w:sz w:val="28"/>
          <w:szCs w:val="28"/>
        </w:rPr>
      </w:pPr>
    </w:p>
    <w:p w14:paraId="65CA04C9" w14:textId="77777777" w:rsidR="00212A82" w:rsidRDefault="6ADE1645" w:rsidP="5C97B8F3">
      <w:pPr>
        <w:pStyle w:val="Ttulo1"/>
        <w:numPr>
          <w:ilvl w:val="0"/>
          <w:numId w:val="8"/>
        </w:numPr>
        <w:rPr>
          <w:b/>
          <w:bCs/>
        </w:rPr>
      </w:pPr>
      <w:r w:rsidRPr="1C6087BD">
        <w:rPr>
          <w:b/>
          <w:bCs/>
        </w:rPr>
        <w:t>Responsabilidades de Cada Componente</w:t>
      </w:r>
    </w:p>
    <w:p w14:paraId="6BB9E253" w14:textId="77777777" w:rsidR="00212A82" w:rsidRDefault="00212A82" w:rsidP="00212A82"/>
    <w:tbl>
      <w:tblPr>
        <w:tblStyle w:val="Tabelacomgrade"/>
        <w:tblW w:w="10455" w:type="dxa"/>
        <w:tblLook w:val="04A0" w:firstRow="1" w:lastRow="0" w:firstColumn="1" w:lastColumn="0" w:noHBand="0" w:noVBand="1"/>
      </w:tblPr>
      <w:tblGrid>
        <w:gridCol w:w="1336"/>
        <w:gridCol w:w="2087"/>
        <w:gridCol w:w="1266"/>
        <w:gridCol w:w="1505"/>
        <w:gridCol w:w="1605"/>
        <w:gridCol w:w="2656"/>
      </w:tblGrid>
      <w:tr w:rsidR="00212A82" w:rsidRPr="00212A82" w14:paraId="09547D0C" w14:textId="77777777" w:rsidTr="0821437D">
        <w:trPr>
          <w:trHeight w:val="645"/>
        </w:trPr>
        <w:tc>
          <w:tcPr>
            <w:tcW w:w="1336" w:type="dxa"/>
            <w:vMerge w:val="restart"/>
            <w:shd w:val="clear" w:color="auto" w:fill="FFF2CC" w:themeFill="accent4" w:themeFillTint="33"/>
            <w:vAlign w:val="center"/>
          </w:tcPr>
          <w:p w14:paraId="5445CB59" w14:textId="77777777" w:rsidR="00212A82" w:rsidRPr="00212A82" w:rsidRDefault="00212A82" w:rsidP="00F573A9">
            <w:pPr>
              <w:jc w:val="center"/>
              <w:rPr>
                <w:b/>
              </w:rPr>
            </w:pPr>
            <w:r w:rsidRPr="00212A82">
              <w:rPr>
                <w:b/>
              </w:rPr>
              <w:t>NOME</w:t>
            </w:r>
          </w:p>
        </w:tc>
        <w:tc>
          <w:tcPr>
            <w:tcW w:w="2087" w:type="dxa"/>
            <w:vMerge w:val="restart"/>
            <w:shd w:val="clear" w:color="auto" w:fill="FFF2CC" w:themeFill="accent4" w:themeFillTint="33"/>
            <w:vAlign w:val="center"/>
          </w:tcPr>
          <w:p w14:paraId="2CDE28B4" w14:textId="7E2BF256" w:rsidR="00212A82" w:rsidRPr="00212A82" w:rsidRDefault="00212A82" w:rsidP="67351EBF">
            <w:pPr>
              <w:jc w:val="center"/>
              <w:rPr>
                <w:b/>
                <w:bCs/>
              </w:rPr>
            </w:pPr>
            <w:r w:rsidRPr="67351EBF">
              <w:rPr>
                <w:b/>
                <w:bCs/>
              </w:rPr>
              <w:t>DESCRIÇÃO DA AÇÃO</w:t>
            </w:r>
          </w:p>
          <w:p w14:paraId="5F97A6B4" w14:textId="79DAB5CE" w:rsidR="00212A82" w:rsidRPr="00212A82" w:rsidRDefault="00212A82" w:rsidP="67351EBF">
            <w:pPr>
              <w:jc w:val="center"/>
              <w:rPr>
                <w:b/>
                <w:bCs/>
              </w:rPr>
            </w:pPr>
            <w:r w:rsidRPr="67351EBF">
              <w:rPr>
                <w:b/>
                <w:bCs/>
              </w:rPr>
              <w:t>RESPONSABILIDADE</w:t>
            </w:r>
          </w:p>
        </w:tc>
        <w:tc>
          <w:tcPr>
            <w:tcW w:w="2771" w:type="dxa"/>
            <w:gridSpan w:val="2"/>
            <w:shd w:val="clear" w:color="auto" w:fill="FFF2CC" w:themeFill="accent4" w:themeFillTint="33"/>
            <w:vAlign w:val="center"/>
          </w:tcPr>
          <w:p w14:paraId="769EC638" w14:textId="459C85FF" w:rsidR="67351EBF" w:rsidRDefault="67351EBF" w:rsidP="67351EBF">
            <w:pPr>
              <w:jc w:val="center"/>
              <w:rPr>
                <w:b/>
                <w:bCs/>
              </w:rPr>
            </w:pPr>
          </w:p>
          <w:p w14:paraId="3518C7B2" w14:textId="62509F72" w:rsidR="69E80E4A" w:rsidRDefault="69E80E4A" w:rsidP="67351EBF">
            <w:pPr>
              <w:jc w:val="center"/>
              <w:rPr>
                <w:b/>
                <w:bCs/>
              </w:rPr>
            </w:pPr>
            <w:r w:rsidRPr="67351EBF">
              <w:rPr>
                <w:b/>
                <w:bCs/>
              </w:rPr>
              <w:t>DATA ENTREGA</w:t>
            </w:r>
          </w:p>
        </w:tc>
        <w:tc>
          <w:tcPr>
            <w:tcW w:w="1605" w:type="dxa"/>
            <w:vMerge w:val="restart"/>
            <w:shd w:val="clear" w:color="auto" w:fill="FFF2CC" w:themeFill="accent4" w:themeFillTint="33"/>
            <w:vAlign w:val="center"/>
          </w:tcPr>
          <w:p w14:paraId="26EC082C" w14:textId="77777777" w:rsidR="00212A82" w:rsidRPr="00212A82" w:rsidRDefault="00212A82" w:rsidP="00F573A9">
            <w:pPr>
              <w:jc w:val="center"/>
              <w:rPr>
                <w:b/>
              </w:rPr>
            </w:pPr>
            <w:r w:rsidRPr="00212A82">
              <w:rPr>
                <w:b/>
              </w:rPr>
              <w:t>STATUS</w:t>
            </w:r>
            <w:r w:rsidR="00F573A9">
              <w:rPr>
                <w:b/>
              </w:rPr>
              <w:t>*</w:t>
            </w:r>
          </w:p>
        </w:tc>
        <w:tc>
          <w:tcPr>
            <w:tcW w:w="2656" w:type="dxa"/>
            <w:vMerge w:val="restart"/>
            <w:shd w:val="clear" w:color="auto" w:fill="FFF2CC" w:themeFill="accent4" w:themeFillTint="33"/>
            <w:vAlign w:val="center"/>
          </w:tcPr>
          <w:p w14:paraId="6D5DA060" w14:textId="77777777" w:rsidR="00212A82" w:rsidRDefault="00212A82" w:rsidP="00F573A9">
            <w:pPr>
              <w:jc w:val="center"/>
              <w:rPr>
                <w:b/>
              </w:rPr>
            </w:pPr>
            <w:r>
              <w:rPr>
                <w:b/>
              </w:rPr>
              <w:t>JUSTIFICATIVA PARA:</w:t>
            </w:r>
          </w:p>
          <w:p w14:paraId="4BCFE183" w14:textId="77777777" w:rsidR="00212A82" w:rsidRPr="00212A82" w:rsidRDefault="00212A82" w:rsidP="00F573A9">
            <w:pPr>
              <w:jc w:val="center"/>
              <w:rPr>
                <w:b/>
              </w:rPr>
            </w:pPr>
            <w:r>
              <w:rPr>
                <w:b/>
              </w:rPr>
              <w:t>NÃO CUMPRIDO OU EM PARTE</w:t>
            </w:r>
          </w:p>
        </w:tc>
      </w:tr>
      <w:tr w:rsidR="00212A82" w14:paraId="23DE523C" w14:textId="77777777" w:rsidTr="0821437D">
        <w:tc>
          <w:tcPr>
            <w:tcW w:w="1336" w:type="dxa"/>
            <w:vMerge/>
            <w:vAlign w:val="center"/>
          </w:tcPr>
          <w:p w14:paraId="52E56223" w14:textId="77777777" w:rsidR="00212A82" w:rsidRDefault="00212A82" w:rsidP="00F573A9">
            <w:pPr>
              <w:jc w:val="center"/>
            </w:pPr>
          </w:p>
        </w:tc>
        <w:tc>
          <w:tcPr>
            <w:tcW w:w="2087" w:type="dxa"/>
            <w:vMerge/>
            <w:vAlign w:val="center"/>
          </w:tcPr>
          <w:p w14:paraId="07547A01" w14:textId="77777777" w:rsidR="00212A82" w:rsidRDefault="00212A82" w:rsidP="00F573A9">
            <w:pPr>
              <w:jc w:val="center"/>
            </w:pPr>
          </w:p>
        </w:tc>
        <w:tc>
          <w:tcPr>
            <w:tcW w:w="1266" w:type="dxa"/>
            <w:shd w:val="clear" w:color="auto" w:fill="FFF2CC" w:themeFill="accent4" w:themeFillTint="33"/>
            <w:vAlign w:val="center"/>
          </w:tcPr>
          <w:p w14:paraId="769B64D5" w14:textId="2CA77F0A" w:rsidR="6FCA728C" w:rsidRDefault="6FCA728C" w:rsidP="67351EBF">
            <w:pPr>
              <w:jc w:val="center"/>
              <w:rPr>
                <w:b/>
                <w:bCs/>
              </w:rPr>
            </w:pPr>
            <w:r w:rsidRPr="67351EBF">
              <w:rPr>
                <w:b/>
                <w:bCs/>
              </w:rPr>
              <w:t>PREVISTO</w:t>
            </w:r>
          </w:p>
        </w:tc>
        <w:tc>
          <w:tcPr>
            <w:tcW w:w="1505" w:type="dxa"/>
            <w:shd w:val="clear" w:color="auto" w:fill="FFF2CC" w:themeFill="accent4" w:themeFillTint="33"/>
            <w:vAlign w:val="center"/>
          </w:tcPr>
          <w:p w14:paraId="765C4825" w14:textId="7B1133F9" w:rsidR="6FCA728C" w:rsidRDefault="6FCA728C" w:rsidP="67351EBF">
            <w:pPr>
              <w:jc w:val="center"/>
              <w:rPr>
                <w:b/>
                <w:bCs/>
              </w:rPr>
            </w:pPr>
            <w:r w:rsidRPr="67351EBF">
              <w:rPr>
                <w:b/>
                <w:bCs/>
              </w:rPr>
              <w:t>REALIZADO</w:t>
            </w:r>
          </w:p>
        </w:tc>
        <w:tc>
          <w:tcPr>
            <w:tcW w:w="1605" w:type="dxa"/>
            <w:vMerge/>
            <w:vAlign w:val="center"/>
          </w:tcPr>
          <w:p w14:paraId="5043CB0F" w14:textId="77777777" w:rsidR="00212A82" w:rsidRDefault="00212A82" w:rsidP="00F573A9">
            <w:pPr>
              <w:jc w:val="center"/>
            </w:pPr>
          </w:p>
        </w:tc>
        <w:tc>
          <w:tcPr>
            <w:tcW w:w="2656" w:type="dxa"/>
            <w:vMerge/>
            <w:vAlign w:val="center"/>
          </w:tcPr>
          <w:p w14:paraId="07459315" w14:textId="77777777" w:rsidR="00212A82" w:rsidRDefault="00212A82" w:rsidP="00F573A9">
            <w:pPr>
              <w:jc w:val="center"/>
            </w:pPr>
          </w:p>
        </w:tc>
      </w:tr>
      <w:tr w:rsidR="00212A82" w14:paraId="6537F28F" w14:textId="77777777" w:rsidTr="0821437D">
        <w:tc>
          <w:tcPr>
            <w:tcW w:w="1336" w:type="dxa"/>
            <w:vAlign w:val="center"/>
          </w:tcPr>
          <w:p w14:paraId="6DFB9E20" w14:textId="6801891D" w:rsidR="00212A82" w:rsidRDefault="4D246F2E" w:rsidP="00F573A9">
            <w:pPr>
              <w:jc w:val="center"/>
            </w:pPr>
            <w:r>
              <w:t>Grupo</w:t>
            </w:r>
          </w:p>
        </w:tc>
        <w:tc>
          <w:tcPr>
            <w:tcW w:w="2087" w:type="dxa"/>
            <w:vAlign w:val="center"/>
          </w:tcPr>
          <w:p w14:paraId="70DF9E56" w14:textId="08BC62FD" w:rsidR="00212A82" w:rsidRDefault="24F396A2" w:rsidP="00F573A9">
            <w:pPr>
              <w:jc w:val="center"/>
            </w:pPr>
            <w:r>
              <w:t xml:space="preserve">DESEN. REQUISITOS FUNCIONAIS, E </w:t>
            </w:r>
            <w:r>
              <w:lastRenderedPageBreak/>
              <w:t>DESEN REGRAS DE NEGOCIOS</w:t>
            </w:r>
          </w:p>
        </w:tc>
        <w:tc>
          <w:tcPr>
            <w:tcW w:w="1266" w:type="dxa"/>
            <w:vAlign w:val="center"/>
          </w:tcPr>
          <w:p w14:paraId="2E0175B2" w14:textId="6650FCBE" w:rsidR="67351EBF" w:rsidRDefault="4F33E912" w:rsidP="67351EBF">
            <w:pPr>
              <w:jc w:val="center"/>
            </w:pPr>
            <w:r>
              <w:lastRenderedPageBreak/>
              <w:t>31/08</w:t>
            </w:r>
          </w:p>
        </w:tc>
        <w:tc>
          <w:tcPr>
            <w:tcW w:w="1505" w:type="dxa"/>
            <w:vAlign w:val="center"/>
          </w:tcPr>
          <w:p w14:paraId="46BF22DA" w14:textId="401DE15A" w:rsidR="67351EBF" w:rsidRDefault="71F7CEA8" w:rsidP="67351EBF">
            <w:pPr>
              <w:jc w:val="center"/>
            </w:pPr>
            <w:r>
              <w:t>27/08</w:t>
            </w:r>
          </w:p>
        </w:tc>
        <w:tc>
          <w:tcPr>
            <w:tcW w:w="1605" w:type="dxa"/>
            <w:vAlign w:val="center"/>
          </w:tcPr>
          <w:p w14:paraId="44E871BC" w14:textId="194DE4BA" w:rsidR="00212A82" w:rsidRDefault="2B095664" w:rsidP="00F573A9">
            <w:pPr>
              <w:jc w:val="center"/>
            </w:pPr>
            <w:r>
              <w:t>CUMPRIDO</w:t>
            </w:r>
          </w:p>
        </w:tc>
        <w:tc>
          <w:tcPr>
            <w:tcW w:w="2656" w:type="dxa"/>
            <w:vAlign w:val="center"/>
          </w:tcPr>
          <w:p w14:paraId="144A5D23" w14:textId="0685BCD3" w:rsidR="00212A82" w:rsidRDefault="00212A82" w:rsidP="00F573A9">
            <w:pPr>
              <w:jc w:val="center"/>
            </w:pPr>
          </w:p>
        </w:tc>
      </w:tr>
      <w:tr w:rsidR="67351EBF" w14:paraId="06814450" w14:textId="77777777" w:rsidTr="0821437D">
        <w:tc>
          <w:tcPr>
            <w:tcW w:w="1336" w:type="dxa"/>
            <w:vAlign w:val="center"/>
          </w:tcPr>
          <w:p w14:paraId="7A08014F" w14:textId="685CD0AA" w:rsidR="67351EBF" w:rsidRDefault="005417B6" w:rsidP="67351EBF">
            <w:pPr>
              <w:jc w:val="center"/>
            </w:pPr>
            <w:r>
              <w:t>FELIPY</w:t>
            </w:r>
          </w:p>
        </w:tc>
        <w:tc>
          <w:tcPr>
            <w:tcW w:w="2087" w:type="dxa"/>
            <w:vAlign w:val="center"/>
          </w:tcPr>
          <w:p w14:paraId="56B3889A" w14:textId="1167386B" w:rsidR="67351EBF" w:rsidRDefault="744CADCD" w:rsidP="67351EBF">
            <w:pPr>
              <w:jc w:val="center"/>
            </w:pPr>
            <w:r>
              <w:t xml:space="preserve">DESEN. DER/ SQL – E DESEN ENTIDADES </w:t>
            </w:r>
          </w:p>
        </w:tc>
        <w:tc>
          <w:tcPr>
            <w:tcW w:w="1266" w:type="dxa"/>
            <w:vAlign w:val="center"/>
          </w:tcPr>
          <w:p w14:paraId="56580373" w14:textId="08E91C84" w:rsidR="67351EBF" w:rsidRDefault="1C45934B" w:rsidP="67351EBF">
            <w:pPr>
              <w:jc w:val="center"/>
            </w:pPr>
            <w:r>
              <w:t>31/08</w:t>
            </w:r>
          </w:p>
        </w:tc>
        <w:tc>
          <w:tcPr>
            <w:tcW w:w="1505" w:type="dxa"/>
            <w:vAlign w:val="center"/>
          </w:tcPr>
          <w:p w14:paraId="59F9CEB4" w14:textId="3139EAE9" w:rsidR="67351EBF" w:rsidRDefault="371EF58A" w:rsidP="67351EBF">
            <w:pPr>
              <w:jc w:val="center"/>
            </w:pPr>
            <w:r>
              <w:t>2</w:t>
            </w:r>
            <w:r w:rsidR="482413A7">
              <w:t>9</w:t>
            </w:r>
            <w:r>
              <w:t>/08</w:t>
            </w:r>
          </w:p>
        </w:tc>
        <w:tc>
          <w:tcPr>
            <w:tcW w:w="1605" w:type="dxa"/>
            <w:vAlign w:val="center"/>
          </w:tcPr>
          <w:p w14:paraId="3734CCAC" w14:textId="488B88D0" w:rsidR="67351EBF" w:rsidRDefault="7B58006C" w:rsidP="31D64667">
            <w:pPr>
              <w:jc w:val="center"/>
            </w:pPr>
            <w:r>
              <w:t>CUMPRIDO</w:t>
            </w:r>
          </w:p>
        </w:tc>
        <w:tc>
          <w:tcPr>
            <w:tcW w:w="2656" w:type="dxa"/>
            <w:vAlign w:val="center"/>
          </w:tcPr>
          <w:p w14:paraId="51B2C338" w14:textId="55F642A7" w:rsidR="67351EBF" w:rsidRDefault="67351EBF" w:rsidP="67351EBF">
            <w:pPr>
              <w:jc w:val="center"/>
            </w:pPr>
          </w:p>
        </w:tc>
      </w:tr>
      <w:tr w:rsidR="005417B6" w14:paraId="5813737C" w14:textId="77777777" w:rsidTr="0821437D">
        <w:tc>
          <w:tcPr>
            <w:tcW w:w="1336" w:type="dxa"/>
            <w:vAlign w:val="center"/>
          </w:tcPr>
          <w:p w14:paraId="6B5C3365" w14:textId="635C9FCF" w:rsidR="005417B6" w:rsidRDefault="00CA34C1" w:rsidP="67351EBF">
            <w:pPr>
              <w:jc w:val="center"/>
            </w:pPr>
            <w:r>
              <w:t>VINICIUS</w:t>
            </w:r>
          </w:p>
        </w:tc>
        <w:tc>
          <w:tcPr>
            <w:tcW w:w="2087" w:type="dxa"/>
            <w:vAlign w:val="center"/>
          </w:tcPr>
          <w:p w14:paraId="4B2C94B0" w14:textId="5FAF28E1" w:rsidR="005417B6" w:rsidRDefault="6C3115B2" w:rsidP="67351EBF">
            <w:pPr>
              <w:jc w:val="center"/>
            </w:pPr>
            <w:r>
              <w:t>DESEN. DER – E DESEN</w:t>
            </w:r>
            <w:r w:rsidR="000C7DD1">
              <w:t>.</w:t>
            </w:r>
            <w:r>
              <w:t xml:space="preserve"> ENTIDADES, REQUISITOS FUNCIONAIS.</w:t>
            </w:r>
          </w:p>
        </w:tc>
        <w:tc>
          <w:tcPr>
            <w:tcW w:w="1266" w:type="dxa"/>
            <w:vAlign w:val="center"/>
          </w:tcPr>
          <w:p w14:paraId="08510C77" w14:textId="67E01F50" w:rsidR="005417B6" w:rsidRDefault="6C3115B2" w:rsidP="67351EBF">
            <w:pPr>
              <w:jc w:val="center"/>
            </w:pPr>
            <w:r>
              <w:t>31/08</w:t>
            </w:r>
          </w:p>
        </w:tc>
        <w:tc>
          <w:tcPr>
            <w:tcW w:w="1505" w:type="dxa"/>
            <w:vAlign w:val="center"/>
          </w:tcPr>
          <w:p w14:paraId="2857F39E" w14:textId="409A62B9" w:rsidR="005417B6" w:rsidRDefault="565D7C00" w:rsidP="67351EBF">
            <w:pPr>
              <w:jc w:val="center"/>
            </w:pPr>
            <w:r>
              <w:t>2</w:t>
            </w:r>
            <w:r w:rsidR="1047DF22">
              <w:t>9</w:t>
            </w:r>
            <w:r w:rsidR="6C3115B2">
              <w:t>/08</w:t>
            </w:r>
          </w:p>
        </w:tc>
        <w:tc>
          <w:tcPr>
            <w:tcW w:w="1605" w:type="dxa"/>
            <w:vAlign w:val="center"/>
          </w:tcPr>
          <w:p w14:paraId="5129CBB0" w14:textId="05AE1D92" w:rsidR="005417B6" w:rsidRDefault="5CC4BCBD" w:rsidP="67351EBF">
            <w:pPr>
              <w:jc w:val="center"/>
            </w:pPr>
            <w:r>
              <w:t>CUMPRIDO</w:t>
            </w:r>
          </w:p>
        </w:tc>
        <w:tc>
          <w:tcPr>
            <w:tcW w:w="2656" w:type="dxa"/>
            <w:vAlign w:val="center"/>
          </w:tcPr>
          <w:p w14:paraId="4B78103B" w14:textId="7B9CB58C" w:rsidR="005417B6" w:rsidRDefault="5CC4BCBD" w:rsidP="67351EBF">
            <w:pPr>
              <w:jc w:val="center"/>
            </w:pPr>
            <w:r>
              <w:t>-</w:t>
            </w:r>
          </w:p>
        </w:tc>
      </w:tr>
      <w:tr w:rsidR="2E652E8C" w14:paraId="7A6CE09B" w14:textId="77777777" w:rsidTr="0821437D">
        <w:tc>
          <w:tcPr>
            <w:tcW w:w="1336" w:type="dxa"/>
            <w:vAlign w:val="center"/>
          </w:tcPr>
          <w:p w14:paraId="61C1721D" w14:textId="24528997" w:rsidR="56D5E59B" w:rsidRDefault="56D5E59B" w:rsidP="2E652E8C">
            <w:pPr>
              <w:jc w:val="center"/>
            </w:pPr>
            <w:r>
              <w:t xml:space="preserve">Bruno </w:t>
            </w:r>
          </w:p>
        </w:tc>
        <w:tc>
          <w:tcPr>
            <w:tcW w:w="2087" w:type="dxa"/>
            <w:vAlign w:val="center"/>
          </w:tcPr>
          <w:p w14:paraId="2EBA38A8" w14:textId="72B65073" w:rsidR="56D5E59B" w:rsidRDefault="56D5E59B" w:rsidP="2E652E8C">
            <w:pPr>
              <w:jc w:val="center"/>
            </w:pPr>
            <w:r>
              <w:t>montagem da funcionalidade do Model e DAO do C#</w:t>
            </w:r>
          </w:p>
        </w:tc>
        <w:tc>
          <w:tcPr>
            <w:tcW w:w="1266" w:type="dxa"/>
            <w:vAlign w:val="center"/>
          </w:tcPr>
          <w:p w14:paraId="327EBBAD" w14:textId="401DDE26" w:rsidR="56D5E59B" w:rsidRDefault="56D5E59B" w:rsidP="2E652E8C">
            <w:pPr>
              <w:jc w:val="center"/>
            </w:pPr>
            <w:r>
              <w:t>16/10</w:t>
            </w:r>
          </w:p>
        </w:tc>
        <w:tc>
          <w:tcPr>
            <w:tcW w:w="1505" w:type="dxa"/>
            <w:vAlign w:val="center"/>
          </w:tcPr>
          <w:p w14:paraId="6744022D" w14:textId="4C062EAF" w:rsidR="56D5E59B" w:rsidRDefault="56D5E59B" w:rsidP="2E652E8C">
            <w:pPr>
              <w:jc w:val="center"/>
            </w:pPr>
            <w:r>
              <w:t>16/10</w:t>
            </w:r>
          </w:p>
        </w:tc>
        <w:tc>
          <w:tcPr>
            <w:tcW w:w="1605" w:type="dxa"/>
            <w:vAlign w:val="center"/>
          </w:tcPr>
          <w:p w14:paraId="62AAE091" w14:textId="6C729F72" w:rsidR="56D5E59B" w:rsidRDefault="56D5E59B" w:rsidP="2E652E8C">
            <w:pPr>
              <w:jc w:val="center"/>
            </w:pPr>
            <w:r>
              <w:t>CUMPRIDO</w:t>
            </w:r>
          </w:p>
        </w:tc>
        <w:tc>
          <w:tcPr>
            <w:tcW w:w="2656" w:type="dxa"/>
            <w:vAlign w:val="center"/>
          </w:tcPr>
          <w:p w14:paraId="48C59918" w14:textId="4A90F0A0" w:rsidR="2E652E8C" w:rsidRDefault="2E652E8C" w:rsidP="2E652E8C">
            <w:pPr>
              <w:jc w:val="center"/>
            </w:pPr>
          </w:p>
        </w:tc>
      </w:tr>
      <w:tr w:rsidR="2E652E8C" w14:paraId="19AE06DC" w14:textId="77777777" w:rsidTr="0821437D">
        <w:tc>
          <w:tcPr>
            <w:tcW w:w="1336" w:type="dxa"/>
            <w:vAlign w:val="center"/>
          </w:tcPr>
          <w:p w14:paraId="05D5E607" w14:textId="1248B171" w:rsidR="56D5E59B" w:rsidRDefault="56D5E59B" w:rsidP="2E652E8C">
            <w:pPr>
              <w:jc w:val="center"/>
            </w:pPr>
            <w:r>
              <w:t xml:space="preserve">Bruno </w:t>
            </w:r>
          </w:p>
        </w:tc>
        <w:tc>
          <w:tcPr>
            <w:tcW w:w="2087" w:type="dxa"/>
            <w:vAlign w:val="center"/>
          </w:tcPr>
          <w:p w14:paraId="55801FA6" w14:textId="13088E62" w:rsidR="56D5E59B" w:rsidRDefault="56D5E59B" w:rsidP="2E652E8C">
            <w:pPr>
              <w:jc w:val="center"/>
            </w:pPr>
            <w:r>
              <w:t>Verificação e alteração da documentação</w:t>
            </w:r>
          </w:p>
        </w:tc>
        <w:tc>
          <w:tcPr>
            <w:tcW w:w="1266" w:type="dxa"/>
            <w:vAlign w:val="center"/>
          </w:tcPr>
          <w:p w14:paraId="020B1162" w14:textId="44546067" w:rsidR="56D5E59B" w:rsidRDefault="56D5E59B" w:rsidP="2E652E8C">
            <w:pPr>
              <w:jc w:val="center"/>
            </w:pPr>
            <w:r>
              <w:t>23/10</w:t>
            </w:r>
          </w:p>
        </w:tc>
        <w:tc>
          <w:tcPr>
            <w:tcW w:w="1505" w:type="dxa"/>
            <w:vAlign w:val="center"/>
          </w:tcPr>
          <w:p w14:paraId="6AB7C0F5" w14:textId="1A0D65B2" w:rsidR="2E652E8C" w:rsidRDefault="000C7DD1" w:rsidP="2E652E8C">
            <w:pPr>
              <w:jc w:val="center"/>
            </w:pPr>
            <w:r>
              <w:t>23/10</w:t>
            </w:r>
          </w:p>
        </w:tc>
        <w:tc>
          <w:tcPr>
            <w:tcW w:w="1605" w:type="dxa"/>
            <w:vAlign w:val="center"/>
          </w:tcPr>
          <w:p w14:paraId="2BB83D93" w14:textId="18DEE4C1" w:rsidR="2E652E8C" w:rsidRDefault="00C35A59" w:rsidP="2E652E8C">
            <w:pPr>
              <w:jc w:val="center"/>
            </w:pPr>
            <w:r>
              <w:t>CUMPRIDO</w:t>
            </w:r>
          </w:p>
        </w:tc>
        <w:tc>
          <w:tcPr>
            <w:tcW w:w="2656" w:type="dxa"/>
            <w:vAlign w:val="center"/>
          </w:tcPr>
          <w:p w14:paraId="00BDC184" w14:textId="09E722D1" w:rsidR="2E652E8C" w:rsidRDefault="2E652E8C" w:rsidP="2E652E8C">
            <w:pPr>
              <w:jc w:val="center"/>
            </w:pPr>
          </w:p>
        </w:tc>
      </w:tr>
      <w:tr w:rsidR="2E652E8C" w14:paraId="09C5EE79" w14:textId="77777777" w:rsidTr="0821437D">
        <w:tc>
          <w:tcPr>
            <w:tcW w:w="1336" w:type="dxa"/>
            <w:vAlign w:val="center"/>
          </w:tcPr>
          <w:p w14:paraId="70DF6476" w14:textId="5315FCE5" w:rsidR="56D5E59B" w:rsidRDefault="56D5E59B" w:rsidP="2E652E8C">
            <w:pPr>
              <w:jc w:val="center"/>
            </w:pPr>
            <w:r>
              <w:t>Vinicius</w:t>
            </w:r>
          </w:p>
        </w:tc>
        <w:tc>
          <w:tcPr>
            <w:tcW w:w="2087" w:type="dxa"/>
            <w:vAlign w:val="center"/>
          </w:tcPr>
          <w:p w14:paraId="144D53E6" w14:textId="2CBC1A1D" w:rsidR="56D5E59B" w:rsidRDefault="56D5E59B" w:rsidP="2E652E8C">
            <w:pPr>
              <w:jc w:val="center"/>
            </w:pPr>
            <w:r>
              <w:t>Montagem do View</w:t>
            </w:r>
            <w:r w:rsidR="001734CA">
              <w:t xml:space="preserve"> e funcionalidades do Model e DAO</w:t>
            </w:r>
            <w:r>
              <w:t xml:space="preserve"> do C#</w:t>
            </w:r>
          </w:p>
        </w:tc>
        <w:tc>
          <w:tcPr>
            <w:tcW w:w="1266" w:type="dxa"/>
            <w:vAlign w:val="center"/>
          </w:tcPr>
          <w:p w14:paraId="03757164" w14:textId="334C5F72" w:rsidR="56D5E59B" w:rsidRDefault="56D5E59B" w:rsidP="2E652E8C">
            <w:pPr>
              <w:jc w:val="center"/>
            </w:pPr>
            <w:r>
              <w:t>16/10</w:t>
            </w:r>
          </w:p>
        </w:tc>
        <w:tc>
          <w:tcPr>
            <w:tcW w:w="1505" w:type="dxa"/>
            <w:vAlign w:val="center"/>
          </w:tcPr>
          <w:p w14:paraId="70D97609" w14:textId="2E787F0F" w:rsidR="2E652E8C" w:rsidRDefault="001734CA" w:rsidP="2E652E8C">
            <w:pPr>
              <w:jc w:val="center"/>
            </w:pPr>
            <w:r>
              <w:t>1</w:t>
            </w:r>
            <w:r w:rsidR="000C7DD1">
              <w:t>6</w:t>
            </w:r>
            <w:r>
              <w:t>/1</w:t>
            </w:r>
            <w:r w:rsidR="000C7DD1">
              <w:t>0</w:t>
            </w:r>
          </w:p>
        </w:tc>
        <w:tc>
          <w:tcPr>
            <w:tcW w:w="1605" w:type="dxa"/>
            <w:vAlign w:val="center"/>
          </w:tcPr>
          <w:p w14:paraId="7F8BDB8D" w14:textId="61F8F50A" w:rsidR="56D5E59B" w:rsidRDefault="00C35A59" w:rsidP="2E652E8C">
            <w:pPr>
              <w:jc w:val="center"/>
            </w:pPr>
            <w:r>
              <w:t>CUMPRIDO</w:t>
            </w:r>
          </w:p>
        </w:tc>
        <w:tc>
          <w:tcPr>
            <w:tcW w:w="2656" w:type="dxa"/>
            <w:vAlign w:val="center"/>
          </w:tcPr>
          <w:p w14:paraId="691F385D" w14:textId="3116748F" w:rsidR="2E652E8C" w:rsidRDefault="2E652E8C" w:rsidP="2E652E8C">
            <w:pPr>
              <w:jc w:val="center"/>
            </w:pPr>
          </w:p>
        </w:tc>
      </w:tr>
      <w:tr w:rsidR="2E652E8C" w14:paraId="0A137AEF" w14:textId="77777777" w:rsidTr="0821437D">
        <w:tc>
          <w:tcPr>
            <w:tcW w:w="1336" w:type="dxa"/>
            <w:vAlign w:val="center"/>
          </w:tcPr>
          <w:p w14:paraId="4F00008A" w14:textId="41D362B5" w:rsidR="56D5E59B" w:rsidRDefault="56D5E59B" w:rsidP="2E652E8C">
            <w:pPr>
              <w:jc w:val="center"/>
            </w:pPr>
            <w:r>
              <w:t>Felipy</w:t>
            </w:r>
          </w:p>
        </w:tc>
        <w:tc>
          <w:tcPr>
            <w:tcW w:w="2087" w:type="dxa"/>
            <w:vAlign w:val="center"/>
          </w:tcPr>
          <w:p w14:paraId="7D36BC45" w14:textId="1BE67E31" w:rsidR="56D5E59B" w:rsidRDefault="56D5E59B" w:rsidP="2E652E8C">
            <w:pPr>
              <w:jc w:val="center"/>
            </w:pPr>
            <w:r>
              <w:t xml:space="preserve">Montagem da funcionalidade do Model e DAO do C# </w:t>
            </w:r>
          </w:p>
        </w:tc>
        <w:tc>
          <w:tcPr>
            <w:tcW w:w="1266" w:type="dxa"/>
            <w:vAlign w:val="center"/>
          </w:tcPr>
          <w:p w14:paraId="54D902F7" w14:textId="521249A2" w:rsidR="56D5E59B" w:rsidRDefault="56D5E59B" w:rsidP="2E652E8C">
            <w:pPr>
              <w:jc w:val="center"/>
            </w:pPr>
            <w:r>
              <w:t>16/10</w:t>
            </w:r>
          </w:p>
        </w:tc>
        <w:tc>
          <w:tcPr>
            <w:tcW w:w="1505" w:type="dxa"/>
            <w:vAlign w:val="center"/>
          </w:tcPr>
          <w:p w14:paraId="1BDA6550" w14:textId="79008053" w:rsidR="56D5E59B" w:rsidRDefault="56D5E59B" w:rsidP="2E652E8C">
            <w:pPr>
              <w:jc w:val="center"/>
            </w:pPr>
            <w:r>
              <w:t>16/10</w:t>
            </w:r>
          </w:p>
        </w:tc>
        <w:tc>
          <w:tcPr>
            <w:tcW w:w="1605" w:type="dxa"/>
            <w:vAlign w:val="center"/>
          </w:tcPr>
          <w:p w14:paraId="157CB5FB" w14:textId="7B766D72" w:rsidR="56D5E59B" w:rsidRDefault="56D5E59B" w:rsidP="2E652E8C">
            <w:pPr>
              <w:jc w:val="center"/>
            </w:pPr>
            <w:r>
              <w:t>CUMPRIDO</w:t>
            </w:r>
          </w:p>
        </w:tc>
        <w:tc>
          <w:tcPr>
            <w:tcW w:w="2656" w:type="dxa"/>
            <w:vAlign w:val="center"/>
          </w:tcPr>
          <w:p w14:paraId="6F3000E1" w14:textId="0282C519" w:rsidR="2E652E8C" w:rsidRDefault="2E652E8C" w:rsidP="2E652E8C">
            <w:pPr>
              <w:jc w:val="center"/>
            </w:pPr>
          </w:p>
        </w:tc>
      </w:tr>
    </w:tbl>
    <w:p w14:paraId="738610EB" w14:textId="77777777" w:rsidR="00212A82" w:rsidRPr="00212A82" w:rsidRDefault="00212A82" w:rsidP="00212A82"/>
    <w:p w14:paraId="1594BB8B" w14:textId="77777777" w:rsidR="00F11C7D" w:rsidRPr="00F573A9" w:rsidRDefault="00212A82" w:rsidP="00977F18">
      <w:pPr>
        <w:rPr>
          <w:b/>
        </w:rPr>
      </w:pPr>
      <w:r w:rsidRPr="00F573A9">
        <w:rPr>
          <w:b/>
        </w:rPr>
        <w:t>*STATUS: CUMPRINDO, NÃO CUMPRIDO, EM PARTE</w:t>
      </w:r>
    </w:p>
    <w:sectPr w:rsidR="00F11C7D" w:rsidRPr="00F573A9" w:rsidSect="00F06B43">
      <w:headerReference w:type="default" r:id="rId16"/>
      <w:footerReference w:type="default" r:id="rId17"/>
      <w:pgSz w:w="11906" w:h="16838"/>
      <w:pgMar w:top="426" w:right="720" w:bottom="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1D495" w14:textId="77777777" w:rsidR="00BD3E1A" w:rsidRDefault="00BD3E1A" w:rsidP="00736D0B">
      <w:pPr>
        <w:spacing w:after="0" w:line="240" w:lineRule="auto"/>
      </w:pPr>
      <w:r>
        <w:separator/>
      </w:r>
    </w:p>
  </w:endnote>
  <w:endnote w:type="continuationSeparator" w:id="0">
    <w:p w14:paraId="367D99FC" w14:textId="77777777" w:rsidR="00BD3E1A" w:rsidRDefault="00BD3E1A" w:rsidP="00736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0E7EF5E3" w14:paraId="7BB06719" w14:textId="77777777" w:rsidTr="0E7EF5E3">
      <w:tc>
        <w:tcPr>
          <w:tcW w:w="3485" w:type="dxa"/>
        </w:tcPr>
        <w:p w14:paraId="74FF839B" w14:textId="12E6C23C" w:rsidR="0E7EF5E3" w:rsidRDefault="0E7EF5E3" w:rsidP="0E7EF5E3">
          <w:pPr>
            <w:pStyle w:val="Cabealho"/>
            <w:ind w:left="-115"/>
          </w:pPr>
        </w:p>
      </w:tc>
      <w:tc>
        <w:tcPr>
          <w:tcW w:w="3485" w:type="dxa"/>
        </w:tcPr>
        <w:p w14:paraId="153C92C3" w14:textId="7578C10D" w:rsidR="0E7EF5E3" w:rsidRDefault="0E7EF5E3" w:rsidP="0E7EF5E3">
          <w:pPr>
            <w:pStyle w:val="Cabealho"/>
            <w:jc w:val="center"/>
          </w:pPr>
        </w:p>
      </w:tc>
      <w:tc>
        <w:tcPr>
          <w:tcW w:w="3485" w:type="dxa"/>
        </w:tcPr>
        <w:p w14:paraId="4DD372B3" w14:textId="39D6E767" w:rsidR="0E7EF5E3" w:rsidRDefault="0E7EF5E3" w:rsidP="0E7EF5E3">
          <w:pPr>
            <w:pStyle w:val="Cabealho"/>
            <w:ind w:right="-115"/>
            <w:jc w:val="right"/>
          </w:pPr>
        </w:p>
      </w:tc>
    </w:tr>
  </w:tbl>
  <w:p w14:paraId="416941CD" w14:textId="2D9433E6" w:rsidR="0E7EF5E3" w:rsidRDefault="0E7EF5E3" w:rsidP="0E7EF5E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5360C" w14:textId="77777777" w:rsidR="00BD3E1A" w:rsidRDefault="00BD3E1A" w:rsidP="00736D0B">
      <w:pPr>
        <w:spacing w:after="0" w:line="240" w:lineRule="auto"/>
      </w:pPr>
      <w:r>
        <w:separator/>
      </w:r>
    </w:p>
  </w:footnote>
  <w:footnote w:type="continuationSeparator" w:id="0">
    <w:p w14:paraId="5CE36117" w14:textId="77777777" w:rsidR="00BD3E1A" w:rsidRDefault="00BD3E1A" w:rsidP="00736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12AF9" w14:textId="77777777" w:rsidR="00736D0B" w:rsidRDefault="00736D0B">
    <w:pPr>
      <w:pStyle w:val="Cabealho"/>
    </w:pPr>
    <w:r w:rsidRPr="00977F18">
      <w:rPr>
        <w:b/>
        <w:color w:val="2E74B5" w:themeColor="accent1" w:themeShade="BF"/>
        <w:sz w:val="32"/>
        <w:szCs w:val="32"/>
      </w:rPr>
      <w:ptab w:relativeTo="margin" w:alignment="center" w:leader="none"/>
    </w:r>
    <w:r w:rsidR="00120447" w:rsidRPr="00977F18">
      <w:rPr>
        <w:b/>
        <w:color w:val="2E74B5" w:themeColor="accent1" w:themeShade="BF"/>
        <w:sz w:val="32"/>
        <w:szCs w:val="32"/>
      </w:rPr>
      <w:t>PROJETO INTEGRADOR</w:t>
    </w:r>
    <w:r w:rsidRPr="00977F18">
      <w:rPr>
        <w:b/>
        <w:color w:val="2E74B5" w:themeColor="accent1" w:themeShade="BF"/>
        <w:sz w:val="32"/>
        <w:szCs w:val="32"/>
      </w:rPr>
      <w:ptab w:relativeTo="margin" w:alignment="right" w:leader="none"/>
    </w:r>
    <w:r>
      <w:rPr>
        <w:noProof/>
        <w:lang w:eastAsia="pt-BR"/>
      </w:rPr>
      <w:drawing>
        <wp:inline distT="0" distB="0" distL="0" distR="0" wp14:anchorId="04DA8813" wp14:editId="07777777">
          <wp:extent cx="981075" cy="6112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nac.png"/>
                  <pic:cNvPicPr/>
                </pic:nvPicPr>
                <pic:blipFill>
                  <a:blip r:embed="rId1">
                    <a:extLst>
                      <a:ext uri="{28A0092B-C50C-407E-A947-70E740481C1C}">
                        <a14:useLocalDpi xmlns:a14="http://schemas.microsoft.com/office/drawing/2010/main" val="0"/>
                      </a:ext>
                    </a:extLst>
                  </a:blip>
                  <a:stretch>
                    <a:fillRect/>
                  </a:stretch>
                </pic:blipFill>
                <pic:spPr>
                  <a:xfrm>
                    <a:off x="0" y="0"/>
                    <a:ext cx="1082738" cy="674629"/>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OAK758FBKOvVDb" int2:id="wdxKnamp">
      <int2:state int2:value="Rejected" int2:type="LegacyProofing"/>
    </int2:textHash>
    <int2:textHash int2:hashCode="/GyXg94I15xdqk" int2:id="Yi1NB7sE">
      <int2:state int2:value="Rejected" int2:type="LegacyProofing"/>
    </int2:textHash>
    <int2:textHash int2:hashCode="JUcGgizHfuSrZg" int2:id="61Nc1eQv">
      <int2:state int2:value="Rejected" int2:type="LegacyProofing"/>
    </int2:textHash>
    <int2:textHash int2:hashCode="jzoHVDmI5Gc9yu" int2:id="r8N2EaJI">
      <int2:state int2:value="Rejected" int2:type="LegacyProofing"/>
    </int2:textHash>
    <int2:textHash int2:hashCode="H9wdwV23CyZPUf" int2:id="Ct7SrCJH">
      <int2:state int2:value="Rejected" int2:type="LegacyProofing"/>
    </int2:textHash>
    <int2:textHash int2:hashCode="git1aLfYzYs2JA" int2:id="eVODCAN8">
      <int2:state int2:value="Rejected" int2:type="LegacyProofing"/>
    </int2:textHash>
    <int2:textHash int2:hashCode="8iX+9lgAJChETC" int2:id="SU1txpAL">
      <int2:state int2:value="Rejected" int2:type="LegacyProofing"/>
    </int2:textHash>
    <int2:textHash int2:hashCode="2K0ksN1ErG/tTb" int2:id="uJeXXGfy">
      <int2:state int2:value="Rejected" int2:type="LegacyProofing"/>
    </int2:textHash>
    <int2:textHash int2:hashCode="QtZS5PlMymzgEh" int2:id="PP1c1Csc">
      <int2:state int2:value="Rejected" int2:type="LegacyProofing"/>
    </int2:textHash>
    <int2:textHash int2:hashCode="FCgoCZbdcPrNJP" int2:id="xMH98utH">
      <int2:state int2:value="Rejected" int2:type="LegacyProofing"/>
    </int2:textHash>
    <int2:textHash int2:hashCode="ukH984GJc4OjU2" int2:id="GhbzkOCH">
      <int2:state int2:value="Rejected" int2:type="LegacyProofing"/>
    </int2:textHash>
    <int2:textHash int2:hashCode="OlYRBxYyOxFErT" int2:id="Ldm5iFzA">
      <int2:state int2:value="Rejected" int2:type="LegacyProofing"/>
    </int2:textHash>
    <int2:textHash int2:hashCode="52iOofrFcluOO7" int2:id="O64Q0qqC">
      <int2:state int2:value="Rejected" int2:type="LegacyProofing"/>
    </int2:textHash>
    <int2:textHash int2:hashCode="rZcfo3gGKGL4X9" int2:id="UDYmAtQd">
      <int2:state int2:value="Rejected" int2:type="LegacyProofing"/>
    </int2:textHash>
    <int2:textHash int2:hashCode="ToYlA2dtKj990N" int2:id="mNeCobWj">
      <int2:state int2:value="Rejected" int2:type="LegacyProofing"/>
    </int2:textHash>
    <int2:textHash int2:hashCode="beAdV6V0W1tPax" int2:id="lrx6mCrQ">
      <int2:state int2:value="Rejected" int2:type="LegacyProofing"/>
    </int2:textHash>
    <int2:textHash int2:hashCode="XvtKwiEvEJ68iJ" int2:id="exeEYrew">
      <int2:state int2:value="Rejected" int2:type="LegacyProofing"/>
    </int2:textHash>
    <int2:textHash int2:hashCode="IVg+BXdQzKVxIp" int2:id="iOlzcCLO">
      <int2:state int2:value="Rejected" int2:type="LegacyProofing"/>
    </int2:textHash>
    <int2:textHash int2:hashCode="XTqP0XSgslUvrG" int2:id="FPe228zL">
      <int2:state int2:value="Rejected" int2:type="LegacyProofing"/>
    </int2:textHash>
    <int2:textHash int2:hashCode="cvD6Scapnrxgp5" int2:id="1z2IgMKW">
      <int2:state int2:value="Rejected" int2:type="LegacyProofing"/>
    </int2:textHash>
    <int2:textHash int2:hashCode="2JnzucTwX2myIc" int2:id="R3V19V97">
      <int2:state int2:value="Rejected" int2:type="LegacyProofing"/>
    </int2:textHash>
    <int2:textHash int2:hashCode="+hoKOtKLsp9Ngh" int2:id="HLUGvj3T">
      <int2:state int2:value="Rejected" int2:type="LegacyProofing"/>
    </int2:textHash>
    <int2:textHash int2:hashCode="2nt0hd/ff8GyGl" int2:id="wbqEysAp">
      <int2:state int2:value="Rejected" int2:type="LegacyProofing"/>
    </int2:textHash>
    <int2:textHash int2:hashCode="LDuXxpepTymXzq" int2:id="VSs0zhEY">
      <int2:state int2:value="Rejected" int2:type="LegacyProofing"/>
    </int2:textHash>
    <int2:textHash int2:hashCode="MQqcVQFxGXg8OK" int2:id="9BSVyquL">
      <int2:state int2:value="Rejected" int2:type="LegacyProofing"/>
    </int2:textHash>
    <int2:textHash int2:hashCode="h0Azrsq1umZGJP" int2:id="BI9G5Hqs">
      <int2:state int2:value="Rejected" int2:type="LegacyProofing"/>
    </int2:textHash>
    <int2:textHash int2:hashCode="7FmdrDnhIYEqze" int2:id="fOLSw9At">
      <int2:state int2:value="Rejected" int2:type="LegacyProofing"/>
    </int2:textHash>
    <int2:textHash int2:hashCode="sbNZLd8ITdrQtt" int2:id="x0862imj">
      <int2:state int2:value="Rejected" int2:type="LegacyProofing"/>
    </int2:textHash>
    <int2:textHash int2:hashCode="0EslRVqFdeMzSW" int2:id="ytDbWGgf">
      <int2:state int2:value="Rejected" int2:type="LegacyProofing"/>
    </int2:textHash>
    <int2:textHash int2:hashCode="f/yn2cSHFs74zz" int2:id="LQPV3W0V">
      <int2:state int2:value="Rejected" int2:type="LegacyProofing"/>
    </int2:textHash>
    <int2:textHash int2:hashCode="keVDjeNl/jZUVS" int2:id="r4xaflWD">
      <int2:state int2:value="Rejected" int2:type="LegacyProofing"/>
    </int2:textHash>
    <int2:textHash int2:hashCode="/3DyZjy/VKGZbH" int2:id="ZJabFKFM">
      <int2:state int2:value="Rejected" int2:type="LegacyProofing"/>
    </int2:textHash>
    <int2:textHash int2:hashCode="mZo0GdmVnTw5sR" int2:id="j15hOFiJ">
      <int2:state int2:value="Rejected" int2:type="LegacyProofing"/>
    </int2:textHash>
    <int2:textHash int2:hashCode="N3zhU2M901vpB+" int2:id="kmrJAtGW">
      <int2:state int2:value="Rejected" int2:type="LegacyProofing"/>
    </int2:textHash>
    <int2:textHash int2:hashCode="zIjEDs5BWqgQUi" int2:id="GI5vwSdj">
      <int2:state int2:value="Rejected" int2:type="LegacyProofing"/>
    </int2:textHash>
    <int2:textHash int2:hashCode="isK9CitB2n10X8" int2:id="juvKpnzF">
      <int2:state int2:value="Rejected" int2:type="LegacyProofing"/>
    </int2:textHash>
    <int2:textHash int2:hashCode="73ChcEjyg4sQHM" int2:id="doBqCK3x">
      <int2:state int2:value="Rejected" int2:type="LegacyProofing"/>
    </int2:textHash>
    <int2:textHash int2:hashCode="+pN3dizlouZIWL" int2:id="pmHHUItG">
      <int2:state int2:value="Rejected" int2:type="LegacyProofing"/>
    </int2:textHash>
    <int2:textHash int2:hashCode="+79yXwcCvvVlTp" int2:id="Yy8IxXD7">
      <int2:state int2:value="Rejected" int2:type="LegacyProofing"/>
    </int2:textHash>
    <int2:textHash int2:hashCode="ItxyARQJ6+Mq30" int2:id="OPmdZbVA">
      <int2:state int2:value="Rejected" int2:type="LegacyProofing"/>
    </int2:textHash>
    <int2:textHash int2:hashCode="OnvYZLLGwf/zIn" int2:id="jSH8lTG2">
      <int2:state int2:value="Rejected" int2:type="LegacyProofing"/>
    </int2:textHash>
    <int2:textHash int2:hashCode="kHW9dgXhWnP8qJ" int2:id="qrof1AjU">
      <int2:state int2:value="Rejected" int2:type="LegacyProofing"/>
    </int2:textHash>
    <int2:textHash int2:hashCode="Xl53LgHrpDaTqG" int2:id="h49X3Hz0">
      <int2:state int2:value="Rejected" int2:type="LegacyProofing"/>
    </int2:textHash>
    <int2:textHash int2:hashCode="rYy0XB503nBAqG" int2:id="GVmdjm3O">
      <int2:state int2:value="Rejected" int2:type="LegacyProofing"/>
    </int2:textHash>
    <int2:textHash int2:hashCode="J7DJhZSPj0fEqY" int2:id="5PDFzMuf">
      <int2:state int2:value="Rejected" int2:type="LegacyProofing"/>
    </int2:textHash>
    <int2:textHash int2:hashCode="CCErbSie4XHnY4" int2:id="WLmTQfNj">
      <int2:state int2:value="Rejected" int2:type="LegacyProofing"/>
    </int2:textHash>
    <int2:textHash int2:hashCode="x1J/RBOpO8afpQ" int2:id="5kD64YyD">
      <int2:state int2:value="Rejected" int2:type="LegacyProofing"/>
    </int2:textHash>
    <int2:textHash int2:hashCode="KvGy7D13TcTysD" int2:id="szKSLvQI">
      <int2:state int2:value="Rejected" int2:type="LegacyProofing"/>
    </int2:textHash>
    <int2:textHash int2:hashCode="mjQfhUxHs3/p61" int2:id="QmCRSY9E">
      <int2:state int2:value="Rejected" int2:type="LegacyProofing"/>
    </int2:textHash>
    <int2:textHash int2:hashCode="6+piR9Xib+FG4/" int2:id="EMJCl23l">
      <int2:state int2:value="Rejected" int2:type="LegacyProofing"/>
    </int2:textHash>
    <int2:textHash int2:hashCode="YVdAR5XEmg5cVM" int2:id="wFAdLEZk">
      <int2:state int2:value="Rejected" int2:type="LegacyProofing"/>
    </int2:textHash>
    <int2:textHash int2:hashCode="K9YDvfw5wAFdDZ" int2:id="okQdu9AN">
      <int2:state int2:value="Rejected" int2:type="LegacyProofing"/>
    </int2:textHash>
    <int2:textHash int2:hashCode="xykrvOotA6J8xl" int2:id="hy29nPdm">
      <int2:state int2:value="Rejected" int2:type="LegacyProofing"/>
    </int2:textHash>
    <int2:bookmark int2:bookmarkName="_Int_k3MdESk9" int2:invalidationBookmarkName="" int2:hashCode="hvfkN/qlp/zhXR" int2:id="BoeT6DzB">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77E"/>
    <w:multiLevelType w:val="multilevel"/>
    <w:tmpl w:val="ED7C56D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848B9E"/>
    <w:multiLevelType w:val="hybridMultilevel"/>
    <w:tmpl w:val="46627B84"/>
    <w:lvl w:ilvl="0" w:tplc="FD6CCB96">
      <w:start w:val="1"/>
      <w:numFmt w:val="bullet"/>
      <w:lvlText w:val=""/>
      <w:lvlJc w:val="left"/>
      <w:pPr>
        <w:ind w:left="360" w:hanging="360"/>
      </w:pPr>
      <w:rPr>
        <w:rFonts w:ascii="Symbol" w:hAnsi="Symbol" w:hint="default"/>
      </w:rPr>
    </w:lvl>
    <w:lvl w:ilvl="1" w:tplc="EAD444C4">
      <w:start w:val="1"/>
      <w:numFmt w:val="bullet"/>
      <w:lvlText w:val="o"/>
      <w:lvlJc w:val="left"/>
      <w:pPr>
        <w:ind w:left="1440" w:hanging="360"/>
      </w:pPr>
      <w:rPr>
        <w:rFonts w:ascii="Courier New" w:hAnsi="Courier New" w:hint="default"/>
      </w:rPr>
    </w:lvl>
    <w:lvl w:ilvl="2" w:tplc="8E6A14A6">
      <w:start w:val="1"/>
      <w:numFmt w:val="bullet"/>
      <w:lvlText w:val=""/>
      <w:lvlJc w:val="left"/>
      <w:pPr>
        <w:ind w:left="2160" w:hanging="360"/>
      </w:pPr>
      <w:rPr>
        <w:rFonts w:ascii="Wingdings" w:hAnsi="Wingdings" w:hint="default"/>
      </w:rPr>
    </w:lvl>
    <w:lvl w:ilvl="3" w:tplc="8D406F64">
      <w:start w:val="1"/>
      <w:numFmt w:val="bullet"/>
      <w:lvlText w:val=""/>
      <w:lvlJc w:val="left"/>
      <w:pPr>
        <w:ind w:left="2880" w:hanging="360"/>
      </w:pPr>
      <w:rPr>
        <w:rFonts w:ascii="Symbol" w:hAnsi="Symbol" w:hint="default"/>
      </w:rPr>
    </w:lvl>
    <w:lvl w:ilvl="4" w:tplc="BCD83F40">
      <w:start w:val="1"/>
      <w:numFmt w:val="bullet"/>
      <w:lvlText w:val="o"/>
      <w:lvlJc w:val="left"/>
      <w:pPr>
        <w:ind w:left="3600" w:hanging="360"/>
      </w:pPr>
      <w:rPr>
        <w:rFonts w:ascii="Courier New" w:hAnsi="Courier New" w:hint="default"/>
      </w:rPr>
    </w:lvl>
    <w:lvl w:ilvl="5" w:tplc="FCEC7A36">
      <w:start w:val="1"/>
      <w:numFmt w:val="bullet"/>
      <w:lvlText w:val=""/>
      <w:lvlJc w:val="left"/>
      <w:pPr>
        <w:ind w:left="4320" w:hanging="360"/>
      </w:pPr>
      <w:rPr>
        <w:rFonts w:ascii="Wingdings" w:hAnsi="Wingdings" w:hint="default"/>
      </w:rPr>
    </w:lvl>
    <w:lvl w:ilvl="6" w:tplc="E0E66A4E">
      <w:start w:val="1"/>
      <w:numFmt w:val="bullet"/>
      <w:lvlText w:val=""/>
      <w:lvlJc w:val="left"/>
      <w:pPr>
        <w:ind w:left="5040" w:hanging="360"/>
      </w:pPr>
      <w:rPr>
        <w:rFonts w:ascii="Symbol" w:hAnsi="Symbol" w:hint="default"/>
      </w:rPr>
    </w:lvl>
    <w:lvl w:ilvl="7" w:tplc="B8F652EC">
      <w:start w:val="1"/>
      <w:numFmt w:val="bullet"/>
      <w:lvlText w:val="o"/>
      <w:lvlJc w:val="left"/>
      <w:pPr>
        <w:ind w:left="5760" w:hanging="360"/>
      </w:pPr>
      <w:rPr>
        <w:rFonts w:ascii="Courier New" w:hAnsi="Courier New" w:hint="default"/>
      </w:rPr>
    </w:lvl>
    <w:lvl w:ilvl="8" w:tplc="80802420">
      <w:start w:val="1"/>
      <w:numFmt w:val="bullet"/>
      <w:lvlText w:val=""/>
      <w:lvlJc w:val="left"/>
      <w:pPr>
        <w:ind w:left="6480" w:hanging="360"/>
      </w:pPr>
      <w:rPr>
        <w:rFonts w:ascii="Wingdings" w:hAnsi="Wingdings" w:hint="default"/>
      </w:rPr>
    </w:lvl>
  </w:abstractNum>
  <w:abstractNum w:abstractNumId="2" w15:restartNumberingAfterBreak="0">
    <w:nsid w:val="151C7F7E"/>
    <w:multiLevelType w:val="multilevel"/>
    <w:tmpl w:val="84FC3EA8"/>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3C14300"/>
    <w:multiLevelType w:val="hybridMultilevel"/>
    <w:tmpl w:val="3258CC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4B8089"/>
    <w:multiLevelType w:val="hybridMultilevel"/>
    <w:tmpl w:val="D728D23C"/>
    <w:lvl w:ilvl="0" w:tplc="DC6CCFC8">
      <w:start w:val="1"/>
      <w:numFmt w:val="bullet"/>
      <w:lvlText w:val=""/>
      <w:lvlJc w:val="left"/>
      <w:pPr>
        <w:ind w:left="720" w:hanging="360"/>
      </w:pPr>
      <w:rPr>
        <w:rFonts w:ascii="Symbol" w:hAnsi="Symbol" w:hint="default"/>
      </w:rPr>
    </w:lvl>
    <w:lvl w:ilvl="1" w:tplc="D112225E">
      <w:start w:val="1"/>
      <w:numFmt w:val="bullet"/>
      <w:lvlText w:val="o"/>
      <w:lvlJc w:val="left"/>
      <w:pPr>
        <w:ind w:left="1440" w:hanging="360"/>
      </w:pPr>
      <w:rPr>
        <w:rFonts w:ascii="Courier New" w:hAnsi="Courier New" w:hint="default"/>
      </w:rPr>
    </w:lvl>
    <w:lvl w:ilvl="2" w:tplc="EBB65BBC">
      <w:start w:val="1"/>
      <w:numFmt w:val="bullet"/>
      <w:lvlText w:val=""/>
      <w:lvlJc w:val="left"/>
      <w:pPr>
        <w:ind w:left="2160" w:hanging="360"/>
      </w:pPr>
      <w:rPr>
        <w:rFonts w:ascii="Wingdings" w:hAnsi="Wingdings" w:hint="default"/>
      </w:rPr>
    </w:lvl>
    <w:lvl w:ilvl="3" w:tplc="A31032A0">
      <w:start w:val="1"/>
      <w:numFmt w:val="bullet"/>
      <w:lvlText w:val=""/>
      <w:lvlJc w:val="left"/>
      <w:pPr>
        <w:ind w:left="2880" w:hanging="360"/>
      </w:pPr>
      <w:rPr>
        <w:rFonts w:ascii="Symbol" w:hAnsi="Symbol" w:hint="default"/>
      </w:rPr>
    </w:lvl>
    <w:lvl w:ilvl="4" w:tplc="982C6048">
      <w:start w:val="1"/>
      <w:numFmt w:val="bullet"/>
      <w:lvlText w:val="o"/>
      <w:lvlJc w:val="left"/>
      <w:pPr>
        <w:ind w:left="3600" w:hanging="360"/>
      </w:pPr>
      <w:rPr>
        <w:rFonts w:ascii="Courier New" w:hAnsi="Courier New" w:hint="default"/>
      </w:rPr>
    </w:lvl>
    <w:lvl w:ilvl="5" w:tplc="0040D906">
      <w:start w:val="1"/>
      <w:numFmt w:val="bullet"/>
      <w:lvlText w:val=""/>
      <w:lvlJc w:val="left"/>
      <w:pPr>
        <w:ind w:left="4320" w:hanging="360"/>
      </w:pPr>
      <w:rPr>
        <w:rFonts w:ascii="Wingdings" w:hAnsi="Wingdings" w:hint="default"/>
      </w:rPr>
    </w:lvl>
    <w:lvl w:ilvl="6" w:tplc="5CA243EE">
      <w:start w:val="1"/>
      <w:numFmt w:val="bullet"/>
      <w:lvlText w:val=""/>
      <w:lvlJc w:val="left"/>
      <w:pPr>
        <w:ind w:left="5040" w:hanging="360"/>
      </w:pPr>
      <w:rPr>
        <w:rFonts w:ascii="Symbol" w:hAnsi="Symbol" w:hint="default"/>
      </w:rPr>
    </w:lvl>
    <w:lvl w:ilvl="7" w:tplc="5BB47E80">
      <w:start w:val="1"/>
      <w:numFmt w:val="bullet"/>
      <w:lvlText w:val="o"/>
      <w:lvlJc w:val="left"/>
      <w:pPr>
        <w:ind w:left="5760" w:hanging="360"/>
      </w:pPr>
      <w:rPr>
        <w:rFonts w:ascii="Courier New" w:hAnsi="Courier New" w:hint="default"/>
      </w:rPr>
    </w:lvl>
    <w:lvl w:ilvl="8" w:tplc="5824BA34">
      <w:start w:val="1"/>
      <w:numFmt w:val="bullet"/>
      <w:lvlText w:val=""/>
      <w:lvlJc w:val="left"/>
      <w:pPr>
        <w:ind w:left="6480" w:hanging="360"/>
      </w:pPr>
      <w:rPr>
        <w:rFonts w:ascii="Wingdings" w:hAnsi="Wingdings" w:hint="default"/>
      </w:rPr>
    </w:lvl>
  </w:abstractNum>
  <w:abstractNum w:abstractNumId="5" w15:restartNumberingAfterBreak="0">
    <w:nsid w:val="62495964"/>
    <w:multiLevelType w:val="hybridMultilevel"/>
    <w:tmpl w:val="84FC3EA8"/>
    <w:lvl w:ilvl="0" w:tplc="5B566C5A">
      <w:start w:val="1"/>
      <w:numFmt w:val="decimal"/>
      <w:lvlText w:val="%1."/>
      <w:lvlJc w:val="left"/>
      <w:pPr>
        <w:ind w:left="0" w:firstLine="0"/>
      </w:pPr>
    </w:lvl>
    <w:lvl w:ilvl="1" w:tplc="1FC4E954">
      <w:numFmt w:val="decimal"/>
      <w:lvlText w:val=""/>
      <w:lvlJc w:val="left"/>
      <w:pPr>
        <w:ind w:left="0" w:firstLine="0"/>
      </w:pPr>
    </w:lvl>
    <w:lvl w:ilvl="2" w:tplc="FCF04238">
      <w:numFmt w:val="decimal"/>
      <w:lvlText w:val=""/>
      <w:lvlJc w:val="left"/>
      <w:pPr>
        <w:ind w:left="0" w:firstLine="0"/>
      </w:pPr>
    </w:lvl>
    <w:lvl w:ilvl="3" w:tplc="CCAEA4D8">
      <w:numFmt w:val="decimal"/>
      <w:lvlText w:val=""/>
      <w:lvlJc w:val="left"/>
      <w:pPr>
        <w:ind w:left="0" w:firstLine="0"/>
      </w:pPr>
    </w:lvl>
    <w:lvl w:ilvl="4" w:tplc="72EEAC12">
      <w:numFmt w:val="decimal"/>
      <w:lvlText w:val=""/>
      <w:lvlJc w:val="left"/>
      <w:pPr>
        <w:ind w:left="0" w:firstLine="0"/>
      </w:pPr>
    </w:lvl>
    <w:lvl w:ilvl="5" w:tplc="E2E63ABA">
      <w:numFmt w:val="decimal"/>
      <w:lvlText w:val=""/>
      <w:lvlJc w:val="left"/>
      <w:pPr>
        <w:ind w:left="0" w:firstLine="0"/>
      </w:pPr>
    </w:lvl>
    <w:lvl w:ilvl="6" w:tplc="84CC05BE">
      <w:numFmt w:val="decimal"/>
      <w:lvlText w:val=""/>
      <w:lvlJc w:val="left"/>
      <w:pPr>
        <w:ind w:left="0" w:firstLine="0"/>
      </w:pPr>
    </w:lvl>
    <w:lvl w:ilvl="7" w:tplc="ADBA6CCA">
      <w:numFmt w:val="decimal"/>
      <w:lvlText w:val=""/>
      <w:lvlJc w:val="left"/>
      <w:pPr>
        <w:ind w:left="0" w:firstLine="0"/>
      </w:pPr>
    </w:lvl>
    <w:lvl w:ilvl="8" w:tplc="22347C54">
      <w:numFmt w:val="decimal"/>
      <w:lvlText w:val=""/>
      <w:lvlJc w:val="left"/>
      <w:pPr>
        <w:ind w:left="0" w:firstLine="0"/>
      </w:pPr>
    </w:lvl>
  </w:abstractNum>
  <w:abstractNum w:abstractNumId="6" w15:restartNumberingAfterBreak="0">
    <w:nsid w:val="67FA3F85"/>
    <w:multiLevelType w:val="hybridMultilevel"/>
    <w:tmpl w:val="84FC3EA8"/>
    <w:lvl w:ilvl="0" w:tplc="2F4CF23C">
      <w:start w:val="1"/>
      <w:numFmt w:val="decimal"/>
      <w:lvlText w:val="%1."/>
      <w:lvlJc w:val="left"/>
      <w:pPr>
        <w:ind w:left="0" w:firstLine="0"/>
      </w:pPr>
    </w:lvl>
    <w:lvl w:ilvl="1" w:tplc="8FEE2CF6">
      <w:numFmt w:val="decimal"/>
      <w:lvlText w:val=""/>
      <w:lvlJc w:val="left"/>
      <w:pPr>
        <w:ind w:left="0" w:firstLine="0"/>
      </w:pPr>
    </w:lvl>
    <w:lvl w:ilvl="2" w:tplc="2A4057EC">
      <w:numFmt w:val="decimal"/>
      <w:lvlText w:val=""/>
      <w:lvlJc w:val="left"/>
      <w:pPr>
        <w:ind w:left="0" w:firstLine="0"/>
      </w:pPr>
    </w:lvl>
    <w:lvl w:ilvl="3" w:tplc="4D04E844">
      <w:numFmt w:val="decimal"/>
      <w:lvlText w:val=""/>
      <w:lvlJc w:val="left"/>
      <w:pPr>
        <w:ind w:left="0" w:firstLine="0"/>
      </w:pPr>
    </w:lvl>
    <w:lvl w:ilvl="4" w:tplc="0F0CA600">
      <w:numFmt w:val="decimal"/>
      <w:lvlText w:val=""/>
      <w:lvlJc w:val="left"/>
      <w:pPr>
        <w:ind w:left="0" w:firstLine="0"/>
      </w:pPr>
    </w:lvl>
    <w:lvl w:ilvl="5" w:tplc="FF9E0ADC">
      <w:numFmt w:val="decimal"/>
      <w:lvlText w:val=""/>
      <w:lvlJc w:val="left"/>
      <w:pPr>
        <w:ind w:left="0" w:firstLine="0"/>
      </w:pPr>
    </w:lvl>
    <w:lvl w:ilvl="6" w:tplc="0B6EE7D6">
      <w:numFmt w:val="decimal"/>
      <w:lvlText w:val=""/>
      <w:lvlJc w:val="left"/>
      <w:pPr>
        <w:ind w:left="0" w:firstLine="0"/>
      </w:pPr>
    </w:lvl>
    <w:lvl w:ilvl="7" w:tplc="B25C02FC">
      <w:numFmt w:val="decimal"/>
      <w:lvlText w:val=""/>
      <w:lvlJc w:val="left"/>
      <w:pPr>
        <w:ind w:left="0" w:firstLine="0"/>
      </w:pPr>
    </w:lvl>
    <w:lvl w:ilvl="8" w:tplc="D2B88932">
      <w:numFmt w:val="decimal"/>
      <w:lvlText w:val=""/>
      <w:lvlJc w:val="left"/>
      <w:pPr>
        <w:ind w:left="0" w:firstLine="0"/>
      </w:pPr>
    </w:lvl>
  </w:abstractNum>
  <w:abstractNum w:abstractNumId="7" w15:restartNumberingAfterBreak="0">
    <w:nsid w:val="6BF2B7BB"/>
    <w:multiLevelType w:val="hybridMultilevel"/>
    <w:tmpl w:val="CABC0AFA"/>
    <w:lvl w:ilvl="0" w:tplc="776E34C8">
      <w:start w:val="1"/>
      <w:numFmt w:val="bullet"/>
      <w:lvlText w:val=""/>
      <w:lvlJc w:val="left"/>
      <w:pPr>
        <w:ind w:left="720" w:hanging="360"/>
      </w:pPr>
      <w:rPr>
        <w:rFonts w:ascii="Symbol" w:hAnsi="Symbol" w:hint="default"/>
      </w:rPr>
    </w:lvl>
    <w:lvl w:ilvl="1" w:tplc="49849F5C">
      <w:start w:val="1"/>
      <w:numFmt w:val="bullet"/>
      <w:lvlText w:val="o"/>
      <w:lvlJc w:val="left"/>
      <w:pPr>
        <w:ind w:left="1440" w:hanging="360"/>
      </w:pPr>
      <w:rPr>
        <w:rFonts w:ascii="Courier New" w:hAnsi="Courier New" w:hint="default"/>
      </w:rPr>
    </w:lvl>
    <w:lvl w:ilvl="2" w:tplc="207EE55A">
      <w:start w:val="1"/>
      <w:numFmt w:val="bullet"/>
      <w:lvlText w:val=""/>
      <w:lvlJc w:val="left"/>
      <w:pPr>
        <w:ind w:left="2160" w:hanging="360"/>
      </w:pPr>
      <w:rPr>
        <w:rFonts w:ascii="Wingdings" w:hAnsi="Wingdings" w:hint="default"/>
      </w:rPr>
    </w:lvl>
    <w:lvl w:ilvl="3" w:tplc="6F463324">
      <w:start w:val="1"/>
      <w:numFmt w:val="bullet"/>
      <w:lvlText w:val=""/>
      <w:lvlJc w:val="left"/>
      <w:pPr>
        <w:ind w:left="2880" w:hanging="360"/>
      </w:pPr>
      <w:rPr>
        <w:rFonts w:ascii="Symbol" w:hAnsi="Symbol" w:hint="default"/>
      </w:rPr>
    </w:lvl>
    <w:lvl w:ilvl="4" w:tplc="55366AAE">
      <w:start w:val="1"/>
      <w:numFmt w:val="bullet"/>
      <w:lvlText w:val="o"/>
      <w:lvlJc w:val="left"/>
      <w:pPr>
        <w:ind w:left="3600" w:hanging="360"/>
      </w:pPr>
      <w:rPr>
        <w:rFonts w:ascii="Courier New" w:hAnsi="Courier New" w:hint="default"/>
      </w:rPr>
    </w:lvl>
    <w:lvl w:ilvl="5" w:tplc="ECE0EA8E">
      <w:start w:val="1"/>
      <w:numFmt w:val="bullet"/>
      <w:lvlText w:val=""/>
      <w:lvlJc w:val="left"/>
      <w:pPr>
        <w:ind w:left="4320" w:hanging="360"/>
      </w:pPr>
      <w:rPr>
        <w:rFonts w:ascii="Wingdings" w:hAnsi="Wingdings" w:hint="default"/>
      </w:rPr>
    </w:lvl>
    <w:lvl w:ilvl="6" w:tplc="F61066B2">
      <w:start w:val="1"/>
      <w:numFmt w:val="bullet"/>
      <w:lvlText w:val=""/>
      <w:lvlJc w:val="left"/>
      <w:pPr>
        <w:ind w:left="5040" w:hanging="360"/>
      </w:pPr>
      <w:rPr>
        <w:rFonts w:ascii="Symbol" w:hAnsi="Symbol" w:hint="default"/>
      </w:rPr>
    </w:lvl>
    <w:lvl w:ilvl="7" w:tplc="217AC8CA">
      <w:start w:val="1"/>
      <w:numFmt w:val="bullet"/>
      <w:lvlText w:val="o"/>
      <w:lvlJc w:val="left"/>
      <w:pPr>
        <w:ind w:left="5760" w:hanging="360"/>
      </w:pPr>
      <w:rPr>
        <w:rFonts w:ascii="Courier New" w:hAnsi="Courier New" w:hint="default"/>
      </w:rPr>
    </w:lvl>
    <w:lvl w:ilvl="8" w:tplc="73642BF6">
      <w:start w:val="1"/>
      <w:numFmt w:val="bullet"/>
      <w:lvlText w:val=""/>
      <w:lvlJc w:val="left"/>
      <w:pPr>
        <w:ind w:left="6480" w:hanging="360"/>
      </w:pPr>
      <w:rPr>
        <w:rFonts w:ascii="Wingdings" w:hAnsi="Wingdings" w:hint="default"/>
      </w:rPr>
    </w:lvl>
  </w:abstractNum>
  <w:abstractNum w:abstractNumId="8" w15:restartNumberingAfterBreak="0">
    <w:nsid w:val="761C702C"/>
    <w:multiLevelType w:val="hybridMultilevel"/>
    <w:tmpl w:val="DFE4D8CA"/>
    <w:lvl w:ilvl="0" w:tplc="FFFFFFF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42995551">
    <w:abstractNumId w:val="1"/>
  </w:num>
  <w:num w:numId="2" w16cid:durableId="812481591">
    <w:abstractNumId w:val="7"/>
  </w:num>
  <w:num w:numId="3" w16cid:durableId="2108767663">
    <w:abstractNumId w:val="4"/>
  </w:num>
  <w:num w:numId="4" w16cid:durableId="349531074">
    <w:abstractNumId w:val="3"/>
  </w:num>
  <w:num w:numId="5" w16cid:durableId="1178039430">
    <w:abstractNumId w:val="2"/>
  </w:num>
  <w:num w:numId="6" w16cid:durableId="1008412715">
    <w:abstractNumId w:val="5"/>
  </w:num>
  <w:num w:numId="7" w16cid:durableId="1167018941">
    <w:abstractNumId w:val="6"/>
  </w:num>
  <w:num w:numId="8" w16cid:durableId="1263882676">
    <w:abstractNumId w:val="8"/>
  </w:num>
  <w:num w:numId="9" w16cid:durableId="51499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B43"/>
    <w:rsid w:val="00037E79"/>
    <w:rsid w:val="000C0957"/>
    <w:rsid w:val="000C7DD1"/>
    <w:rsid w:val="000D3AA5"/>
    <w:rsid w:val="0011532B"/>
    <w:rsid w:val="00120447"/>
    <w:rsid w:val="00131763"/>
    <w:rsid w:val="001413AC"/>
    <w:rsid w:val="001420DB"/>
    <w:rsid w:val="00154442"/>
    <w:rsid w:val="00154647"/>
    <w:rsid w:val="001734CA"/>
    <w:rsid w:val="0018728D"/>
    <w:rsid w:val="00212A82"/>
    <w:rsid w:val="00213BAB"/>
    <w:rsid w:val="0024295D"/>
    <w:rsid w:val="00243FF6"/>
    <w:rsid w:val="00280A79"/>
    <w:rsid w:val="003364E7"/>
    <w:rsid w:val="0035539E"/>
    <w:rsid w:val="00392290"/>
    <w:rsid w:val="003A7DEB"/>
    <w:rsid w:val="004028DD"/>
    <w:rsid w:val="00417ED3"/>
    <w:rsid w:val="00436AB2"/>
    <w:rsid w:val="0043CAA6"/>
    <w:rsid w:val="004611E9"/>
    <w:rsid w:val="00483A06"/>
    <w:rsid w:val="00494137"/>
    <w:rsid w:val="00500EA8"/>
    <w:rsid w:val="00541071"/>
    <w:rsid w:val="005417B6"/>
    <w:rsid w:val="00565D2D"/>
    <w:rsid w:val="0057490B"/>
    <w:rsid w:val="005B6B7C"/>
    <w:rsid w:val="005C29BF"/>
    <w:rsid w:val="0060560F"/>
    <w:rsid w:val="006958AC"/>
    <w:rsid w:val="006AC910"/>
    <w:rsid w:val="00736D0B"/>
    <w:rsid w:val="007AFEEF"/>
    <w:rsid w:val="00815E89"/>
    <w:rsid w:val="00867951"/>
    <w:rsid w:val="00895777"/>
    <w:rsid w:val="008C5195"/>
    <w:rsid w:val="009126DF"/>
    <w:rsid w:val="009159AC"/>
    <w:rsid w:val="00916B4A"/>
    <w:rsid w:val="00922596"/>
    <w:rsid w:val="0092432B"/>
    <w:rsid w:val="009532C2"/>
    <w:rsid w:val="00977F18"/>
    <w:rsid w:val="00A85812"/>
    <w:rsid w:val="00AA3507"/>
    <w:rsid w:val="00AC1C38"/>
    <w:rsid w:val="00AC41D7"/>
    <w:rsid w:val="00B11C7B"/>
    <w:rsid w:val="00B47A0D"/>
    <w:rsid w:val="00B96BBC"/>
    <w:rsid w:val="00BD3E1A"/>
    <w:rsid w:val="00BD4210"/>
    <w:rsid w:val="00BE239A"/>
    <w:rsid w:val="00BF0F79"/>
    <w:rsid w:val="00C11B53"/>
    <w:rsid w:val="00C23EBB"/>
    <w:rsid w:val="00C34261"/>
    <w:rsid w:val="00C35A59"/>
    <w:rsid w:val="00C6381D"/>
    <w:rsid w:val="00C9506F"/>
    <w:rsid w:val="00CA34C1"/>
    <w:rsid w:val="00CB2DE0"/>
    <w:rsid w:val="00CD23F2"/>
    <w:rsid w:val="00D04780"/>
    <w:rsid w:val="00D1680D"/>
    <w:rsid w:val="00D1C5A1"/>
    <w:rsid w:val="00D32E9E"/>
    <w:rsid w:val="00DA0AD0"/>
    <w:rsid w:val="00DC4510"/>
    <w:rsid w:val="00DE4107"/>
    <w:rsid w:val="00E5439D"/>
    <w:rsid w:val="00E75F62"/>
    <w:rsid w:val="00F06B43"/>
    <w:rsid w:val="00F11C14"/>
    <w:rsid w:val="00F11C7D"/>
    <w:rsid w:val="00F33A09"/>
    <w:rsid w:val="00F43D97"/>
    <w:rsid w:val="00F46D0A"/>
    <w:rsid w:val="00F5225D"/>
    <w:rsid w:val="00F573A9"/>
    <w:rsid w:val="00F91387"/>
    <w:rsid w:val="00FF10D5"/>
    <w:rsid w:val="00FF65F2"/>
    <w:rsid w:val="0119EA2C"/>
    <w:rsid w:val="01205145"/>
    <w:rsid w:val="013F23CF"/>
    <w:rsid w:val="0168CF4D"/>
    <w:rsid w:val="018D7CA5"/>
    <w:rsid w:val="019F0B3C"/>
    <w:rsid w:val="01B31537"/>
    <w:rsid w:val="01B3F497"/>
    <w:rsid w:val="01B5A9F2"/>
    <w:rsid w:val="01C821FD"/>
    <w:rsid w:val="01CCBF66"/>
    <w:rsid w:val="01D248E3"/>
    <w:rsid w:val="01D5771F"/>
    <w:rsid w:val="01FB8C2C"/>
    <w:rsid w:val="01FE568C"/>
    <w:rsid w:val="021E4376"/>
    <w:rsid w:val="02298F85"/>
    <w:rsid w:val="024B11DB"/>
    <w:rsid w:val="024F9E1F"/>
    <w:rsid w:val="02583DCD"/>
    <w:rsid w:val="029E86C6"/>
    <w:rsid w:val="02B95643"/>
    <w:rsid w:val="02D51EB9"/>
    <w:rsid w:val="02D59C2B"/>
    <w:rsid w:val="02DCC2E7"/>
    <w:rsid w:val="02E826F9"/>
    <w:rsid w:val="02F328BD"/>
    <w:rsid w:val="034B6C90"/>
    <w:rsid w:val="03688FC7"/>
    <w:rsid w:val="03701C2E"/>
    <w:rsid w:val="03A08E87"/>
    <w:rsid w:val="03D7DAE2"/>
    <w:rsid w:val="03F2C491"/>
    <w:rsid w:val="03F5C2FD"/>
    <w:rsid w:val="03FEF957"/>
    <w:rsid w:val="0424AFB2"/>
    <w:rsid w:val="042C40B5"/>
    <w:rsid w:val="043072B7"/>
    <w:rsid w:val="0444F9B7"/>
    <w:rsid w:val="0457AE2A"/>
    <w:rsid w:val="0472F4ED"/>
    <w:rsid w:val="047AB567"/>
    <w:rsid w:val="0481621C"/>
    <w:rsid w:val="0481A00E"/>
    <w:rsid w:val="0497D9D1"/>
    <w:rsid w:val="04B34AC0"/>
    <w:rsid w:val="04C1373B"/>
    <w:rsid w:val="050DC393"/>
    <w:rsid w:val="05106CFF"/>
    <w:rsid w:val="0523C804"/>
    <w:rsid w:val="052761ED"/>
    <w:rsid w:val="053ADF40"/>
    <w:rsid w:val="053F3296"/>
    <w:rsid w:val="055FC2B8"/>
    <w:rsid w:val="05774080"/>
    <w:rsid w:val="0582DF32"/>
    <w:rsid w:val="058C8D82"/>
    <w:rsid w:val="05BDCAD6"/>
    <w:rsid w:val="05C628A7"/>
    <w:rsid w:val="05D471F5"/>
    <w:rsid w:val="060A27FC"/>
    <w:rsid w:val="061D484C"/>
    <w:rsid w:val="0629C65D"/>
    <w:rsid w:val="06407F9A"/>
    <w:rsid w:val="0646893F"/>
    <w:rsid w:val="068B012D"/>
    <w:rsid w:val="0697CF0B"/>
    <w:rsid w:val="06A05BC3"/>
    <w:rsid w:val="06CCFA1E"/>
    <w:rsid w:val="06D0CA5C"/>
    <w:rsid w:val="06DC07B0"/>
    <w:rsid w:val="06EFEDDB"/>
    <w:rsid w:val="06F1B499"/>
    <w:rsid w:val="071285AC"/>
    <w:rsid w:val="0716C590"/>
    <w:rsid w:val="0768931D"/>
    <w:rsid w:val="0773011C"/>
    <w:rsid w:val="077D09D4"/>
    <w:rsid w:val="07816F7E"/>
    <w:rsid w:val="079A76C4"/>
    <w:rsid w:val="07E6239B"/>
    <w:rsid w:val="0813CC4B"/>
    <w:rsid w:val="0818C2EA"/>
    <w:rsid w:val="0821437D"/>
    <w:rsid w:val="08242B0A"/>
    <w:rsid w:val="082AC15C"/>
    <w:rsid w:val="08512DEE"/>
    <w:rsid w:val="085715F8"/>
    <w:rsid w:val="086C9ABD"/>
    <w:rsid w:val="0880EB08"/>
    <w:rsid w:val="08B7B6C6"/>
    <w:rsid w:val="08C61F3B"/>
    <w:rsid w:val="090AC2CC"/>
    <w:rsid w:val="09122581"/>
    <w:rsid w:val="0930854D"/>
    <w:rsid w:val="09467766"/>
    <w:rsid w:val="0964E997"/>
    <w:rsid w:val="097293F3"/>
    <w:rsid w:val="097B1632"/>
    <w:rsid w:val="0984DA59"/>
    <w:rsid w:val="0996BBA8"/>
    <w:rsid w:val="09BD0B05"/>
    <w:rsid w:val="09E916D3"/>
    <w:rsid w:val="0A106405"/>
    <w:rsid w:val="0A491662"/>
    <w:rsid w:val="0A52C4CE"/>
    <w:rsid w:val="0A5E16DB"/>
    <w:rsid w:val="0A65FE53"/>
    <w:rsid w:val="0A794BCC"/>
    <w:rsid w:val="0A7B5DF5"/>
    <w:rsid w:val="0A912B8D"/>
    <w:rsid w:val="0A9E6685"/>
    <w:rsid w:val="0AA9772B"/>
    <w:rsid w:val="0AB17904"/>
    <w:rsid w:val="0AF53BF7"/>
    <w:rsid w:val="0AF9159D"/>
    <w:rsid w:val="0B035894"/>
    <w:rsid w:val="0B0E6454"/>
    <w:rsid w:val="0B181BE3"/>
    <w:rsid w:val="0B34F49B"/>
    <w:rsid w:val="0B537992"/>
    <w:rsid w:val="0B5430BE"/>
    <w:rsid w:val="0B5E4222"/>
    <w:rsid w:val="0B84E734"/>
    <w:rsid w:val="0B8A5E68"/>
    <w:rsid w:val="0B8CD4BA"/>
    <w:rsid w:val="0B9AB060"/>
    <w:rsid w:val="0BA061AA"/>
    <w:rsid w:val="0BCC7EF6"/>
    <w:rsid w:val="0BE42F12"/>
    <w:rsid w:val="0BE54F3E"/>
    <w:rsid w:val="0BEA36B3"/>
    <w:rsid w:val="0BF4CDC7"/>
    <w:rsid w:val="0C04FFB3"/>
    <w:rsid w:val="0C18AD5D"/>
    <w:rsid w:val="0C251105"/>
    <w:rsid w:val="0C278ED0"/>
    <w:rsid w:val="0C3B4034"/>
    <w:rsid w:val="0C43715C"/>
    <w:rsid w:val="0C672EE6"/>
    <w:rsid w:val="0C75CF33"/>
    <w:rsid w:val="0C9C6A51"/>
    <w:rsid w:val="0CAE516E"/>
    <w:rsid w:val="0CE338B9"/>
    <w:rsid w:val="0CFC277B"/>
    <w:rsid w:val="0D080CE9"/>
    <w:rsid w:val="0D102A97"/>
    <w:rsid w:val="0D1DA706"/>
    <w:rsid w:val="0D3299B1"/>
    <w:rsid w:val="0D5A6F25"/>
    <w:rsid w:val="0D5D12D5"/>
    <w:rsid w:val="0DA1EBA9"/>
    <w:rsid w:val="0DA3BA37"/>
    <w:rsid w:val="0DAA62CD"/>
    <w:rsid w:val="0DB1BAF1"/>
    <w:rsid w:val="0DD322FB"/>
    <w:rsid w:val="0E21D60F"/>
    <w:rsid w:val="0E22B5ED"/>
    <w:rsid w:val="0E36A095"/>
    <w:rsid w:val="0E557568"/>
    <w:rsid w:val="0E5A08BD"/>
    <w:rsid w:val="0E605706"/>
    <w:rsid w:val="0E669503"/>
    <w:rsid w:val="0E6A7FA8"/>
    <w:rsid w:val="0E7EF5E3"/>
    <w:rsid w:val="0EAEA5CF"/>
    <w:rsid w:val="0EB9CA87"/>
    <w:rsid w:val="0EBF54EB"/>
    <w:rsid w:val="0EC44281"/>
    <w:rsid w:val="0EEA49F9"/>
    <w:rsid w:val="0EF31186"/>
    <w:rsid w:val="0F15EE00"/>
    <w:rsid w:val="0F16DEE6"/>
    <w:rsid w:val="0F25DD40"/>
    <w:rsid w:val="0F30202B"/>
    <w:rsid w:val="0F3144A0"/>
    <w:rsid w:val="0F3209DE"/>
    <w:rsid w:val="0F4DE3A8"/>
    <w:rsid w:val="0F5BA4B1"/>
    <w:rsid w:val="0F6F08A5"/>
    <w:rsid w:val="0F7F2FB3"/>
    <w:rsid w:val="0F8BF9B4"/>
    <w:rsid w:val="0FD87B8B"/>
    <w:rsid w:val="0FEDDFB6"/>
    <w:rsid w:val="10000EA1"/>
    <w:rsid w:val="100BAD60"/>
    <w:rsid w:val="101DDDD2"/>
    <w:rsid w:val="103F99D2"/>
    <w:rsid w:val="103FE86D"/>
    <w:rsid w:val="1047DF22"/>
    <w:rsid w:val="104C7E8B"/>
    <w:rsid w:val="10522786"/>
    <w:rsid w:val="1083D505"/>
    <w:rsid w:val="10984106"/>
    <w:rsid w:val="10B45AB9"/>
    <w:rsid w:val="10C6618E"/>
    <w:rsid w:val="10D229EE"/>
    <w:rsid w:val="10EC58D5"/>
    <w:rsid w:val="1107497E"/>
    <w:rsid w:val="11079EA7"/>
    <w:rsid w:val="115F03D6"/>
    <w:rsid w:val="117186C0"/>
    <w:rsid w:val="117A8783"/>
    <w:rsid w:val="11889CC1"/>
    <w:rsid w:val="118E7CCE"/>
    <w:rsid w:val="11969C17"/>
    <w:rsid w:val="119A06F9"/>
    <w:rsid w:val="11B954CC"/>
    <w:rsid w:val="11CBBA1A"/>
    <w:rsid w:val="11D31E3E"/>
    <w:rsid w:val="11D6C5DD"/>
    <w:rsid w:val="11E85BE2"/>
    <w:rsid w:val="1213C603"/>
    <w:rsid w:val="1214D8F9"/>
    <w:rsid w:val="121E5140"/>
    <w:rsid w:val="12341167"/>
    <w:rsid w:val="1267495C"/>
    <w:rsid w:val="1276F629"/>
    <w:rsid w:val="12A36F08"/>
    <w:rsid w:val="12AE81A4"/>
    <w:rsid w:val="12B0100D"/>
    <w:rsid w:val="12D98F46"/>
    <w:rsid w:val="134BAC58"/>
    <w:rsid w:val="1374AB98"/>
    <w:rsid w:val="13772087"/>
    <w:rsid w:val="137BCFB3"/>
    <w:rsid w:val="1385D77E"/>
    <w:rsid w:val="1389C848"/>
    <w:rsid w:val="13C4EAEA"/>
    <w:rsid w:val="13CC187C"/>
    <w:rsid w:val="13CD1F41"/>
    <w:rsid w:val="13EEC278"/>
    <w:rsid w:val="14027A68"/>
    <w:rsid w:val="14341A41"/>
    <w:rsid w:val="146DC8CE"/>
    <w:rsid w:val="147FDCBC"/>
    <w:rsid w:val="14865B71"/>
    <w:rsid w:val="1488AA12"/>
    <w:rsid w:val="14D2D48C"/>
    <w:rsid w:val="14FD9CDE"/>
    <w:rsid w:val="14FFA7C5"/>
    <w:rsid w:val="1504D1C5"/>
    <w:rsid w:val="150802CE"/>
    <w:rsid w:val="150ABF00"/>
    <w:rsid w:val="151CFF15"/>
    <w:rsid w:val="151DE753"/>
    <w:rsid w:val="152598A9"/>
    <w:rsid w:val="1533B700"/>
    <w:rsid w:val="1543364B"/>
    <w:rsid w:val="15587CE5"/>
    <w:rsid w:val="15724641"/>
    <w:rsid w:val="15B8D01B"/>
    <w:rsid w:val="15DB0FCA"/>
    <w:rsid w:val="15F5DFF8"/>
    <w:rsid w:val="160359D3"/>
    <w:rsid w:val="16195C80"/>
    <w:rsid w:val="1625EA79"/>
    <w:rsid w:val="162AE135"/>
    <w:rsid w:val="163D6EB0"/>
    <w:rsid w:val="16581FBD"/>
    <w:rsid w:val="1667FFC3"/>
    <w:rsid w:val="167E47A5"/>
    <w:rsid w:val="169FEC5A"/>
    <w:rsid w:val="16A237CA"/>
    <w:rsid w:val="16A68F61"/>
    <w:rsid w:val="16CB6193"/>
    <w:rsid w:val="17055470"/>
    <w:rsid w:val="1724B72E"/>
    <w:rsid w:val="174019E7"/>
    <w:rsid w:val="17445834"/>
    <w:rsid w:val="17488802"/>
    <w:rsid w:val="177E941F"/>
    <w:rsid w:val="1780E493"/>
    <w:rsid w:val="178CB5A3"/>
    <w:rsid w:val="17984510"/>
    <w:rsid w:val="17CD6AB1"/>
    <w:rsid w:val="17DC223F"/>
    <w:rsid w:val="17F218AC"/>
    <w:rsid w:val="17FEF35A"/>
    <w:rsid w:val="181EC9C9"/>
    <w:rsid w:val="18210F78"/>
    <w:rsid w:val="185E1AFC"/>
    <w:rsid w:val="18BAB077"/>
    <w:rsid w:val="18BAD500"/>
    <w:rsid w:val="18EAA652"/>
    <w:rsid w:val="1918A8DD"/>
    <w:rsid w:val="19233845"/>
    <w:rsid w:val="194E2EA1"/>
    <w:rsid w:val="195D8B3B"/>
    <w:rsid w:val="197008A0"/>
    <w:rsid w:val="1994C1FC"/>
    <w:rsid w:val="199EABDD"/>
    <w:rsid w:val="19B4ACF8"/>
    <w:rsid w:val="19F07038"/>
    <w:rsid w:val="19F5E29B"/>
    <w:rsid w:val="1A131868"/>
    <w:rsid w:val="1A1E8EE8"/>
    <w:rsid w:val="1A266C25"/>
    <w:rsid w:val="1A351E9D"/>
    <w:rsid w:val="1A68C549"/>
    <w:rsid w:val="1A69567B"/>
    <w:rsid w:val="1A6D162F"/>
    <w:rsid w:val="1A7C5CE5"/>
    <w:rsid w:val="1A831A75"/>
    <w:rsid w:val="1AA06B2C"/>
    <w:rsid w:val="1AAC49F0"/>
    <w:rsid w:val="1AB99389"/>
    <w:rsid w:val="1ABDDF63"/>
    <w:rsid w:val="1ABE1B7D"/>
    <w:rsid w:val="1AC04D1C"/>
    <w:rsid w:val="1AC75342"/>
    <w:rsid w:val="1AC7AA49"/>
    <w:rsid w:val="1ACB7B56"/>
    <w:rsid w:val="1AE1FEFD"/>
    <w:rsid w:val="1AE73607"/>
    <w:rsid w:val="1AF5CA85"/>
    <w:rsid w:val="1B16E7BA"/>
    <w:rsid w:val="1B3652CD"/>
    <w:rsid w:val="1B9043B3"/>
    <w:rsid w:val="1BA6E000"/>
    <w:rsid w:val="1BAFC33B"/>
    <w:rsid w:val="1BD54275"/>
    <w:rsid w:val="1BE7CEAF"/>
    <w:rsid w:val="1BEF1122"/>
    <w:rsid w:val="1C2FAF27"/>
    <w:rsid w:val="1C3C5714"/>
    <w:rsid w:val="1C3F2C26"/>
    <w:rsid w:val="1C45934B"/>
    <w:rsid w:val="1C6087BD"/>
    <w:rsid w:val="1C9C2978"/>
    <w:rsid w:val="1CC0C088"/>
    <w:rsid w:val="1CD5A78E"/>
    <w:rsid w:val="1CE70743"/>
    <w:rsid w:val="1CE78003"/>
    <w:rsid w:val="1CEC8D66"/>
    <w:rsid w:val="1CF9548B"/>
    <w:rsid w:val="1D1575FB"/>
    <w:rsid w:val="1D1E8C9D"/>
    <w:rsid w:val="1D309F95"/>
    <w:rsid w:val="1D33FBBA"/>
    <w:rsid w:val="1D413957"/>
    <w:rsid w:val="1D7FB5F0"/>
    <w:rsid w:val="1D9A2188"/>
    <w:rsid w:val="1D9A7ABF"/>
    <w:rsid w:val="1DD75AFA"/>
    <w:rsid w:val="1DEE0FCF"/>
    <w:rsid w:val="1DFB434E"/>
    <w:rsid w:val="1E012B29"/>
    <w:rsid w:val="1E012E0B"/>
    <w:rsid w:val="1E19D22A"/>
    <w:rsid w:val="1E1ED17C"/>
    <w:rsid w:val="1E2CF02B"/>
    <w:rsid w:val="1E40BCC4"/>
    <w:rsid w:val="1E51B47D"/>
    <w:rsid w:val="1E79F0C6"/>
    <w:rsid w:val="1E8BAED4"/>
    <w:rsid w:val="1E8C1FEB"/>
    <w:rsid w:val="1E960B1B"/>
    <w:rsid w:val="1E98079C"/>
    <w:rsid w:val="1EB17272"/>
    <w:rsid w:val="1ECEBF7A"/>
    <w:rsid w:val="1EDA33A4"/>
    <w:rsid w:val="1EDDC971"/>
    <w:rsid w:val="1EF03124"/>
    <w:rsid w:val="1EF1E43F"/>
    <w:rsid w:val="1F0280A1"/>
    <w:rsid w:val="1F155D9E"/>
    <w:rsid w:val="1F19F213"/>
    <w:rsid w:val="1F1BEA52"/>
    <w:rsid w:val="1F22E737"/>
    <w:rsid w:val="1F31AE78"/>
    <w:rsid w:val="1F408752"/>
    <w:rsid w:val="1F560942"/>
    <w:rsid w:val="1F56D5E1"/>
    <w:rsid w:val="1F821734"/>
    <w:rsid w:val="1F8BF013"/>
    <w:rsid w:val="1F8C31EB"/>
    <w:rsid w:val="1F8C9551"/>
    <w:rsid w:val="1F924684"/>
    <w:rsid w:val="1F9686A3"/>
    <w:rsid w:val="1FA714BE"/>
    <w:rsid w:val="1FC2A24E"/>
    <w:rsid w:val="1FC742EC"/>
    <w:rsid w:val="1FEABBF5"/>
    <w:rsid w:val="2016DACA"/>
    <w:rsid w:val="20356220"/>
    <w:rsid w:val="2058AE4C"/>
    <w:rsid w:val="2068F6DA"/>
    <w:rsid w:val="20CFECDF"/>
    <w:rsid w:val="20D057FC"/>
    <w:rsid w:val="20E3C44B"/>
    <w:rsid w:val="20EBAC2D"/>
    <w:rsid w:val="20F3C132"/>
    <w:rsid w:val="211A10B2"/>
    <w:rsid w:val="2128D50D"/>
    <w:rsid w:val="2136E4DE"/>
    <w:rsid w:val="213A90D9"/>
    <w:rsid w:val="216D4CC5"/>
    <w:rsid w:val="2172A7F5"/>
    <w:rsid w:val="2179BD99"/>
    <w:rsid w:val="219116B5"/>
    <w:rsid w:val="219567D1"/>
    <w:rsid w:val="2195F07E"/>
    <w:rsid w:val="21A16CD8"/>
    <w:rsid w:val="21B1EAE0"/>
    <w:rsid w:val="21CD2217"/>
    <w:rsid w:val="21EC1C99"/>
    <w:rsid w:val="21F79DF6"/>
    <w:rsid w:val="21FB821D"/>
    <w:rsid w:val="2223E366"/>
    <w:rsid w:val="2228A4B9"/>
    <w:rsid w:val="2230773A"/>
    <w:rsid w:val="22318E53"/>
    <w:rsid w:val="223A0C8B"/>
    <w:rsid w:val="2245F5F1"/>
    <w:rsid w:val="226D10AF"/>
    <w:rsid w:val="22A45ECD"/>
    <w:rsid w:val="22B0F75B"/>
    <w:rsid w:val="22D1AAA7"/>
    <w:rsid w:val="22DB7B16"/>
    <w:rsid w:val="22F3890C"/>
    <w:rsid w:val="22F6AE11"/>
    <w:rsid w:val="23043B63"/>
    <w:rsid w:val="2310FFF8"/>
    <w:rsid w:val="2315DBC3"/>
    <w:rsid w:val="232F0420"/>
    <w:rsid w:val="234A3697"/>
    <w:rsid w:val="236E984A"/>
    <w:rsid w:val="2393AE8D"/>
    <w:rsid w:val="23A9B9BF"/>
    <w:rsid w:val="23B43657"/>
    <w:rsid w:val="23EB9297"/>
    <w:rsid w:val="240A7094"/>
    <w:rsid w:val="243F0EF9"/>
    <w:rsid w:val="2480688E"/>
    <w:rsid w:val="2490981E"/>
    <w:rsid w:val="24CF0E0C"/>
    <w:rsid w:val="24F396A2"/>
    <w:rsid w:val="24F99042"/>
    <w:rsid w:val="252326B5"/>
    <w:rsid w:val="2536D3C3"/>
    <w:rsid w:val="2538DC37"/>
    <w:rsid w:val="2557FF9F"/>
    <w:rsid w:val="25582561"/>
    <w:rsid w:val="2559827A"/>
    <w:rsid w:val="256453CC"/>
    <w:rsid w:val="25692F15"/>
    <w:rsid w:val="256EDD07"/>
    <w:rsid w:val="2570A2A5"/>
    <w:rsid w:val="2578C748"/>
    <w:rsid w:val="2582B3D7"/>
    <w:rsid w:val="25A28CDC"/>
    <w:rsid w:val="25BF6C3C"/>
    <w:rsid w:val="25DC1B6D"/>
    <w:rsid w:val="2628D605"/>
    <w:rsid w:val="2631D0E7"/>
    <w:rsid w:val="264FEB28"/>
    <w:rsid w:val="2655FFEE"/>
    <w:rsid w:val="26686E54"/>
    <w:rsid w:val="267A233B"/>
    <w:rsid w:val="267DAA51"/>
    <w:rsid w:val="268C52A7"/>
    <w:rsid w:val="26926DB1"/>
    <w:rsid w:val="26C059AD"/>
    <w:rsid w:val="26CBE82F"/>
    <w:rsid w:val="26CE83E5"/>
    <w:rsid w:val="26D257C6"/>
    <w:rsid w:val="26D9D15F"/>
    <w:rsid w:val="26E166E9"/>
    <w:rsid w:val="26F416A6"/>
    <w:rsid w:val="2717BB7C"/>
    <w:rsid w:val="272718B7"/>
    <w:rsid w:val="272DD20B"/>
    <w:rsid w:val="27478454"/>
    <w:rsid w:val="27544700"/>
    <w:rsid w:val="27601199"/>
    <w:rsid w:val="27669952"/>
    <w:rsid w:val="27762A80"/>
    <w:rsid w:val="278A83AC"/>
    <w:rsid w:val="279161DD"/>
    <w:rsid w:val="27B2276A"/>
    <w:rsid w:val="27DF7397"/>
    <w:rsid w:val="27E0450D"/>
    <w:rsid w:val="27E60DE4"/>
    <w:rsid w:val="27EFA3D9"/>
    <w:rsid w:val="27F181F4"/>
    <w:rsid w:val="2805F83F"/>
    <w:rsid w:val="28067E32"/>
    <w:rsid w:val="282BFC28"/>
    <w:rsid w:val="286A268D"/>
    <w:rsid w:val="286E7485"/>
    <w:rsid w:val="287941A7"/>
    <w:rsid w:val="28AE31AA"/>
    <w:rsid w:val="28BB52C0"/>
    <w:rsid w:val="28EC15D5"/>
    <w:rsid w:val="29197909"/>
    <w:rsid w:val="293B4D74"/>
    <w:rsid w:val="29464675"/>
    <w:rsid w:val="29BC654D"/>
    <w:rsid w:val="29C73C30"/>
    <w:rsid w:val="29D8C90B"/>
    <w:rsid w:val="29E4A7F1"/>
    <w:rsid w:val="2A0222FB"/>
    <w:rsid w:val="2A33B52B"/>
    <w:rsid w:val="2A4E499B"/>
    <w:rsid w:val="2AA5A55D"/>
    <w:rsid w:val="2ADA3D1B"/>
    <w:rsid w:val="2B024B96"/>
    <w:rsid w:val="2B095664"/>
    <w:rsid w:val="2B171459"/>
    <w:rsid w:val="2B1DEDD1"/>
    <w:rsid w:val="2B1FB906"/>
    <w:rsid w:val="2B2F9FE6"/>
    <w:rsid w:val="2B385323"/>
    <w:rsid w:val="2B5835AE"/>
    <w:rsid w:val="2B5F3389"/>
    <w:rsid w:val="2B819E69"/>
    <w:rsid w:val="2B9ACB17"/>
    <w:rsid w:val="2BAE3C34"/>
    <w:rsid w:val="2BD87099"/>
    <w:rsid w:val="2BD8FD38"/>
    <w:rsid w:val="2BE40F21"/>
    <w:rsid w:val="2BF83955"/>
    <w:rsid w:val="2BF917E8"/>
    <w:rsid w:val="2C24B6D0"/>
    <w:rsid w:val="2C45A8B0"/>
    <w:rsid w:val="2C51EFFC"/>
    <w:rsid w:val="2C6EA2C6"/>
    <w:rsid w:val="2C9A6076"/>
    <w:rsid w:val="2C9BE5C1"/>
    <w:rsid w:val="2CB9BE32"/>
    <w:rsid w:val="2CC8A7CF"/>
    <w:rsid w:val="2CD03B3D"/>
    <w:rsid w:val="2CDF8698"/>
    <w:rsid w:val="2CE93E4B"/>
    <w:rsid w:val="2CFDF44A"/>
    <w:rsid w:val="2D1089AD"/>
    <w:rsid w:val="2D31078C"/>
    <w:rsid w:val="2D3D0024"/>
    <w:rsid w:val="2D511159"/>
    <w:rsid w:val="2D57880A"/>
    <w:rsid w:val="2D699272"/>
    <w:rsid w:val="2D6AE464"/>
    <w:rsid w:val="2D6D9562"/>
    <w:rsid w:val="2D7017E2"/>
    <w:rsid w:val="2D73BF7B"/>
    <w:rsid w:val="2D7440FA"/>
    <w:rsid w:val="2D91FE43"/>
    <w:rsid w:val="2D95203A"/>
    <w:rsid w:val="2DB04659"/>
    <w:rsid w:val="2DB6F4CA"/>
    <w:rsid w:val="2DBADD64"/>
    <w:rsid w:val="2DCB52D8"/>
    <w:rsid w:val="2DE17911"/>
    <w:rsid w:val="2DF9B6C5"/>
    <w:rsid w:val="2DFB0725"/>
    <w:rsid w:val="2E3446A0"/>
    <w:rsid w:val="2E50B9F0"/>
    <w:rsid w:val="2E652E8C"/>
    <w:rsid w:val="2E6FC5CD"/>
    <w:rsid w:val="2E7588B6"/>
    <w:rsid w:val="2E774048"/>
    <w:rsid w:val="2E7E235E"/>
    <w:rsid w:val="2E908239"/>
    <w:rsid w:val="2E9165A7"/>
    <w:rsid w:val="2EC05724"/>
    <w:rsid w:val="2ECAE33B"/>
    <w:rsid w:val="2ECC0F91"/>
    <w:rsid w:val="2ED723FB"/>
    <w:rsid w:val="2EDE9F3E"/>
    <w:rsid w:val="2F0AD89A"/>
    <w:rsid w:val="2F1FFDD2"/>
    <w:rsid w:val="2F24389D"/>
    <w:rsid w:val="2F29D61E"/>
    <w:rsid w:val="2F43E244"/>
    <w:rsid w:val="2F6CB729"/>
    <w:rsid w:val="2F70AFAC"/>
    <w:rsid w:val="2F7D4972"/>
    <w:rsid w:val="2F89CD48"/>
    <w:rsid w:val="2F9C890E"/>
    <w:rsid w:val="2FB6242D"/>
    <w:rsid w:val="2FBE1AE0"/>
    <w:rsid w:val="2FD15D1F"/>
    <w:rsid w:val="2FDD13E3"/>
    <w:rsid w:val="2FFBDA55"/>
    <w:rsid w:val="30047727"/>
    <w:rsid w:val="300D1A0F"/>
    <w:rsid w:val="30687572"/>
    <w:rsid w:val="3071D838"/>
    <w:rsid w:val="308C2E7C"/>
    <w:rsid w:val="308DD8F1"/>
    <w:rsid w:val="30C87D81"/>
    <w:rsid w:val="30FFBA45"/>
    <w:rsid w:val="31024536"/>
    <w:rsid w:val="31200173"/>
    <w:rsid w:val="31303A5F"/>
    <w:rsid w:val="313A3A4F"/>
    <w:rsid w:val="315134C9"/>
    <w:rsid w:val="315A7070"/>
    <w:rsid w:val="31713D74"/>
    <w:rsid w:val="3173EEF5"/>
    <w:rsid w:val="3174838E"/>
    <w:rsid w:val="3175A010"/>
    <w:rsid w:val="3178E444"/>
    <w:rsid w:val="317A7C71"/>
    <w:rsid w:val="317EBA83"/>
    <w:rsid w:val="318E7539"/>
    <w:rsid w:val="319192AC"/>
    <w:rsid w:val="31D3F72B"/>
    <w:rsid w:val="31D64667"/>
    <w:rsid w:val="31E7670F"/>
    <w:rsid w:val="31EE33CB"/>
    <w:rsid w:val="31F040EE"/>
    <w:rsid w:val="31FEA511"/>
    <w:rsid w:val="32479460"/>
    <w:rsid w:val="325FD60F"/>
    <w:rsid w:val="326356C8"/>
    <w:rsid w:val="32701689"/>
    <w:rsid w:val="32748340"/>
    <w:rsid w:val="327769E4"/>
    <w:rsid w:val="32C7FD7C"/>
    <w:rsid w:val="32CB0E6B"/>
    <w:rsid w:val="32D241F2"/>
    <w:rsid w:val="32D40AA2"/>
    <w:rsid w:val="33095B7A"/>
    <w:rsid w:val="33224CB3"/>
    <w:rsid w:val="332863DE"/>
    <w:rsid w:val="3345FF17"/>
    <w:rsid w:val="334705FF"/>
    <w:rsid w:val="335BB41C"/>
    <w:rsid w:val="339BE8E6"/>
    <w:rsid w:val="339F776F"/>
    <w:rsid w:val="33BCAE2D"/>
    <w:rsid w:val="33C026AA"/>
    <w:rsid w:val="33C435A0"/>
    <w:rsid w:val="33D17E53"/>
    <w:rsid w:val="33FCF2AA"/>
    <w:rsid w:val="34028C2F"/>
    <w:rsid w:val="3408951B"/>
    <w:rsid w:val="341C8FD8"/>
    <w:rsid w:val="341CDDCF"/>
    <w:rsid w:val="3427745C"/>
    <w:rsid w:val="3437B63B"/>
    <w:rsid w:val="3462885B"/>
    <w:rsid w:val="34769E5E"/>
    <w:rsid w:val="34C1CFC7"/>
    <w:rsid w:val="34C615FB"/>
    <w:rsid w:val="34DEA063"/>
    <w:rsid w:val="3534C503"/>
    <w:rsid w:val="35352F08"/>
    <w:rsid w:val="3539068B"/>
    <w:rsid w:val="35529552"/>
    <w:rsid w:val="355D39FF"/>
    <w:rsid w:val="358DA4BA"/>
    <w:rsid w:val="359A3DCE"/>
    <w:rsid w:val="359B779F"/>
    <w:rsid w:val="35A483E4"/>
    <w:rsid w:val="35D7558C"/>
    <w:rsid w:val="35FDFD2C"/>
    <w:rsid w:val="3618CDCC"/>
    <w:rsid w:val="36194E98"/>
    <w:rsid w:val="363C9D6D"/>
    <w:rsid w:val="36459934"/>
    <w:rsid w:val="364CA70D"/>
    <w:rsid w:val="367AD7B2"/>
    <w:rsid w:val="36B27967"/>
    <w:rsid w:val="36B9F727"/>
    <w:rsid w:val="36D6CCCC"/>
    <w:rsid w:val="3700E9A6"/>
    <w:rsid w:val="371EF58A"/>
    <w:rsid w:val="372D673E"/>
    <w:rsid w:val="372EE59B"/>
    <w:rsid w:val="3733F4DC"/>
    <w:rsid w:val="374AAEEA"/>
    <w:rsid w:val="37744BBE"/>
    <w:rsid w:val="3780E2B1"/>
    <w:rsid w:val="3785A04A"/>
    <w:rsid w:val="37A51758"/>
    <w:rsid w:val="37D08E61"/>
    <w:rsid w:val="37E1C271"/>
    <w:rsid w:val="38346B6E"/>
    <w:rsid w:val="3845BB0A"/>
    <w:rsid w:val="38837FDA"/>
    <w:rsid w:val="38AF05F2"/>
    <w:rsid w:val="38C0350F"/>
    <w:rsid w:val="38C0B5CF"/>
    <w:rsid w:val="390B275E"/>
    <w:rsid w:val="391E16DD"/>
    <w:rsid w:val="395CFB16"/>
    <w:rsid w:val="398E0B22"/>
    <w:rsid w:val="39918E37"/>
    <w:rsid w:val="3999871E"/>
    <w:rsid w:val="399AB6AB"/>
    <w:rsid w:val="39A3BE0B"/>
    <w:rsid w:val="39CFA269"/>
    <w:rsid w:val="39D83A69"/>
    <w:rsid w:val="39DE77AF"/>
    <w:rsid w:val="39DEF13E"/>
    <w:rsid w:val="39E09BA5"/>
    <w:rsid w:val="39F36648"/>
    <w:rsid w:val="3A33147A"/>
    <w:rsid w:val="3A636761"/>
    <w:rsid w:val="3A66173C"/>
    <w:rsid w:val="3A6C342E"/>
    <w:rsid w:val="3A72449A"/>
    <w:rsid w:val="3A7A6CE9"/>
    <w:rsid w:val="3A949F6A"/>
    <w:rsid w:val="3A96633C"/>
    <w:rsid w:val="3ADA73C4"/>
    <w:rsid w:val="3ADD53D7"/>
    <w:rsid w:val="3AEAE6C4"/>
    <w:rsid w:val="3AFA33A8"/>
    <w:rsid w:val="3B0E0A4D"/>
    <w:rsid w:val="3B35577F"/>
    <w:rsid w:val="3B59D757"/>
    <w:rsid w:val="3B5A5B67"/>
    <w:rsid w:val="3B8EF874"/>
    <w:rsid w:val="3BBBDFCB"/>
    <w:rsid w:val="3BE71569"/>
    <w:rsid w:val="3BF85691"/>
    <w:rsid w:val="3C163D4A"/>
    <w:rsid w:val="3C2D141A"/>
    <w:rsid w:val="3C2E39DE"/>
    <w:rsid w:val="3C3E4449"/>
    <w:rsid w:val="3C447BA2"/>
    <w:rsid w:val="3C478FAE"/>
    <w:rsid w:val="3C4CF9C5"/>
    <w:rsid w:val="3C540281"/>
    <w:rsid w:val="3C6278EE"/>
    <w:rsid w:val="3C75582B"/>
    <w:rsid w:val="3C830F5F"/>
    <w:rsid w:val="3C9AC06F"/>
    <w:rsid w:val="3CA2C034"/>
    <w:rsid w:val="3CA8B8AA"/>
    <w:rsid w:val="3CAD5071"/>
    <w:rsid w:val="3CB017C9"/>
    <w:rsid w:val="3CCDE0CC"/>
    <w:rsid w:val="3CD127E0"/>
    <w:rsid w:val="3CD71106"/>
    <w:rsid w:val="3CE1FB3B"/>
    <w:rsid w:val="3CFA336F"/>
    <w:rsid w:val="3D09E9FC"/>
    <w:rsid w:val="3D0F567E"/>
    <w:rsid w:val="3D1149DD"/>
    <w:rsid w:val="3D559160"/>
    <w:rsid w:val="3D5920FE"/>
    <w:rsid w:val="3D5EC766"/>
    <w:rsid w:val="3D7C2C39"/>
    <w:rsid w:val="3D89E345"/>
    <w:rsid w:val="3D9341D6"/>
    <w:rsid w:val="3DABD70C"/>
    <w:rsid w:val="3DB6AEEF"/>
    <w:rsid w:val="3DC6A4C6"/>
    <w:rsid w:val="3DCD197F"/>
    <w:rsid w:val="3DCD3E66"/>
    <w:rsid w:val="3DD2D643"/>
    <w:rsid w:val="3DDAE222"/>
    <w:rsid w:val="3DE3B1C3"/>
    <w:rsid w:val="3DE81E6E"/>
    <w:rsid w:val="3E060DCE"/>
    <w:rsid w:val="3E2BCEF1"/>
    <w:rsid w:val="3E2C82B2"/>
    <w:rsid w:val="3E3A1FBB"/>
    <w:rsid w:val="3EAA86AD"/>
    <w:rsid w:val="3EACC1BA"/>
    <w:rsid w:val="3EBD9D27"/>
    <w:rsid w:val="3EC43861"/>
    <w:rsid w:val="3EC69936"/>
    <w:rsid w:val="3ED48B3A"/>
    <w:rsid w:val="3EF81675"/>
    <w:rsid w:val="3EFC53C7"/>
    <w:rsid w:val="3F13F4A8"/>
    <w:rsid w:val="3F18B3C2"/>
    <w:rsid w:val="3F25B3A6"/>
    <w:rsid w:val="3F2E3CA8"/>
    <w:rsid w:val="3F375C3A"/>
    <w:rsid w:val="3F3B5DB4"/>
    <w:rsid w:val="3F6E5EA3"/>
    <w:rsid w:val="3F7A68E2"/>
    <w:rsid w:val="3F7AE87E"/>
    <w:rsid w:val="3F8E91E2"/>
    <w:rsid w:val="3F9124F8"/>
    <w:rsid w:val="3FC3E01F"/>
    <w:rsid w:val="3FD66AF2"/>
    <w:rsid w:val="3FDDE970"/>
    <w:rsid w:val="3FE5DA51"/>
    <w:rsid w:val="4003D19F"/>
    <w:rsid w:val="40081C81"/>
    <w:rsid w:val="401DCA59"/>
    <w:rsid w:val="402507B1"/>
    <w:rsid w:val="4025B6E4"/>
    <w:rsid w:val="402F4808"/>
    <w:rsid w:val="403C7293"/>
    <w:rsid w:val="40424EEA"/>
    <w:rsid w:val="40453A93"/>
    <w:rsid w:val="40598CE3"/>
    <w:rsid w:val="4082DEA5"/>
    <w:rsid w:val="40858155"/>
    <w:rsid w:val="4090B541"/>
    <w:rsid w:val="40C08AD9"/>
    <w:rsid w:val="40C14F2E"/>
    <w:rsid w:val="40CC33E7"/>
    <w:rsid w:val="40F7515A"/>
    <w:rsid w:val="4120EA15"/>
    <w:rsid w:val="4126B5D5"/>
    <w:rsid w:val="412F835B"/>
    <w:rsid w:val="4145C595"/>
    <w:rsid w:val="414D519D"/>
    <w:rsid w:val="414DD10C"/>
    <w:rsid w:val="4155AC1D"/>
    <w:rsid w:val="415849A8"/>
    <w:rsid w:val="41797F6C"/>
    <w:rsid w:val="41883F75"/>
    <w:rsid w:val="419DF81B"/>
    <w:rsid w:val="41B60E98"/>
    <w:rsid w:val="41D14CC0"/>
    <w:rsid w:val="41D619BD"/>
    <w:rsid w:val="41D84903"/>
    <w:rsid w:val="41D88013"/>
    <w:rsid w:val="41D9237C"/>
    <w:rsid w:val="41E5119B"/>
    <w:rsid w:val="41E5DEAC"/>
    <w:rsid w:val="421B4080"/>
    <w:rsid w:val="42293306"/>
    <w:rsid w:val="42842F3C"/>
    <w:rsid w:val="4297D677"/>
    <w:rsid w:val="42ABE80C"/>
    <w:rsid w:val="42B209A4"/>
    <w:rsid w:val="42CE0DF9"/>
    <w:rsid w:val="42DF3246"/>
    <w:rsid w:val="4301C733"/>
    <w:rsid w:val="430D3E06"/>
    <w:rsid w:val="431BE927"/>
    <w:rsid w:val="43246A42"/>
    <w:rsid w:val="433F9B09"/>
    <w:rsid w:val="43534934"/>
    <w:rsid w:val="43590A56"/>
    <w:rsid w:val="435D57A6"/>
    <w:rsid w:val="436B1AC7"/>
    <w:rsid w:val="4380893C"/>
    <w:rsid w:val="439A0A59"/>
    <w:rsid w:val="43AC3FF5"/>
    <w:rsid w:val="43C4D2E4"/>
    <w:rsid w:val="43EA69D8"/>
    <w:rsid w:val="44240E49"/>
    <w:rsid w:val="4453050A"/>
    <w:rsid w:val="445FE9BD"/>
    <w:rsid w:val="446D1D0B"/>
    <w:rsid w:val="44795726"/>
    <w:rsid w:val="4489005C"/>
    <w:rsid w:val="44B1202E"/>
    <w:rsid w:val="44E8A0B9"/>
    <w:rsid w:val="44EC9C60"/>
    <w:rsid w:val="451ADB22"/>
    <w:rsid w:val="451CB25D"/>
    <w:rsid w:val="4528B271"/>
    <w:rsid w:val="4544DBB4"/>
    <w:rsid w:val="454DB619"/>
    <w:rsid w:val="458AFF42"/>
    <w:rsid w:val="458CD7A1"/>
    <w:rsid w:val="45BFDEAA"/>
    <w:rsid w:val="45EDDD44"/>
    <w:rsid w:val="462654AF"/>
    <w:rsid w:val="462AE31F"/>
    <w:rsid w:val="462C82AE"/>
    <w:rsid w:val="4641F28F"/>
    <w:rsid w:val="4662BA6C"/>
    <w:rsid w:val="4686A0F4"/>
    <w:rsid w:val="468A8404"/>
    <w:rsid w:val="46A3B370"/>
    <w:rsid w:val="46B81029"/>
    <w:rsid w:val="46D9D3A8"/>
    <w:rsid w:val="470B3FD1"/>
    <w:rsid w:val="47192646"/>
    <w:rsid w:val="47568DCA"/>
    <w:rsid w:val="476FBFF1"/>
    <w:rsid w:val="47AEAAA8"/>
    <w:rsid w:val="47B25A7E"/>
    <w:rsid w:val="47DD22D6"/>
    <w:rsid w:val="47E4F435"/>
    <w:rsid w:val="481107A4"/>
    <w:rsid w:val="481CB5E2"/>
    <w:rsid w:val="482413A7"/>
    <w:rsid w:val="4824887E"/>
    <w:rsid w:val="48279101"/>
    <w:rsid w:val="48394615"/>
    <w:rsid w:val="48510096"/>
    <w:rsid w:val="4856E372"/>
    <w:rsid w:val="4860155D"/>
    <w:rsid w:val="486149FF"/>
    <w:rsid w:val="48646854"/>
    <w:rsid w:val="486D96BB"/>
    <w:rsid w:val="48DE56BC"/>
    <w:rsid w:val="48F1C4E2"/>
    <w:rsid w:val="48F39489"/>
    <w:rsid w:val="490BED73"/>
    <w:rsid w:val="4924B976"/>
    <w:rsid w:val="49721688"/>
    <w:rsid w:val="497480AA"/>
    <w:rsid w:val="4988D404"/>
    <w:rsid w:val="4992AE16"/>
    <w:rsid w:val="499D2A2D"/>
    <w:rsid w:val="49A83DC5"/>
    <w:rsid w:val="49B1FF5E"/>
    <w:rsid w:val="49B3AE2C"/>
    <w:rsid w:val="49B5BE90"/>
    <w:rsid w:val="49E046BB"/>
    <w:rsid w:val="49FBE5BE"/>
    <w:rsid w:val="49FCA7AE"/>
    <w:rsid w:val="4A0038B5"/>
    <w:rsid w:val="4A192820"/>
    <w:rsid w:val="4A2C6FE7"/>
    <w:rsid w:val="4A4C1F84"/>
    <w:rsid w:val="4A62F84C"/>
    <w:rsid w:val="4A68FDC5"/>
    <w:rsid w:val="4A807F8A"/>
    <w:rsid w:val="4A929911"/>
    <w:rsid w:val="4AA08D19"/>
    <w:rsid w:val="4AA336D4"/>
    <w:rsid w:val="4AA6F6CF"/>
    <w:rsid w:val="4AA799B8"/>
    <w:rsid w:val="4ABD4F3D"/>
    <w:rsid w:val="4AC1EC07"/>
    <w:rsid w:val="4AC7D277"/>
    <w:rsid w:val="4AD335DB"/>
    <w:rsid w:val="4AE51044"/>
    <w:rsid w:val="4B105F84"/>
    <w:rsid w:val="4B55211F"/>
    <w:rsid w:val="4B71CF92"/>
    <w:rsid w:val="4B998C14"/>
    <w:rsid w:val="4BA4D43D"/>
    <w:rsid w:val="4BBFD4E3"/>
    <w:rsid w:val="4BC57326"/>
    <w:rsid w:val="4BE9AAD6"/>
    <w:rsid w:val="4C004E55"/>
    <w:rsid w:val="4C085199"/>
    <w:rsid w:val="4C10D690"/>
    <w:rsid w:val="4C11B139"/>
    <w:rsid w:val="4C215634"/>
    <w:rsid w:val="4C297144"/>
    <w:rsid w:val="4C2AB647"/>
    <w:rsid w:val="4C40BAC2"/>
    <w:rsid w:val="4C45B30D"/>
    <w:rsid w:val="4C59BC3F"/>
    <w:rsid w:val="4C7DBFFF"/>
    <w:rsid w:val="4C85CBA1"/>
    <w:rsid w:val="4C9AFC4F"/>
    <w:rsid w:val="4CA967BB"/>
    <w:rsid w:val="4CA9A310"/>
    <w:rsid w:val="4CB272F6"/>
    <w:rsid w:val="4CB4D62C"/>
    <w:rsid w:val="4CD21E31"/>
    <w:rsid w:val="4CFAC41F"/>
    <w:rsid w:val="4CFEBE82"/>
    <w:rsid w:val="4D0D6E23"/>
    <w:rsid w:val="4D246F2E"/>
    <w:rsid w:val="4D561C6B"/>
    <w:rsid w:val="4D56BA1B"/>
    <w:rsid w:val="4D56D505"/>
    <w:rsid w:val="4D77B4EB"/>
    <w:rsid w:val="4D7B0D0F"/>
    <w:rsid w:val="4D7E0D85"/>
    <w:rsid w:val="4D96A057"/>
    <w:rsid w:val="4DADF901"/>
    <w:rsid w:val="4DDE17A6"/>
    <w:rsid w:val="4DE12E3E"/>
    <w:rsid w:val="4DEBB11A"/>
    <w:rsid w:val="4DEFACB5"/>
    <w:rsid w:val="4E32B52C"/>
    <w:rsid w:val="4E439B22"/>
    <w:rsid w:val="4E4D0474"/>
    <w:rsid w:val="4E804BB1"/>
    <w:rsid w:val="4E8481D0"/>
    <w:rsid w:val="4E893E01"/>
    <w:rsid w:val="4EA1D76B"/>
    <w:rsid w:val="4EBEEE8E"/>
    <w:rsid w:val="4ECA26EB"/>
    <w:rsid w:val="4ED7230E"/>
    <w:rsid w:val="4EE68ACE"/>
    <w:rsid w:val="4EFC8ACF"/>
    <w:rsid w:val="4F057D9B"/>
    <w:rsid w:val="4F05B2F9"/>
    <w:rsid w:val="4F207631"/>
    <w:rsid w:val="4F2D8FC6"/>
    <w:rsid w:val="4F328A1F"/>
    <w:rsid w:val="4F33E912"/>
    <w:rsid w:val="4F4E52A5"/>
    <w:rsid w:val="4F5ACBED"/>
    <w:rsid w:val="4F8F8692"/>
    <w:rsid w:val="4FA0D979"/>
    <w:rsid w:val="4FB160B3"/>
    <w:rsid w:val="4FB394FB"/>
    <w:rsid w:val="4FC69BBE"/>
    <w:rsid w:val="4FCAEB0E"/>
    <w:rsid w:val="4FDA9C5A"/>
    <w:rsid w:val="4FE55D7A"/>
    <w:rsid w:val="4FE66463"/>
    <w:rsid w:val="50064133"/>
    <w:rsid w:val="501895C2"/>
    <w:rsid w:val="50428E93"/>
    <w:rsid w:val="50468C1E"/>
    <w:rsid w:val="5056D922"/>
    <w:rsid w:val="506FD4AB"/>
    <w:rsid w:val="508DBD2D"/>
    <w:rsid w:val="50A1835A"/>
    <w:rsid w:val="50A6C931"/>
    <w:rsid w:val="50B4EC3C"/>
    <w:rsid w:val="50CE5FA6"/>
    <w:rsid w:val="50D83F49"/>
    <w:rsid w:val="50DA2756"/>
    <w:rsid w:val="50E76D04"/>
    <w:rsid w:val="511E8AEA"/>
    <w:rsid w:val="5151D53B"/>
    <w:rsid w:val="516F3915"/>
    <w:rsid w:val="51BA2FED"/>
    <w:rsid w:val="51D9278F"/>
    <w:rsid w:val="51F65590"/>
    <w:rsid w:val="51FCDEBA"/>
    <w:rsid w:val="520A8C91"/>
    <w:rsid w:val="5210EE93"/>
    <w:rsid w:val="5217F42F"/>
    <w:rsid w:val="521990C9"/>
    <w:rsid w:val="521E21E5"/>
    <w:rsid w:val="521ED453"/>
    <w:rsid w:val="5220EF19"/>
    <w:rsid w:val="522FAF3A"/>
    <w:rsid w:val="527AF7BF"/>
    <w:rsid w:val="527E78CF"/>
    <w:rsid w:val="528CA7E5"/>
    <w:rsid w:val="5294EC5D"/>
    <w:rsid w:val="52B92965"/>
    <w:rsid w:val="52BE2A7A"/>
    <w:rsid w:val="52C21B56"/>
    <w:rsid w:val="52D4FA6B"/>
    <w:rsid w:val="52D8B411"/>
    <w:rsid w:val="53155FE8"/>
    <w:rsid w:val="5315F00E"/>
    <w:rsid w:val="5316B284"/>
    <w:rsid w:val="531B55F4"/>
    <w:rsid w:val="53534DD6"/>
    <w:rsid w:val="53585675"/>
    <w:rsid w:val="53673B25"/>
    <w:rsid w:val="53692B95"/>
    <w:rsid w:val="536A05A3"/>
    <w:rsid w:val="537A2F55"/>
    <w:rsid w:val="53917F07"/>
    <w:rsid w:val="5399C604"/>
    <w:rsid w:val="53A2C804"/>
    <w:rsid w:val="53A8D92E"/>
    <w:rsid w:val="53CAA557"/>
    <w:rsid w:val="53E8D018"/>
    <w:rsid w:val="53F04B18"/>
    <w:rsid w:val="540178A5"/>
    <w:rsid w:val="5422125F"/>
    <w:rsid w:val="5424FD78"/>
    <w:rsid w:val="5425ABC8"/>
    <w:rsid w:val="544436D3"/>
    <w:rsid w:val="54476F5F"/>
    <w:rsid w:val="544C7CA0"/>
    <w:rsid w:val="5453C5DD"/>
    <w:rsid w:val="54780D36"/>
    <w:rsid w:val="548C5AE0"/>
    <w:rsid w:val="54965E8C"/>
    <w:rsid w:val="54A0D483"/>
    <w:rsid w:val="54A118E9"/>
    <w:rsid w:val="54A88FFE"/>
    <w:rsid w:val="54BDDF00"/>
    <w:rsid w:val="54C13F08"/>
    <w:rsid w:val="54C4A089"/>
    <w:rsid w:val="54F1E39A"/>
    <w:rsid w:val="54FAC291"/>
    <w:rsid w:val="55030B86"/>
    <w:rsid w:val="5515FFB6"/>
    <w:rsid w:val="5532D627"/>
    <w:rsid w:val="553AC3AD"/>
    <w:rsid w:val="5556161E"/>
    <w:rsid w:val="5581373F"/>
    <w:rsid w:val="5599B018"/>
    <w:rsid w:val="5599FFA9"/>
    <w:rsid w:val="55A47CB5"/>
    <w:rsid w:val="55AB2BCF"/>
    <w:rsid w:val="55B6E545"/>
    <w:rsid w:val="55DAAB4A"/>
    <w:rsid w:val="55E33FC0"/>
    <w:rsid w:val="55F2EF01"/>
    <w:rsid w:val="55F3CEF6"/>
    <w:rsid w:val="5606BB75"/>
    <w:rsid w:val="5626991A"/>
    <w:rsid w:val="564F6CBE"/>
    <w:rsid w:val="565D7C00"/>
    <w:rsid w:val="56839C61"/>
    <w:rsid w:val="568DA110"/>
    <w:rsid w:val="569EDBE7"/>
    <w:rsid w:val="569FCBF2"/>
    <w:rsid w:val="56BEEE54"/>
    <w:rsid w:val="56D5E59B"/>
    <w:rsid w:val="56DA5834"/>
    <w:rsid w:val="56DD860F"/>
    <w:rsid w:val="56F75912"/>
    <w:rsid w:val="57444849"/>
    <w:rsid w:val="5750FD58"/>
    <w:rsid w:val="5762DDCC"/>
    <w:rsid w:val="5764D6FA"/>
    <w:rsid w:val="577A78D9"/>
    <w:rsid w:val="577DCA3D"/>
    <w:rsid w:val="57C2010A"/>
    <w:rsid w:val="57DF9504"/>
    <w:rsid w:val="57E18243"/>
    <w:rsid w:val="57E3C7CA"/>
    <w:rsid w:val="57F7979E"/>
    <w:rsid w:val="58240909"/>
    <w:rsid w:val="58273968"/>
    <w:rsid w:val="584837E9"/>
    <w:rsid w:val="585FE6DE"/>
    <w:rsid w:val="5872646F"/>
    <w:rsid w:val="58789810"/>
    <w:rsid w:val="588F4FD8"/>
    <w:rsid w:val="589BF420"/>
    <w:rsid w:val="58A32A83"/>
    <w:rsid w:val="58A69306"/>
    <w:rsid w:val="58DAC85B"/>
    <w:rsid w:val="59223450"/>
    <w:rsid w:val="592CF781"/>
    <w:rsid w:val="59628E45"/>
    <w:rsid w:val="59681F5E"/>
    <w:rsid w:val="596AAA9F"/>
    <w:rsid w:val="59926DCE"/>
    <w:rsid w:val="59C45B85"/>
    <w:rsid w:val="59CCDFC8"/>
    <w:rsid w:val="5A0974CA"/>
    <w:rsid w:val="5A0D9426"/>
    <w:rsid w:val="5A12A4BD"/>
    <w:rsid w:val="5A18C9F1"/>
    <w:rsid w:val="5A32F528"/>
    <w:rsid w:val="5A4B5A4B"/>
    <w:rsid w:val="5A4CB748"/>
    <w:rsid w:val="5A8C0C99"/>
    <w:rsid w:val="5AA04342"/>
    <w:rsid w:val="5AA67512"/>
    <w:rsid w:val="5AE97007"/>
    <w:rsid w:val="5AFA7056"/>
    <w:rsid w:val="5B0B36D5"/>
    <w:rsid w:val="5B3FF978"/>
    <w:rsid w:val="5B4DB8DD"/>
    <w:rsid w:val="5B570D84"/>
    <w:rsid w:val="5B94B18C"/>
    <w:rsid w:val="5BA97E0E"/>
    <w:rsid w:val="5BB073AA"/>
    <w:rsid w:val="5BBB7E7D"/>
    <w:rsid w:val="5C2B1368"/>
    <w:rsid w:val="5C4BBE46"/>
    <w:rsid w:val="5C6737B9"/>
    <w:rsid w:val="5C6D502C"/>
    <w:rsid w:val="5C97B8F3"/>
    <w:rsid w:val="5CA40405"/>
    <w:rsid w:val="5CC4BCBD"/>
    <w:rsid w:val="5CD325A4"/>
    <w:rsid w:val="5CFF9932"/>
    <w:rsid w:val="5D04EFAE"/>
    <w:rsid w:val="5D1B80FB"/>
    <w:rsid w:val="5D493C1C"/>
    <w:rsid w:val="5D4F96DB"/>
    <w:rsid w:val="5D5F5ADD"/>
    <w:rsid w:val="5D70FA3D"/>
    <w:rsid w:val="5D789CE3"/>
    <w:rsid w:val="5D7FF9BC"/>
    <w:rsid w:val="5D848E6F"/>
    <w:rsid w:val="5D8F9AB8"/>
    <w:rsid w:val="5D94D70C"/>
    <w:rsid w:val="5D9B4ADC"/>
    <w:rsid w:val="5DA47DEA"/>
    <w:rsid w:val="5DB84F78"/>
    <w:rsid w:val="5DC3E685"/>
    <w:rsid w:val="5DEA5B19"/>
    <w:rsid w:val="5E02F824"/>
    <w:rsid w:val="5E687834"/>
    <w:rsid w:val="5EAB8882"/>
    <w:rsid w:val="5EE7AD22"/>
    <w:rsid w:val="5EFB2B3E"/>
    <w:rsid w:val="5F205ED0"/>
    <w:rsid w:val="5F2FFF0A"/>
    <w:rsid w:val="5F331852"/>
    <w:rsid w:val="5F48C0D4"/>
    <w:rsid w:val="5F7C15E2"/>
    <w:rsid w:val="5F98B45B"/>
    <w:rsid w:val="5F9B8894"/>
    <w:rsid w:val="5FBEF5E3"/>
    <w:rsid w:val="5FF451ED"/>
    <w:rsid w:val="6038FEE1"/>
    <w:rsid w:val="603CCEC5"/>
    <w:rsid w:val="603FEA8E"/>
    <w:rsid w:val="604C9345"/>
    <w:rsid w:val="60CD3BDE"/>
    <w:rsid w:val="60D6A41A"/>
    <w:rsid w:val="60E24636"/>
    <w:rsid w:val="60E77508"/>
    <w:rsid w:val="60EBF9AB"/>
    <w:rsid w:val="610B108F"/>
    <w:rsid w:val="61195251"/>
    <w:rsid w:val="611AB5C5"/>
    <w:rsid w:val="612F67B2"/>
    <w:rsid w:val="61453AE6"/>
    <w:rsid w:val="616E1840"/>
    <w:rsid w:val="6173103D"/>
    <w:rsid w:val="6173121B"/>
    <w:rsid w:val="618F91F5"/>
    <w:rsid w:val="619ECB49"/>
    <w:rsid w:val="61AF21A3"/>
    <w:rsid w:val="61B27418"/>
    <w:rsid w:val="61B50EA5"/>
    <w:rsid w:val="61B95F82"/>
    <w:rsid w:val="61CBB3ED"/>
    <w:rsid w:val="61D5E0BC"/>
    <w:rsid w:val="61DE4F97"/>
    <w:rsid w:val="61EF3216"/>
    <w:rsid w:val="6202D0C1"/>
    <w:rsid w:val="620D1538"/>
    <w:rsid w:val="621B2719"/>
    <w:rsid w:val="6228D7E3"/>
    <w:rsid w:val="622B9888"/>
    <w:rsid w:val="623031B2"/>
    <w:rsid w:val="6239D324"/>
    <w:rsid w:val="623A96B5"/>
    <w:rsid w:val="623C5E73"/>
    <w:rsid w:val="6241636F"/>
    <w:rsid w:val="62512095"/>
    <w:rsid w:val="6267264E"/>
    <w:rsid w:val="62756396"/>
    <w:rsid w:val="62860D7A"/>
    <w:rsid w:val="628C1B81"/>
    <w:rsid w:val="629220FA"/>
    <w:rsid w:val="629252D0"/>
    <w:rsid w:val="6296EDA1"/>
    <w:rsid w:val="629BC791"/>
    <w:rsid w:val="62A045BD"/>
    <w:rsid w:val="62A975D7"/>
    <w:rsid w:val="62C03AE0"/>
    <w:rsid w:val="62C3EC5B"/>
    <w:rsid w:val="63053008"/>
    <w:rsid w:val="634807A4"/>
    <w:rsid w:val="638816F3"/>
    <w:rsid w:val="639624DA"/>
    <w:rsid w:val="639840A5"/>
    <w:rsid w:val="63A9E1FB"/>
    <w:rsid w:val="63DE1F54"/>
    <w:rsid w:val="63E54FB2"/>
    <w:rsid w:val="63FB4DC9"/>
    <w:rsid w:val="64244DCF"/>
    <w:rsid w:val="64446ACC"/>
    <w:rsid w:val="6444FFB6"/>
    <w:rsid w:val="64529479"/>
    <w:rsid w:val="6453C143"/>
    <w:rsid w:val="6454185C"/>
    <w:rsid w:val="645BB5CD"/>
    <w:rsid w:val="64938664"/>
    <w:rsid w:val="649E2F89"/>
    <w:rsid w:val="65011573"/>
    <w:rsid w:val="6503220D"/>
    <w:rsid w:val="65371A69"/>
    <w:rsid w:val="656D9214"/>
    <w:rsid w:val="657479C4"/>
    <w:rsid w:val="65750897"/>
    <w:rsid w:val="6598FBD7"/>
    <w:rsid w:val="659EC710"/>
    <w:rsid w:val="65ABFB54"/>
    <w:rsid w:val="65BD7C72"/>
    <w:rsid w:val="65C8AA49"/>
    <w:rsid w:val="65E28F0F"/>
    <w:rsid w:val="6627EC17"/>
    <w:rsid w:val="663FE07D"/>
    <w:rsid w:val="664FAFF4"/>
    <w:rsid w:val="6659F0F7"/>
    <w:rsid w:val="665E7F56"/>
    <w:rsid w:val="667A6AD0"/>
    <w:rsid w:val="6685E53B"/>
    <w:rsid w:val="668A67AC"/>
    <w:rsid w:val="66A70829"/>
    <w:rsid w:val="66A87736"/>
    <w:rsid w:val="66BCED37"/>
    <w:rsid w:val="66BF431A"/>
    <w:rsid w:val="66C43FEC"/>
    <w:rsid w:val="66C93C65"/>
    <w:rsid w:val="66CFBB1E"/>
    <w:rsid w:val="66D12EA6"/>
    <w:rsid w:val="66E2BA6D"/>
    <w:rsid w:val="670053F3"/>
    <w:rsid w:val="671795AF"/>
    <w:rsid w:val="67308156"/>
    <w:rsid w:val="67351EBF"/>
    <w:rsid w:val="674685A1"/>
    <w:rsid w:val="67475946"/>
    <w:rsid w:val="676C6B95"/>
    <w:rsid w:val="678457F6"/>
    <w:rsid w:val="6792FA53"/>
    <w:rsid w:val="679E0CEB"/>
    <w:rsid w:val="67B34154"/>
    <w:rsid w:val="67D010EB"/>
    <w:rsid w:val="68041AD7"/>
    <w:rsid w:val="6820F42C"/>
    <w:rsid w:val="6831785E"/>
    <w:rsid w:val="684E2D5B"/>
    <w:rsid w:val="6860104D"/>
    <w:rsid w:val="6876AAD6"/>
    <w:rsid w:val="689DB1BF"/>
    <w:rsid w:val="68B75763"/>
    <w:rsid w:val="68B81D19"/>
    <w:rsid w:val="68BDE28E"/>
    <w:rsid w:val="68CBA339"/>
    <w:rsid w:val="6909C006"/>
    <w:rsid w:val="690D6AE8"/>
    <w:rsid w:val="690DF2CC"/>
    <w:rsid w:val="691F6323"/>
    <w:rsid w:val="69202857"/>
    <w:rsid w:val="6933E190"/>
    <w:rsid w:val="695BA3EE"/>
    <w:rsid w:val="69687CAE"/>
    <w:rsid w:val="699F5249"/>
    <w:rsid w:val="69A20DE5"/>
    <w:rsid w:val="69C61F22"/>
    <w:rsid w:val="69E80E4A"/>
    <w:rsid w:val="69EA6B6D"/>
    <w:rsid w:val="69ED586B"/>
    <w:rsid w:val="69FDE8F2"/>
    <w:rsid w:val="6A07A723"/>
    <w:rsid w:val="6A220E11"/>
    <w:rsid w:val="6A26DBC7"/>
    <w:rsid w:val="6A46E2DE"/>
    <w:rsid w:val="6A55CB2C"/>
    <w:rsid w:val="6A7F1B6F"/>
    <w:rsid w:val="6A862ED3"/>
    <w:rsid w:val="6A95F990"/>
    <w:rsid w:val="6ABF378A"/>
    <w:rsid w:val="6ADE1645"/>
    <w:rsid w:val="6AF33606"/>
    <w:rsid w:val="6B1E9525"/>
    <w:rsid w:val="6B23A532"/>
    <w:rsid w:val="6B37C1D6"/>
    <w:rsid w:val="6B402E01"/>
    <w:rsid w:val="6B4871E0"/>
    <w:rsid w:val="6B4D0D21"/>
    <w:rsid w:val="6B6B8F0A"/>
    <w:rsid w:val="6BA3528A"/>
    <w:rsid w:val="6BAD1666"/>
    <w:rsid w:val="6BB267A8"/>
    <w:rsid w:val="6BC7BA76"/>
    <w:rsid w:val="6BD02D5B"/>
    <w:rsid w:val="6BDE4A8B"/>
    <w:rsid w:val="6C018D96"/>
    <w:rsid w:val="6C03E22C"/>
    <w:rsid w:val="6C06364E"/>
    <w:rsid w:val="6C0C98A4"/>
    <w:rsid w:val="6C1EB948"/>
    <w:rsid w:val="6C2CD953"/>
    <w:rsid w:val="6C3115B2"/>
    <w:rsid w:val="6C52B71D"/>
    <w:rsid w:val="6C52F28D"/>
    <w:rsid w:val="6C79C623"/>
    <w:rsid w:val="6C920CF2"/>
    <w:rsid w:val="6CA1121F"/>
    <w:rsid w:val="6CADB18C"/>
    <w:rsid w:val="6CB5DF00"/>
    <w:rsid w:val="6CC53D60"/>
    <w:rsid w:val="6CE5A97F"/>
    <w:rsid w:val="6CE95351"/>
    <w:rsid w:val="6CECA581"/>
    <w:rsid w:val="6D0C4BFE"/>
    <w:rsid w:val="6D0D985D"/>
    <w:rsid w:val="6D28E9E3"/>
    <w:rsid w:val="6D29312C"/>
    <w:rsid w:val="6D2C9989"/>
    <w:rsid w:val="6D3DEFDE"/>
    <w:rsid w:val="6D3DF9C6"/>
    <w:rsid w:val="6D545A79"/>
    <w:rsid w:val="6D65DB04"/>
    <w:rsid w:val="6D66EA57"/>
    <w:rsid w:val="6D733B6B"/>
    <w:rsid w:val="6D7E1009"/>
    <w:rsid w:val="6D832E6C"/>
    <w:rsid w:val="6D8FDF13"/>
    <w:rsid w:val="6D9432D0"/>
    <w:rsid w:val="6DAD895A"/>
    <w:rsid w:val="6DBBC721"/>
    <w:rsid w:val="6DBDCF95"/>
    <w:rsid w:val="6DC431A8"/>
    <w:rsid w:val="6DD2BD46"/>
    <w:rsid w:val="6DDFC6C4"/>
    <w:rsid w:val="6DE4EC9A"/>
    <w:rsid w:val="6DE50A76"/>
    <w:rsid w:val="6DF2EAFA"/>
    <w:rsid w:val="6DFB8446"/>
    <w:rsid w:val="6E0CBAFD"/>
    <w:rsid w:val="6E27803A"/>
    <w:rsid w:val="6E5C7821"/>
    <w:rsid w:val="6EA968BE"/>
    <w:rsid w:val="6EBD21DD"/>
    <w:rsid w:val="6ED26FE3"/>
    <w:rsid w:val="6ED8FCB5"/>
    <w:rsid w:val="6ED9C03F"/>
    <w:rsid w:val="6F029DAF"/>
    <w:rsid w:val="6F2E3893"/>
    <w:rsid w:val="6F5DBA34"/>
    <w:rsid w:val="6F5E40E3"/>
    <w:rsid w:val="6F5F8E0B"/>
    <w:rsid w:val="6F63A2E4"/>
    <w:rsid w:val="6F645EB8"/>
    <w:rsid w:val="6F7B42BB"/>
    <w:rsid w:val="6FA6ED72"/>
    <w:rsid w:val="6FA88B5E"/>
    <w:rsid w:val="6FAAC84C"/>
    <w:rsid w:val="6FAED9FD"/>
    <w:rsid w:val="6FC9CD44"/>
    <w:rsid w:val="6FCA728C"/>
    <w:rsid w:val="6FD1F542"/>
    <w:rsid w:val="70139F24"/>
    <w:rsid w:val="70184139"/>
    <w:rsid w:val="703A8653"/>
    <w:rsid w:val="703F5FCC"/>
    <w:rsid w:val="7045391F"/>
    <w:rsid w:val="706351A2"/>
    <w:rsid w:val="707590A0"/>
    <w:rsid w:val="7082E3B5"/>
    <w:rsid w:val="70CBCA7A"/>
    <w:rsid w:val="70CDB401"/>
    <w:rsid w:val="70D6C165"/>
    <w:rsid w:val="70EF79C6"/>
    <w:rsid w:val="70FB5E6C"/>
    <w:rsid w:val="7112ADBE"/>
    <w:rsid w:val="71176786"/>
    <w:rsid w:val="71293875"/>
    <w:rsid w:val="712D2F3C"/>
    <w:rsid w:val="714FA249"/>
    <w:rsid w:val="716B9483"/>
    <w:rsid w:val="71B4A9FB"/>
    <w:rsid w:val="71B7D7BE"/>
    <w:rsid w:val="71C040D2"/>
    <w:rsid w:val="71D10CBE"/>
    <w:rsid w:val="71DF28C6"/>
    <w:rsid w:val="71E46058"/>
    <w:rsid w:val="71F7CEA8"/>
    <w:rsid w:val="721324DE"/>
    <w:rsid w:val="7221418D"/>
    <w:rsid w:val="72338432"/>
    <w:rsid w:val="7252ED91"/>
    <w:rsid w:val="7257BEA7"/>
    <w:rsid w:val="7263A5ED"/>
    <w:rsid w:val="7286DAF7"/>
    <w:rsid w:val="72B70D68"/>
    <w:rsid w:val="72C11217"/>
    <w:rsid w:val="72C8FF9D"/>
    <w:rsid w:val="72DCBDEE"/>
    <w:rsid w:val="72EA662B"/>
    <w:rsid w:val="730142D7"/>
    <w:rsid w:val="73074C08"/>
    <w:rsid w:val="7396DDC3"/>
    <w:rsid w:val="73AD0FC9"/>
    <w:rsid w:val="73C3B5AA"/>
    <w:rsid w:val="73D64344"/>
    <w:rsid w:val="73D6BED3"/>
    <w:rsid w:val="73F5DA82"/>
    <w:rsid w:val="73FDC95E"/>
    <w:rsid w:val="741FD4B5"/>
    <w:rsid w:val="742229E0"/>
    <w:rsid w:val="74309AEC"/>
    <w:rsid w:val="7437447B"/>
    <w:rsid w:val="744CADCD"/>
    <w:rsid w:val="74A5D374"/>
    <w:rsid w:val="74BB663F"/>
    <w:rsid w:val="750376C9"/>
    <w:rsid w:val="750CDD6C"/>
    <w:rsid w:val="75446E26"/>
    <w:rsid w:val="7551DB30"/>
    <w:rsid w:val="756E5789"/>
    <w:rsid w:val="75ADB1A4"/>
    <w:rsid w:val="75AF5A03"/>
    <w:rsid w:val="75B18A76"/>
    <w:rsid w:val="75B4DDE4"/>
    <w:rsid w:val="75BCA7A1"/>
    <w:rsid w:val="75BCD860"/>
    <w:rsid w:val="75CF5F8C"/>
    <w:rsid w:val="75D47B05"/>
    <w:rsid w:val="75DB2B8D"/>
    <w:rsid w:val="75E00BFB"/>
    <w:rsid w:val="75F8B2D9"/>
    <w:rsid w:val="761F7CD5"/>
    <w:rsid w:val="7621C40E"/>
    <w:rsid w:val="762C24FA"/>
    <w:rsid w:val="765E6D99"/>
    <w:rsid w:val="765FF134"/>
    <w:rsid w:val="7669CF2E"/>
    <w:rsid w:val="7687959E"/>
    <w:rsid w:val="769451CB"/>
    <w:rsid w:val="769AD39D"/>
    <w:rsid w:val="76D106B7"/>
    <w:rsid w:val="76D9E619"/>
    <w:rsid w:val="7703CC8D"/>
    <w:rsid w:val="7714E84A"/>
    <w:rsid w:val="77285345"/>
    <w:rsid w:val="77498205"/>
    <w:rsid w:val="7754949D"/>
    <w:rsid w:val="7776A39B"/>
    <w:rsid w:val="777A76B1"/>
    <w:rsid w:val="7789E080"/>
    <w:rsid w:val="778E45D6"/>
    <w:rsid w:val="77A0940D"/>
    <w:rsid w:val="77A24289"/>
    <w:rsid w:val="77A88511"/>
    <w:rsid w:val="77B167DF"/>
    <w:rsid w:val="77DF1965"/>
    <w:rsid w:val="78083EC3"/>
    <w:rsid w:val="78136A03"/>
    <w:rsid w:val="783484DD"/>
    <w:rsid w:val="7873079C"/>
    <w:rsid w:val="787CD525"/>
    <w:rsid w:val="7880DE23"/>
    <w:rsid w:val="788A0069"/>
    <w:rsid w:val="78C94BA5"/>
    <w:rsid w:val="78D7A605"/>
    <w:rsid w:val="78E09937"/>
    <w:rsid w:val="78E5A422"/>
    <w:rsid w:val="78F59B03"/>
    <w:rsid w:val="790E2951"/>
    <w:rsid w:val="7917ACBD"/>
    <w:rsid w:val="791C991C"/>
    <w:rsid w:val="7933E1D1"/>
    <w:rsid w:val="7935E0A0"/>
    <w:rsid w:val="7A2949E0"/>
    <w:rsid w:val="7A47CC71"/>
    <w:rsid w:val="7A6D098C"/>
    <w:rsid w:val="7A764CC3"/>
    <w:rsid w:val="7A916B64"/>
    <w:rsid w:val="7A91FB9F"/>
    <w:rsid w:val="7AA580F6"/>
    <w:rsid w:val="7AB0C3AA"/>
    <w:rsid w:val="7ACC23FC"/>
    <w:rsid w:val="7ADB95D4"/>
    <w:rsid w:val="7AEB21BB"/>
    <w:rsid w:val="7B0AE845"/>
    <w:rsid w:val="7B2E3F57"/>
    <w:rsid w:val="7B4DAF6D"/>
    <w:rsid w:val="7B58006C"/>
    <w:rsid w:val="7B641874"/>
    <w:rsid w:val="7B7C882B"/>
    <w:rsid w:val="7BAC1200"/>
    <w:rsid w:val="7BAD573C"/>
    <w:rsid w:val="7BAE3E3F"/>
    <w:rsid w:val="7BC124B0"/>
    <w:rsid w:val="7BCA3CA2"/>
    <w:rsid w:val="7BF7C1F3"/>
    <w:rsid w:val="7C2D6CEB"/>
    <w:rsid w:val="7C358E92"/>
    <w:rsid w:val="7C4A14BE"/>
    <w:rsid w:val="7C71FEB0"/>
    <w:rsid w:val="7C9E3B2B"/>
    <w:rsid w:val="7CAC67BA"/>
    <w:rsid w:val="7CBCA999"/>
    <w:rsid w:val="7CD3FA19"/>
    <w:rsid w:val="7CDA7D73"/>
    <w:rsid w:val="7CF4C41D"/>
    <w:rsid w:val="7CF74C8C"/>
    <w:rsid w:val="7CFA262F"/>
    <w:rsid w:val="7CFC7573"/>
    <w:rsid w:val="7CFE537A"/>
    <w:rsid w:val="7D05C9FD"/>
    <w:rsid w:val="7D1A3B72"/>
    <w:rsid w:val="7D23BC27"/>
    <w:rsid w:val="7D28AA2D"/>
    <w:rsid w:val="7D4D7D79"/>
    <w:rsid w:val="7DA6C76C"/>
    <w:rsid w:val="7DBA16B2"/>
    <w:rsid w:val="7DDAC112"/>
    <w:rsid w:val="7DE2339F"/>
    <w:rsid w:val="7DE56C25"/>
    <w:rsid w:val="7DEBA9B7"/>
    <w:rsid w:val="7DF076E4"/>
    <w:rsid w:val="7E013AA9"/>
    <w:rsid w:val="7E1362EC"/>
    <w:rsid w:val="7E1FB799"/>
    <w:rsid w:val="7E38C339"/>
    <w:rsid w:val="7E3F7DDA"/>
    <w:rsid w:val="7E48381B"/>
    <w:rsid w:val="7E6C64AB"/>
    <w:rsid w:val="7E6E449A"/>
    <w:rsid w:val="7E73B973"/>
    <w:rsid w:val="7E778047"/>
    <w:rsid w:val="7E847A3C"/>
    <w:rsid w:val="7E8A2596"/>
    <w:rsid w:val="7E90947E"/>
    <w:rsid w:val="7EA6642B"/>
    <w:rsid w:val="7EB74DE8"/>
    <w:rsid w:val="7ED74707"/>
    <w:rsid w:val="7ED92698"/>
    <w:rsid w:val="7EE6DBD0"/>
    <w:rsid w:val="7EED6321"/>
    <w:rsid w:val="7EED7E5C"/>
    <w:rsid w:val="7EF4067B"/>
    <w:rsid w:val="7F139DAD"/>
    <w:rsid w:val="7F40B8E4"/>
    <w:rsid w:val="7F64A272"/>
    <w:rsid w:val="7F78D935"/>
    <w:rsid w:val="7F7D1BC1"/>
    <w:rsid w:val="7F864F6E"/>
    <w:rsid w:val="7F8B746A"/>
    <w:rsid w:val="7F953A89"/>
    <w:rsid w:val="7F9897A4"/>
    <w:rsid w:val="7FA52224"/>
    <w:rsid w:val="7FBB87FA"/>
    <w:rsid w:val="7FC32FF8"/>
    <w:rsid w:val="7FC96C26"/>
    <w:rsid w:val="7FF20DB2"/>
    <w:rsid w:val="7FF608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43B14"/>
  <w15:chartTrackingRefBased/>
  <w15:docId w15:val="{5B6DA4B6-51F7-49A8-B2EB-4A4D55EF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95D"/>
  </w:style>
  <w:style w:type="paragraph" w:styleId="Ttulo1">
    <w:name w:val="heading 1"/>
    <w:basedOn w:val="Normal"/>
    <w:next w:val="Normal"/>
    <w:link w:val="Ttulo1Char"/>
    <w:uiPriority w:val="9"/>
    <w:qFormat/>
    <w:rsid w:val="00924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9243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432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92432B"/>
    <w:rPr>
      <w:rFonts w:asciiTheme="majorHAnsi" w:eastAsiaTheme="majorEastAsia" w:hAnsiTheme="majorHAnsi" w:cstheme="majorBidi"/>
      <w:color w:val="2E74B5" w:themeColor="accent1" w:themeShade="BF"/>
      <w:sz w:val="26"/>
      <w:szCs w:val="26"/>
    </w:rPr>
  </w:style>
  <w:style w:type="paragraph" w:styleId="Cabealho">
    <w:name w:val="header"/>
    <w:basedOn w:val="Normal"/>
    <w:link w:val="CabealhoChar"/>
    <w:uiPriority w:val="99"/>
    <w:unhideWhenUsed/>
    <w:rsid w:val="00736D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6D0B"/>
  </w:style>
  <w:style w:type="paragraph" w:styleId="Rodap">
    <w:name w:val="footer"/>
    <w:basedOn w:val="Normal"/>
    <w:link w:val="RodapChar"/>
    <w:uiPriority w:val="99"/>
    <w:unhideWhenUsed/>
    <w:rsid w:val="00736D0B"/>
    <w:pPr>
      <w:tabs>
        <w:tab w:val="center" w:pos="4252"/>
        <w:tab w:val="right" w:pos="8504"/>
      </w:tabs>
      <w:spacing w:after="0" w:line="240" w:lineRule="auto"/>
    </w:pPr>
  </w:style>
  <w:style w:type="character" w:customStyle="1" w:styleId="RodapChar">
    <w:name w:val="Rodapé Char"/>
    <w:basedOn w:val="Fontepargpadro"/>
    <w:link w:val="Rodap"/>
    <w:uiPriority w:val="99"/>
    <w:rsid w:val="00736D0B"/>
  </w:style>
  <w:style w:type="paragraph" w:styleId="PargrafodaLista">
    <w:name w:val="List Paragraph"/>
    <w:basedOn w:val="Normal"/>
    <w:uiPriority w:val="34"/>
    <w:qFormat/>
    <w:rsid w:val="00977F18"/>
    <w:pPr>
      <w:ind w:left="720"/>
      <w:contextualSpacing/>
    </w:pPr>
  </w:style>
  <w:style w:type="table" w:styleId="Tabelacomgrade">
    <w:name w:val="Table Grid"/>
    <w:basedOn w:val="Tabelanormal"/>
    <w:uiPriority w:val="39"/>
    <w:rsid w:val="00695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uiPriority w:val="1"/>
    <w:rsid w:val="178CB5A3"/>
    <w:pPr>
      <w:spacing w:after="120" w:line="240" w:lineRule="atLeast"/>
      <w:ind w:left="72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gbarbosa\AppData\Local\Microsoft\Windows\Temporary%20Internet%20Files\Content.Outlook\M7QKW8O6\ModeloRober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370DF0174E65A4E87A9D6C3D7369DE0" ma:contentTypeVersion="12" ma:contentTypeDescription="Crie um novo documento." ma:contentTypeScope="" ma:versionID="8de9326b8cb92a85bec70781cbb13f4d">
  <xsd:schema xmlns:xsd="http://www.w3.org/2001/XMLSchema" xmlns:xs="http://www.w3.org/2001/XMLSchema" xmlns:p="http://schemas.microsoft.com/office/2006/metadata/properties" xmlns:ns2="8b7c7dd0-0455-4fb0-9ee9-5c70f9ce894e" xmlns:ns3="fe8d4392-b510-4038-b1b2-b01f143f176b" targetNamespace="http://schemas.microsoft.com/office/2006/metadata/properties" ma:root="true" ma:fieldsID="3a0cdbd1bc06aa7455ecbd8892ddc3e4" ns2:_="" ns3:_="">
    <xsd:import namespace="8b7c7dd0-0455-4fb0-9ee9-5c70f9ce894e"/>
    <xsd:import namespace="fe8d4392-b510-4038-b1b2-b01f143f17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7c7dd0-0455-4fb0-9ee9-5c70f9ce8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00542f37-718a-46e5-aaa1-7bdde5fb0ed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8d4392-b510-4038-b1b2-b01f143f17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1dc356-145f-4533-bc1c-8c5c7150ba36}" ma:internalName="TaxCatchAll" ma:showField="CatchAllData" ma:web="fe8d4392-b510-4038-b1b2-b01f143f176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e8d4392-b510-4038-b1b2-b01f143f176b" xsi:nil="true"/>
    <lcf76f155ced4ddcb4097134ff3c332f xmlns="8b7c7dd0-0455-4fb0-9ee9-5c70f9ce894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44CB63-214E-437F-B9AB-6B7AB46F3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7c7dd0-0455-4fb0-9ee9-5c70f9ce894e"/>
    <ds:schemaRef ds:uri="fe8d4392-b510-4038-b1b2-b01f143f1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321D92-94AE-4F04-B711-994CF989C91D}">
  <ds:schemaRefs>
    <ds:schemaRef ds:uri="http://schemas.microsoft.com/office/2006/metadata/properties"/>
    <ds:schemaRef ds:uri="http://schemas.microsoft.com/office/infopath/2007/PartnerControls"/>
    <ds:schemaRef ds:uri="fe8d4392-b510-4038-b1b2-b01f143f176b"/>
    <ds:schemaRef ds:uri="8b7c7dd0-0455-4fb0-9ee9-5c70f9ce894e"/>
  </ds:schemaRefs>
</ds:datastoreItem>
</file>

<file path=customXml/itemProps3.xml><?xml version="1.0" encoding="utf-8"?>
<ds:datastoreItem xmlns:ds="http://schemas.openxmlformats.org/officeDocument/2006/customXml" ds:itemID="{1DF16B1A-8ED1-47F0-A3C2-84D10076BEC3}">
  <ds:schemaRefs>
    <ds:schemaRef ds:uri="http://schemas.openxmlformats.org/officeDocument/2006/bibliography"/>
  </ds:schemaRefs>
</ds:datastoreItem>
</file>

<file path=customXml/itemProps4.xml><?xml version="1.0" encoding="utf-8"?>
<ds:datastoreItem xmlns:ds="http://schemas.openxmlformats.org/officeDocument/2006/customXml" ds:itemID="{B59B6D1E-5999-4813-B4FB-BB61492A6B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ModeloRoberta.dotx</Template>
  <TotalTime>11</TotalTime>
  <Pages>1</Pages>
  <Words>5328</Words>
  <Characters>28777</Characters>
  <Application>Microsoft Office Word</Application>
  <DocSecurity>0</DocSecurity>
  <Lines>239</Lines>
  <Paragraphs>68</Paragraphs>
  <ScaleCrop>false</ScaleCrop>
  <Company/>
  <LinksUpToDate>false</LinksUpToDate>
  <CharactersWithSpaces>34037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Gaudio Pereira Barbosa</dc:creator>
  <cp:keywords/>
  <dc:description/>
  <cp:lastModifiedBy>VINÍCIUS DE SOUZA SILVA</cp:lastModifiedBy>
  <cp:revision>48</cp:revision>
  <dcterms:created xsi:type="dcterms:W3CDTF">2022-08-28T20:35:00Z</dcterms:created>
  <dcterms:modified xsi:type="dcterms:W3CDTF">2023-05-28T22:22:00Z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0x010100D370DF0174E65A4E87A9D6C3D7369DE0</vt:lpwstr>
  </property>
  <property fmtid="{D5CDD505-2E9C-101B-9397-08002B2CF9AE}" pid="3" name="MediaServiceImageTags">
    <vt:lpwstr/>
  </property>
</Properties>
</file>